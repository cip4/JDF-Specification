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72" w:rsidRDefault="00331172" w:rsidP="00331172">
      <w:pPr>
        <w:pStyle w:val="Samplecode03"/>
      </w:pPr>
      <w:r w:rsidRPr="009B5B47">
        <w:t xml:space="preserve">&lt;!--This is a </w:t>
      </w:r>
      <w:r w:rsidRPr="00865D89">
        <w:t>"</w:t>
      </w:r>
      <w:r w:rsidRPr="009B5B47">
        <w:t>roughly placed</w:t>
      </w:r>
      <w:r w:rsidRPr="00865D89">
        <w:t>"</w:t>
      </w:r>
      <w:r w:rsidRPr="009B5B47">
        <w:t xml:space="preserve"> reservation 36 points below the previous </w:t>
      </w:r>
    </w:p>
    <w:p w:rsidR="00331172" w:rsidRPr="009B5B47" w:rsidRDefault="00331172" w:rsidP="00331172">
      <w:pPr>
        <w:pStyle w:val="Samplecode04"/>
      </w:pPr>
      <w:r w:rsidRPr="009B5B47">
        <w:t>image;</w:t>
      </w:r>
      <w:r>
        <w:t xml:space="preserve"> </w:t>
      </w:r>
      <w:proofErr w:type="spellStart"/>
      <w:r w:rsidRPr="009B5B47">
        <w:t>NextPosition</w:t>
      </w:r>
      <w:proofErr w:type="spellEnd"/>
      <w:r w:rsidRPr="009B5B47">
        <w:t xml:space="preserve"> points from Anchor on this to </w:t>
      </w:r>
      <w:proofErr w:type="spellStart"/>
      <w:r w:rsidRPr="009B5B47">
        <w:t>NextAnchor</w:t>
      </w:r>
      <w:proofErr w:type="spellEnd"/>
      <w:r w:rsidRPr="009B5B47">
        <w:t xml:space="preserve"> on next,</w:t>
      </w:r>
    </w:p>
    <w:p w:rsidR="00331172" w:rsidRPr="009B5B47" w:rsidRDefault="00331172" w:rsidP="00331172">
      <w:pPr>
        <w:pStyle w:val="Samplecode04"/>
      </w:pPr>
      <w:r w:rsidRPr="009B5B47">
        <w:t xml:space="preserve">i.e. a positive vector specifies that next is shifted in the positive </w:t>
      </w:r>
    </w:p>
    <w:p w:rsidR="00331172" w:rsidRDefault="00331172" w:rsidP="00331172">
      <w:pPr>
        <w:pStyle w:val="Samplecode04"/>
      </w:pPr>
      <w:r w:rsidRPr="009B5B47">
        <w:t>direction in the parent (in this case page) coordinate system</w:t>
      </w:r>
    </w:p>
    <w:p w:rsidR="00331172" w:rsidRPr="009B5B47" w:rsidRDefault="00331172" w:rsidP="00331172">
      <w:pPr>
        <w:pStyle w:val="Samplecode03"/>
      </w:pPr>
      <w:r w:rsidRPr="009B5B47">
        <w:t>--&gt;</w:t>
      </w:r>
    </w:p>
    <w:p w:rsidR="00331172" w:rsidRPr="009B5B47" w:rsidRDefault="00331172" w:rsidP="00331172">
      <w:pPr>
        <w:pStyle w:val="Samplecode03"/>
      </w:pPr>
      <w:r w:rsidRPr="009B5B47">
        <w:t>&lt;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TopCenter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CTM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 xml:space="preserve">1 0 </w:t>
      </w:r>
      <w:proofErr w:type="spellStart"/>
      <w:r w:rsidRPr="009B5B47">
        <w:rPr>
          <w:rStyle w:val="XMLAttrValue"/>
        </w:rPr>
        <w:t>0</w:t>
      </w:r>
      <w:proofErr w:type="spellEnd"/>
      <w:r w:rsidRPr="009B5B47">
        <w:rPr>
          <w:rStyle w:val="XMLAttrValue"/>
        </w:rPr>
        <w:t xml:space="preserve"> 1 0 36</w:t>
      </w:r>
      <w:r w:rsidRPr="009265A9">
        <w:rPr>
          <w:rStyle w:val="XMLAttrValue"/>
        </w:rPr>
        <w:t>"</w:t>
      </w:r>
    </w:p>
    <w:p w:rsidR="00331172" w:rsidRPr="009B5B47" w:rsidRDefault="00331172" w:rsidP="00331172">
      <w:pPr>
        <w:pStyle w:val="Samplecode06"/>
      </w:pPr>
      <w:proofErr w:type="spellStart"/>
      <w:r w:rsidRPr="009B5B47">
        <w:rPr>
          <w:rStyle w:val="XMLAttrName"/>
        </w:rPr>
        <w:t>PageRange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0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PositionPolicy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Free</w:t>
      </w:r>
      <w:r w:rsidRPr="009265A9">
        <w:rPr>
          <w:rStyle w:val="XMLAttrValue"/>
        </w:rPr>
        <w:t>"</w:t>
      </w:r>
      <w:r w:rsidRPr="009B5B47">
        <w:t>&gt;</w:t>
      </w:r>
    </w:p>
    <w:p w:rsidR="00331172" w:rsidRDefault="00331172" w:rsidP="00331172">
      <w:pPr>
        <w:pStyle w:val="Samplecode05"/>
      </w:pPr>
      <w:r w:rsidRPr="009B5B47">
        <w:t>&lt;</w:t>
      </w:r>
      <w:proofErr w:type="spellStart"/>
      <w:r w:rsidRPr="009265A9">
        <w:rPr>
          <w:rStyle w:val="XMLTag"/>
        </w:rPr>
        <w:t>RefAnchor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BottomCenter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AnchorType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Sibling</w:t>
      </w:r>
      <w:r w:rsidRPr="009265A9">
        <w:rPr>
          <w:rStyle w:val="XMLAttrValue"/>
        </w:rPr>
        <w:t>"</w:t>
      </w:r>
      <w:r w:rsidRPr="009B5B47">
        <w:t xml:space="preserve"> </w:t>
      </w:r>
    </w:p>
    <w:p w:rsidR="00331172" w:rsidRPr="009B5B47" w:rsidRDefault="00331172" w:rsidP="00331172">
      <w:pPr>
        <w:pStyle w:val="Samplecode07"/>
      </w:pPr>
      <w:proofErr w:type="spellStart"/>
      <w:r w:rsidRPr="009B5B47">
        <w:rPr>
          <w:rStyle w:val="XMLAttrName"/>
        </w:rPr>
        <w:t>rRef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l000006</w:t>
      </w:r>
      <w:r w:rsidRPr="009265A9">
        <w:rPr>
          <w:rStyle w:val="XMLAttrValue"/>
        </w:rPr>
        <w:t>"</w:t>
      </w:r>
      <w:r w:rsidRPr="009B5B47">
        <w:t>/&gt;</w:t>
      </w:r>
    </w:p>
    <w:p w:rsidR="00331172" w:rsidRPr="009B5B47" w:rsidRDefault="00331172" w:rsidP="00331172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LayoutElement</w:t>
      </w:r>
      <w:proofErr w:type="spellEnd"/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ElementType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Image</w:t>
      </w:r>
      <w:r w:rsidRPr="009265A9">
        <w:rPr>
          <w:rStyle w:val="XMLAttrValue"/>
        </w:rPr>
        <w:t>"</w:t>
      </w:r>
      <w:r w:rsidRPr="009B5B47">
        <w:t>&gt;</w:t>
      </w:r>
    </w:p>
    <w:p w:rsidR="00331172" w:rsidRDefault="00331172" w:rsidP="00331172">
      <w:pPr>
        <w:pStyle w:val="Samplecode05"/>
      </w:pPr>
      <w:r w:rsidRPr="009B5B47">
        <w:t>&lt;</w:t>
      </w:r>
      <w:r w:rsidRPr="009265A9">
        <w:rPr>
          <w:rStyle w:val="XMLTag"/>
        </w:rPr>
        <w:t>Comment</w:t>
      </w:r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c000008</w:t>
      </w:r>
      <w:r w:rsidRPr="009265A9">
        <w:rPr>
          <w:rStyle w:val="XMLAttrValue"/>
        </w:rPr>
        <w:t>"</w:t>
      </w:r>
      <w:r w:rsidRPr="009B5B47">
        <w:t>&gt;</w:t>
      </w:r>
    </w:p>
    <w:p w:rsidR="00331172" w:rsidRPr="009B5B47" w:rsidRDefault="00331172" w:rsidP="00331172">
      <w:pPr>
        <w:pStyle w:val="Samplecode06"/>
      </w:pPr>
      <w:r w:rsidRPr="009B5B47">
        <w:t>Please add an image of a beach ball below the palm tree!</w:t>
      </w:r>
    </w:p>
    <w:p w:rsidR="00331172" w:rsidRPr="009B5B47" w:rsidRDefault="00331172" w:rsidP="00331172">
      <w:pPr>
        <w:pStyle w:val="Samplecode05"/>
      </w:pPr>
      <w:r w:rsidRPr="009B5B47">
        <w:t>&lt;/</w:t>
      </w:r>
      <w:r w:rsidRPr="009265A9">
        <w:rPr>
          <w:rStyle w:val="XMLTag"/>
        </w:rPr>
        <w:t>Comment</w:t>
      </w:r>
      <w:r w:rsidRPr="009B5B47">
        <w:t>&gt;</w:t>
      </w:r>
    </w:p>
    <w:p w:rsidR="00331172" w:rsidRPr="009B5B47" w:rsidRDefault="00331172" w:rsidP="00331172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LayoutElement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3"/>
      </w:pPr>
      <w:r w:rsidRPr="009B5B47">
        <w:t>&lt;/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p w:rsidR="00331172" w:rsidRDefault="00331172" w:rsidP="00331172">
      <w:pPr>
        <w:pStyle w:val="Samplecode03"/>
      </w:pPr>
      <w:r w:rsidRPr="009B5B47">
        <w:t xml:space="preserve">&lt;!--This is a </w:t>
      </w:r>
      <w:r w:rsidRPr="00865D89">
        <w:t>"</w:t>
      </w:r>
      <w:r w:rsidRPr="009B5B47">
        <w:t>well placed</w:t>
      </w:r>
      <w:r w:rsidRPr="00865D89">
        <w:t>"</w:t>
      </w:r>
      <w:r w:rsidRPr="009B5B47">
        <w:t xml:space="preserve"> CTM defined mark</w:t>
      </w:r>
      <w:r>
        <w:t xml:space="preserve">. </w:t>
      </w:r>
      <w:r w:rsidRPr="009B5B47">
        <w:t xml:space="preserve">The anchor defines the </w:t>
      </w:r>
    </w:p>
    <w:p w:rsidR="00331172" w:rsidRDefault="00331172" w:rsidP="00331172">
      <w:pPr>
        <w:pStyle w:val="Samplecode04"/>
      </w:pPr>
      <w:r w:rsidRPr="009B5B47">
        <w:t xml:space="preserve">0,0 point used as the </w:t>
      </w:r>
      <w:proofErr w:type="spellStart"/>
      <w:r w:rsidRPr="009B5B47">
        <w:t>RefAnchor</w:t>
      </w:r>
      <w:proofErr w:type="spellEnd"/>
      <w:r w:rsidRPr="009B5B47">
        <w:t xml:space="preserve"> for the element to be transformed</w:t>
      </w:r>
    </w:p>
    <w:p w:rsidR="00331172" w:rsidRPr="009B5B47" w:rsidRDefault="00331172" w:rsidP="00331172">
      <w:pPr>
        <w:pStyle w:val="Samplecode03"/>
      </w:pPr>
      <w:r w:rsidRPr="009B5B47">
        <w:t>--&gt;</w:t>
      </w:r>
    </w:p>
    <w:p w:rsidR="00331172" w:rsidRPr="009B5B47" w:rsidRDefault="00331172" w:rsidP="00331172">
      <w:pPr>
        <w:pStyle w:val="Samplecode03"/>
      </w:pPr>
      <w:r w:rsidRPr="009B5B47">
        <w:t>&lt;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BottomLeft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CTM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 xml:space="preserve">1 0 </w:t>
      </w:r>
      <w:proofErr w:type="spellStart"/>
      <w:r w:rsidRPr="009B5B47">
        <w:rPr>
          <w:rStyle w:val="XMLAttrValue"/>
        </w:rPr>
        <w:t>0</w:t>
      </w:r>
      <w:proofErr w:type="spellEnd"/>
      <w:r w:rsidRPr="009B5B47">
        <w:rPr>
          <w:rStyle w:val="XMLAttrValue"/>
        </w:rPr>
        <w:t xml:space="preserve"> 1 2 3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PageRange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0</w:t>
      </w:r>
      <w:r w:rsidRPr="009265A9">
        <w:rPr>
          <w:rStyle w:val="XMLAttrValue"/>
        </w:rPr>
        <w:t>"</w:t>
      </w:r>
      <w:r w:rsidRPr="009B5B47">
        <w:t xml:space="preserve"> </w:t>
      </w:r>
    </w:p>
    <w:p w:rsidR="00331172" w:rsidRPr="009B5B47" w:rsidRDefault="00331172" w:rsidP="00331172">
      <w:pPr>
        <w:pStyle w:val="Samplecode06"/>
      </w:pPr>
      <w:proofErr w:type="spellStart"/>
      <w:r w:rsidRPr="009B5B47">
        <w:rPr>
          <w:rStyle w:val="XMLAttrName"/>
        </w:rPr>
        <w:t>PositionPolicy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Exact</w:t>
      </w:r>
      <w:r w:rsidRPr="009265A9">
        <w:rPr>
          <w:rStyle w:val="XMLAttrValue"/>
        </w:rPr>
        <w:t>"</w:t>
      </w:r>
      <w:r w:rsidRPr="009B5B47">
        <w:t>&gt;</w:t>
      </w:r>
    </w:p>
    <w:p w:rsidR="00331172" w:rsidRPr="009B5B47" w:rsidRDefault="00331172" w:rsidP="00331172">
      <w:pPr>
        <w:pStyle w:val="Samplecode05"/>
      </w:pPr>
      <w:r w:rsidRPr="009B5B47">
        <w:t>&lt;</w:t>
      </w:r>
      <w:proofErr w:type="spellStart"/>
      <w:r w:rsidRPr="009265A9">
        <w:rPr>
          <w:rStyle w:val="XMLTag"/>
        </w:rPr>
        <w:t>RefAnchor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BottomLeft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AnchorType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Parent</w:t>
      </w:r>
      <w:r w:rsidRPr="009265A9">
        <w:rPr>
          <w:rStyle w:val="XMLAttrValue"/>
        </w:rPr>
        <w:t>"</w:t>
      </w:r>
      <w:r w:rsidRPr="009B5B47">
        <w:t>/&gt;</w:t>
      </w:r>
    </w:p>
    <w:p w:rsidR="00331172" w:rsidRPr="009B5B47" w:rsidRDefault="00331172" w:rsidP="00331172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BarcodeProductionParams</w:t>
      </w:r>
      <w:proofErr w:type="spellEnd"/>
      <w:r w:rsidRPr="009B5B47">
        <w:t>&gt;</w:t>
      </w:r>
    </w:p>
    <w:p w:rsidR="00331172" w:rsidRDefault="00331172" w:rsidP="00331172">
      <w:pPr>
        <w:pStyle w:val="Samplecode05"/>
      </w:pPr>
      <w:r w:rsidRPr="009B5B47">
        <w:t>&lt;!--barcode details here--&gt;</w:t>
      </w:r>
    </w:p>
    <w:p w:rsidR="00331172" w:rsidRPr="00A93DAE" w:rsidRDefault="00331172" w:rsidP="00331172">
      <w:pPr>
        <w:pStyle w:val="Samplecode05"/>
      </w:pPr>
      <w:r w:rsidRPr="00A93DAE">
        <w:t>&lt;</w:t>
      </w:r>
      <w:proofErr w:type="spellStart"/>
      <w:r w:rsidRPr="00A93DAE">
        <w:rPr>
          <w:rStyle w:val="XMLTag"/>
        </w:rPr>
        <w:t>IdentificationField</w:t>
      </w:r>
      <w:proofErr w:type="spellEnd"/>
      <w:r w:rsidRPr="00A93DAE">
        <w:t xml:space="preserve"> </w:t>
      </w:r>
      <w:r w:rsidRPr="00A93DAE">
        <w:rPr>
          <w:rStyle w:val="XMLAttrName"/>
        </w:rPr>
        <w:t>Encoding</w:t>
      </w:r>
      <w:r w:rsidRPr="00A93DAE">
        <w:t>=</w:t>
      </w:r>
      <w:r w:rsidRPr="00A93DAE">
        <w:rPr>
          <w:rStyle w:val="XMLAttrValue"/>
        </w:rPr>
        <w:t>"Barcode"</w:t>
      </w:r>
      <w:r w:rsidRPr="00A93DAE">
        <w:t xml:space="preserve"> </w:t>
      </w:r>
      <w:proofErr w:type="spellStart"/>
      <w:r w:rsidRPr="00A93DAE">
        <w:rPr>
          <w:rStyle w:val="XMLAttrName"/>
        </w:rPr>
        <w:t>EncodingDetails</w:t>
      </w:r>
      <w:proofErr w:type="spellEnd"/>
      <w:r w:rsidRPr="00A93DAE">
        <w:t>=</w:t>
      </w:r>
      <w:r w:rsidRPr="00A93DAE">
        <w:rPr>
          <w:rStyle w:val="XMLAttrValue"/>
        </w:rPr>
        <w:t>"CODABAR"</w:t>
      </w:r>
      <w:r>
        <w:t xml:space="preserve"> </w:t>
      </w:r>
      <w:r w:rsidRPr="00A93DAE">
        <w:t>/&gt;</w:t>
      </w:r>
    </w:p>
    <w:p w:rsidR="00331172" w:rsidRPr="009B5B47" w:rsidRDefault="00331172" w:rsidP="00331172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BarcodeProductionParams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3"/>
      </w:pPr>
      <w:r w:rsidRPr="009B5B47">
        <w:t>&lt;/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3"/>
      </w:pPr>
      <w:r w:rsidRPr="009B5B47">
        <w:t>&lt;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TopRight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PageRange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0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PositionPolicy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Exact</w:t>
      </w:r>
      <w:r w:rsidRPr="009265A9">
        <w:rPr>
          <w:rStyle w:val="XMLAttrValue"/>
        </w:rPr>
        <w:t>"</w:t>
      </w:r>
      <w:r w:rsidRPr="009B5B47">
        <w:t>&gt;</w:t>
      </w:r>
    </w:p>
    <w:p w:rsidR="00331172" w:rsidRPr="009B5B47" w:rsidRDefault="00331172" w:rsidP="00331172">
      <w:pPr>
        <w:pStyle w:val="Samplecode05"/>
      </w:pPr>
      <w:r w:rsidRPr="009B5B47">
        <w:t>&lt;</w:t>
      </w:r>
      <w:proofErr w:type="spellStart"/>
      <w:r w:rsidRPr="009265A9">
        <w:rPr>
          <w:rStyle w:val="XMLTag"/>
        </w:rPr>
        <w:t>RefAnchor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TopRight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AnchorType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Parent</w:t>
      </w:r>
      <w:r w:rsidRPr="009265A9">
        <w:rPr>
          <w:rStyle w:val="XMLAttrValue"/>
        </w:rPr>
        <w:t>"</w:t>
      </w:r>
      <w:r w:rsidRPr="009B5B47">
        <w:t>/&gt;</w:t>
      </w:r>
    </w:p>
    <w:p w:rsidR="00331172" w:rsidRPr="009B5B47" w:rsidRDefault="00331172" w:rsidP="00331172">
      <w:pPr>
        <w:pStyle w:val="Samplecode05"/>
      </w:pPr>
      <w:r>
        <w:t xml:space="preserve">&lt;!--This </w:t>
      </w:r>
      <w:r w:rsidRPr="00865D89">
        <w:t>is a "roughly placed"</w:t>
      </w:r>
      <w:r>
        <w:t xml:space="preserve"> </w:t>
      </w:r>
      <w:r w:rsidRPr="009B5B47">
        <w:t>mark</w:t>
      </w:r>
      <w:r>
        <w:t>.</w:t>
      </w:r>
    </w:p>
    <w:p w:rsidR="00331172" w:rsidRPr="009B5B47" w:rsidRDefault="00331172" w:rsidP="00331172">
      <w:pPr>
        <w:pStyle w:val="Samplecode06"/>
      </w:pPr>
      <w:r w:rsidRPr="009B5B47">
        <w:t xml:space="preserve">The anchor at top right is placed at the right (=1.0) top(=1.0) </w:t>
      </w:r>
    </w:p>
    <w:p w:rsidR="00331172" w:rsidRDefault="00331172" w:rsidP="00331172">
      <w:pPr>
        <w:pStyle w:val="Samplecode06"/>
      </w:pPr>
      <w:r w:rsidRPr="009B5B47">
        <w:t>position of the page. No rotation is specified</w:t>
      </w:r>
    </w:p>
    <w:p w:rsidR="00331172" w:rsidRPr="009B5B47" w:rsidRDefault="00331172" w:rsidP="00331172">
      <w:pPr>
        <w:pStyle w:val="Samplecode05"/>
      </w:pPr>
      <w:r w:rsidRPr="009B5B47">
        <w:t>--&gt;</w:t>
      </w:r>
    </w:p>
    <w:p w:rsidR="00331172" w:rsidRPr="009B5B47" w:rsidRDefault="00331172" w:rsidP="00331172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BarcodeProductionParams</w:t>
      </w:r>
      <w:proofErr w:type="spellEnd"/>
      <w:r w:rsidRPr="009B5B47">
        <w:t>&gt;</w:t>
      </w:r>
    </w:p>
    <w:p w:rsidR="00331172" w:rsidRDefault="00331172" w:rsidP="00331172">
      <w:pPr>
        <w:pStyle w:val="Samplecode05"/>
      </w:pPr>
      <w:r w:rsidRPr="009B5B47">
        <w:t>&lt;!--barcode details here--&gt;</w:t>
      </w:r>
    </w:p>
    <w:p w:rsidR="00331172" w:rsidRPr="009B5B47" w:rsidRDefault="00331172" w:rsidP="00331172">
      <w:pPr>
        <w:pStyle w:val="Samplecode05"/>
      </w:pPr>
      <w:r w:rsidRPr="00A93DAE">
        <w:t>&lt;</w:t>
      </w:r>
      <w:proofErr w:type="spellStart"/>
      <w:r w:rsidRPr="00A93DAE">
        <w:rPr>
          <w:rStyle w:val="XMLTag"/>
        </w:rPr>
        <w:t>IdentificationField</w:t>
      </w:r>
      <w:proofErr w:type="spellEnd"/>
      <w:r w:rsidRPr="00A93DAE">
        <w:t xml:space="preserve"> </w:t>
      </w:r>
      <w:r w:rsidRPr="00A93DAE">
        <w:rPr>
          <w:rStyle w:val="XMLAttrName"/>
        </w:rPr>
        <w:t>Encoding</w:t>
      </w:r>
      <w:r w:rsidRPr="00A93DAE">
        <w:t>=</w:t>
      </w:r>
      <w:r w:rsidRPr="00A93DAE">
        <w:rPr>
          <w:rStyle w:val="XMLAttrValue"/>
        </w:rPr>
        <w:t>"Barcode"</w:t>
      </w:r>
      <w:r w:rsidRPr="00A93DAE">
        <w:t xml:space="preserve"> </w:t>
      </w:r>
      <w:proofErr w:type="spellStart"/>
      <w:r w:rsidRPr="00A93DAE">
        <w:rPr>
          <w:rStyle w:val="XMLAttrName"/>
        </w:rPr>
        <w:t>EncodingDetails</w:t>
      </w:r>
      <w:proofErr w:type="spellEnd"/>
      <w:r w:rsidRPr="00A93DAE">
        <w:t>=</w:t>
      </w:r>
      <w:r w:rsidRPr="00A93DAE">
        <w:rPr>
          <w:rStyle w:val="XMLAttrValue"/>
        </w:rPr>
        <w:t>"CODABAR"</w:t>
      </w:r>
      <w:r>
        <w:t xml:space="preserve"> </w:t>
      </w:r>
      <w:r w:rsidRPr="00A93DAE">
        <w:t>/&gt;</w:t>
      </w:r>
    </w:p>
    <w:p w:rsidR="00331172" w:rsidRPr="009B5B47" w:rsidRDefault="00331172" w:rsidP="00331172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BarcodeProductionParams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3"/>
      </w:pPr>
      <w:r w:rsidRPr="009B5B47">
        <w:t>&lt;/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3"/>
      </w:pPr>
      <w:r>
        <w:t xml:space="preserve">&lt;!--This is a </w:t>
      </w:r>
      <w:r w:rsidRPr="00865D89">
        <w:t>"roughly placed"</w:t>
      </w:r>
      <w:r>
        <w:t xml:space="preserve"> </w:t>
      </w:r>
      <w:r w:rsidRPr="009B5B47">
        <w:t>container for marks</w:t>
      </w:r>
    </w:p>
    <w:p w:rsidR="00331172" w:rsidRPr="009B5B47" w:rsidRDefault="00331172" w:rsidP="00331172">
      <w:pPr>
        <w:pStyle w:val="Samplecode04"/>
      </w:pPr>
      <w:r w:rsidRPr="009B5B47">
        <w:t>The anchor at top left is defined in the !</w:t>
      </w:r>
      <w:proofErr w:type="spellStart"/>
      <w:r w:rsidRPr="009B5B47">
        <w:t>Unrotated</w:t>
      </w:r>
      <w:proofErr w:type="spellEnd"/>
      <w:r w:rsidRPr="009B5B47">
        <w:t>! orientation.</w:t>
      </w:r>
    </w:p>
    <w:p w:rsidR="00331172" w:rsidRPr="009B5B47" w:rsidRDefault="00331172" w:rsidP="00331172">
      <w:pPr>
        <w:pStyle w:val="Samplecode04"/>
      </w:pPr>
      <w:r w:rsidRPr="009B5B47">
        <w:t>It is placed at the left (=0.0) bottom(=0.0) position of the page.</w:t>
      </w:r>
    </w:p>
    <w:p w:rsidR="00331172" w:rsidRPr="009B5B47" w:rsidRDefault="00331172" w:rsidP="00331172">
      <w:pPr>
        <w:pStyle w:val="Samplecode04"/>
      </w:pPr>
      <w:r w:rsidRPr="009B5B47">
        <w:t>The text flows bottom to top (=Rotate 90 = counterclockwise)</w:t>
      </w:r>
    </w:p>
    <w:p w:rsidR="00331172" w:rsidRDefault="00331172" w:rsidP="00331172">
      <w:pPr>
        <w:pStyle w:val="Samplecode04"/>
      </w:pPr>
      <w:r w:rsidRPr="009B5B47">
        <w:t>do we need margins?</w:t>
      </w:r>
    </w:p>
    <w:p w:rsidR="00331172" w:rsidRPr="009B5B47" w:rsidRDefault="00331172" w:rsidP="00331172">
      <w:pPr>
        <w:pStyle w:val="Samplecode03"/>
      </w:pPr>
      <w:r w:rsidRPr="009B5B47">
        <w:t>--&gt;</w:t>
      </w:r>
    </w:p>
    <w:p w:rsidR="00331172" w:rsidRPr="009B5B47" w:rsidRDefault="00331172" w:rsidP="00331172">
      <w:pPr>
        <w:pStyle w:val="Samplecode03"/>
      </w:pPr>
      <w:r w:rsidRPr="009B5B47">
        <w:t>&lt;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l000009</w:t>
      </w:r>
      <w:r w:rsidRPr="009265A9">
        <w:rPr>
          <w:rStyle w:val="XMLAttrValue"/>
        </w:rPr>
        <w:t>"</w:t>
      </w:r>
      <w:r w:rsidRPr="009B5B47">
        <w:t>&gt;</w:t>
      </w:r>
    </w:p>
    <w:p w:rsidR="00331172" w:rsidRPr="009B5B47" w:rsidRDefault="00331172" w:rsidP="00331172">
      <w:pPr>
        <w:pStyle w:val="Samplecode04"/>
      </w:pPr>
      <w:r w:rsidRPr="009B5B47">
        <w:t>&lt;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TopLeft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CTM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 xml:space="preserve">0 1 -1 0 </w:t>
      </w:r>
      <w:proofErr w:type="spellStart"/>
      <w:r w:rsidRPr="009B5B47">
        <w:rPr>
          <w:rStyle w:val="XMLAttrValue"/>
        </w:rPr>
        <w:t>0</w:t>
      </w:r>
      <w:proofErr w:type="spellEnd"/>
      <w:r w:rsidRPr="009B5B47">
        <w:rPr>
          <w:rStyle w:val="XMLAttrValue"/>
        </w:rPr>
        <w:t xml:space="preserve"> </w:t>
      </w:r>
      <w:proofErr w:type="spellStart"/>
      <w:r w:rsidRPr="009B5B47">
        <w:rPr>
          <w:rStyle w:val="XMLAttrValue"/>
        </w:rPr>
        <w:t>0</w:t>
      </w:r>
      <w:proofErr w:type="spellEnd"/>
      <w:r w:rsidRPr="009265A9">
        <w:rPr>
          <w:rStyle w:val="XMLAttrValue"/>
        </w:rPr>
        <w:t>"</w:t>
      </w:r>
    </w:p>
    <w:p w:rsidR="00331172" w:rsidRPr="009B5B47" w:rsidRDefault="00331172" w:rsidP="00331172">
      <w:pPr>
        <w:pStyle w:val="Samplecode06"/>
      </w:pPr>
      <w:proofErr w:type="spellStart"/>
      <w:r w:rsidRPr="009B5B47">
        <w:rPr>
          <w:rStyle w:val="XMLAttrName"/>
        </w:rPr>
        <w:t>PageRange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865D89">
        <w:rPr>
          <w:rStyle w:val="XMLAttrValue"/>
        </w:rPr>
        <w:t>1</w:t>
      </w:r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PositionPolicy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Free</w:t>
      </w:r>
      <w:r w:rsidRPr="009265A9">
        <w:rPr>
          <w:rStyle w:val="XMLAttrValue"/>
        </w:rPr>
        <w:t>"</w:t>
      </w:r>
      <w:r w:rsidRPr="009B5B47">
        <w:t>&gt;</w:t>
      </w:r>
    </w:p>
    <w:p w:rsidR="00331172" w:rsidRPr="009B5B47" w:rsidRDefault="00331172" w:rsidP="00331172">
      <w:pPr>
        <w:pStyle w:val="Samplecode05"/>
      </w:pPr>
      <w:r w:rsidRPr="009B5B47">
        <w:t>&lt;</w:t>
      </w:r>
      <w:proofErr w:type="spellStart"/>
      <w:r w:rsidRPr="009265A9">
        <w:rPr>
          <w:rStyle w:val="XMLTag"/>
        </w:rPr>
        <w:t>RefAnchor</w:t>
      </w:r>
      <w:proofErr w:type="spellEnd"/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proofErr w:type="spellStart"/>
      <w:r w:rsidRPr="009B5B47">
        <w:rPr>
          <w:rStyle w:val="XMLAttrValue"/>
        </w:rPr>
        <w:t>BottomCenter</w:t>
      </w:r>
      <w:proofErr w:type="spellEnd"/>
      <w:r w:rsidRPr="009265A9">
        <w:rPr>
          <w:rStyle w:val="XMLAttrValue"/>
        </w:rPr>
        <w:t>"</w:t>
      </w:r>
      <w:r w:rsidRPr="009B5B47">
        <w:t xml:space="preserve"> </w:t>
      </w:r>
      <w:proofErr w:type="spellStart"/>
      <w:r w:rsidRPr="009B5B47">
        <w:rPr>
          <w:rStyle w:val="XMLAttrName"/>
        </w:rPr>
        <w:t>AnchorType</w:t>
      </w:r>
      <w:proofErr w:type="spellEnd"/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Parent</w:t>
      </w:r>
      <w:r w:rsidRPr="009265A9">
        <w:rPr>
          <w:rStyle w:val="XMLAttrValue"/>
        </w:rPr>
        <w:t>"</w:t>
      </w:r>
      <w:r w:rsidRPr="009B5B47">
        <w:t>/&gt;</w:t>
      </w:r>
    </w:p>
    <w:p w:rsidR="00331172" w:rsidRPr="009B5B47" w:rsidRDefault="00331172" w:rsidP="00331172">
      <w:pPr>
        <w:pStyle w:val="Samplecode04"/>
      </w:pPr>
      <w:r w:rsidRPr="009B5B47">
        <w:t>&lt;/</w:t>
      </w:r>
      <w:proofErr w:type="spellStart"/>
      <w:r w:rsidRPr="009265A9">
        <w:rPr>
          <w:rStyle w:val="XMLTag"/>
        </w:rPr>
        <w:t>PositionObj</w:t>
      </w:r>
      <w:proofErr w:type="spellEnd"/>
      <w:r w:rsidRPr="009B5B47">
        <w:t>&gt;</w:t>
      </w:r>
    </w:p>
    <w:p w:rsidR="00331172" w:rsidRPr="009B5B47" w:rsidRDefault="00331172" w:rsidP="00331172">
      <w:pPr>
        <w:pStyle w:val="Samplecode03"/>
      </w:pPr>
      <w:r w:rsidRPr="009B5B47">
        <w:t>&lt;/</w:t>
      </w:r>
      <w:proofErr w:type="spellStart"/>
      <w:r w:rsidRPr="009265A9">
        <w:rPr>
          <w:rStyle w:val="XMLTag"/>
        </w:rPr>
        <w:t>LayoutElementPart</w:t>
      </w:r>
      <w:proofErr w:type="spellEnd"/>
      <w:r w:rsidRPr="009B5B47">
        <w:t>&gt;</w:t>
      </w:r>
    </w:p>
    <w:sectPr w:rsidR="00331172" w:rsidRPr="009B5B47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A48"/>
    <w:rsid w:val="0000717E"/>
    <w:rsid w:val="00007E22"/>
    <w:rsid w:val="000110BE"/>
    <w:rsid w:val="00015995"/>
    <w:rsid w:val="00016653"/>
    <w:rsid w:val="000166B6"/>
    <w:rsid w:val="00025842"/>
    <w:rsid w:val="00027C46"/>
    <w:rsid w:val="000304F8"/>
    <w:rsid w:val="000353CD"/>
    <w:rsid w:val="00035E7D"/>
    <w:rsid w:val="000404B7"/>
    <w:rsid w:val="0004083D"/>
    <w:rsid w:val="0004159C"/>
    <w:rsid w:val="00044779"/>
    <w:rsid w:val="000470C5"/>
    <w:rsid w:val="0005477F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29CF"/>
    <w:rsid w:val="000E30B1"/>
    <w:rsid w:val="000F216D"/>
    <w:rsid w:val="000F4CC3"/>
    <w:rsid w:val="00102793"/>
    <w:rsid w:val="00102E5F"/>
    <w:rsid w:val="00103067"/>
    <w:rsid w:val="001058C1"/>
    <w:rsid w:val="00112B08"/>
    <w:rsid w:val="00112DEC"/>
    <w:rsid w:val="00114569"/>
    <w:rsid w:val="00120B9D"/>
    <w:rsid w:val="0012364D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E7811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1921"/>
    <w:rsid w:val="00225DA1"/>
    <w:rsid w:val="00227C2C"/>
    <w:rsid w:val="00231155"/>
    <w:rsid w:val="002352C3"/>
    <w:rsid w:val="00241EEC"/>
    <w:rsid w:val="002470A0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3C24"/>
    <w:rsid w:val="002953F8"/>
    <w:rsid w:val="0029576D"/>
    <w:rsid w:val="00296191"/>
    <w:rsid w:val="002A0F35"/>
    <w:rsid w:val="002A4587"/>
    <w:rsid w:val="002A503C"/>
    <w:rsid w:val="002B458E"/>
    <w:rsid w:val="002B48C1"/>
    <w:rsid w:val="002B4F49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1172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751CE"/>
    <w:rsid w:val="0038064A"/>
    <w:rsid w:val="00385FC9"/>
    <w:rsid w:val="003874FE"/>
    <w:rsid w:val="003906C8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C4"/>
    <w:rsid w:val="00477677"/>
    <w:rsid w:val="00484238"/>
    <w:rsid w:val="0048602F"/>
    <w:rsid w:val="00487032"/>
    <w:rsid w:val="00492C02"/>
    <w:rsid w:val="0049412A"/>
    <w:rsid w:val="004A66B7"/>
    <w:rsid w:val="004A7BA0"/>
    <w:rsid w:val="004B0C5C"/>
    <w:rsid w:val="004B2C36"/>
    <w:rsid w:val="004B6D2E"/>
    <w:rsid w:val="004C12C8"/>
    <w:rsid w:val="004C3B28"/>
    <w:rsid w:val="004C6F51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2B7"/>
    <w:rsid w:val="00620F8C"/>
    <w:rsid w:val="00624C2D"/>
    <w:rsid w:val="006269CB"/>
    <w:rsid w:val="00627163"/>
    <w:rsid w:val="00630895"/>
    <w:rsid w:val="00632794"/>
    <w:rsid w:val="0063631E"/>
    <w:rsid w:val="00636F0C"/>
    <w:rsid w:val="006402A9"/>
    <w:rsid w:val="00641B22"/>
    <w:rsid w:val="0064299A"/>
    <w:rsid w:val="00647509"/>
    <w:rsid w:val="0065023B"/>
    <w:rsid w:val="0065252A"/>
    <w:rsid w:val="00657350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30D5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7915"/>
    <w:rsid w:val="007871F7"/>
    <w:rsid w:val="007913CD"/>
    <w:rsid w:val="00793706"/>
    <w:rsid w:val="00794947"/>
    <w:rsid w:val="00794984"/>
    <w:rsid w:val="007A4D31"/>
    <w:rsid w:val="007A5C84"/>
    <w:rsid w:val="007B3E12"/>
    <w:rsid w:val="007B50B8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66DA"/>
    <w:rsid w:val="00840CD4"/>
    <w:rsid w:val="00862628"/>
    <w:rsid w:val="00862A06"/>
    <w:rsid w:val="00864D3B"/>
    <w:rsid w:val="0086547A"/>
    <w:rsid w:val="00865D89"/>
    <w:rsid w:val="00871C77"/>
    <w:rsid w:val="00872204"/>
    <w:rsid w:val="0088142F"/>
    <w:rsid w:val="00886B6E"/>
    <w:rsid w:val="00886EA3"/>
    <w:rsid w:val="0089207F"/>
    <w:rsid w:val="00897214"/>
    <w:rsid w:val="00897FFD"/>
    <w:rsid w:val="008A158E"/>
    <w:rsid w:val="008A1CB9"/>
    <w:rsid w:val="008A5B8F"/>
    <w:rsid w:val="008B458A"/>
    <w:rsid w:val="008B5B2D"/>
    <w:rsid w:val="008B65C6"/>
    <w:rsid w:val="008B79D4"/>
    <w:rsid w:val="008C39FE"/>
    <w:rsid w:val="008C5B28"/>
    <w:rsid w:val="008E2534"/>
    <w:rsid w:val="008E2A0E"/>
    <w:rsid w:val="008E4269"/>
    <w:rsid w:val="008E4BC7"/>
    <w:rsid w:val="008E6350"/>
    <w:rsid w:val="0090222C"/>
    <w:rsid w:val="00903525"/>
    <w:rsid w:val="00904353"/>
    <w:rsid w:val="00904DFA"/>
    <w:rsid w:val="0091787B"/>
    <w:rsid w:val="009211E4"/>
    <w:rsid w:val="00924903"/>
    <w:rsid w:val="009265A9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B5B47"/>
    <w:rsid w:val="009C0A24"/>
    <w:rsid w:val="009C5010"/>
    <w:rsid w:val="009C7512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93DAE"/>
    <w:rsid w:val="00A947AB"/>
    <w:rsid w:val="00A95A94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579"/>
    <w:rsid w:val="00AD4961"/>
    <w:rsid w:val="00AD6209"/>
    <w:rsid w:val="00AD7D0C"/>
    <w:rsid w:val="00AE094D"/>
    <w:rsid w:val="00AE222B"/>
    <w:rsid w:val="00AE5218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1C2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B21"/>
    <w:rsid w:val="00C17641"/>
    <w:rsid w:val="00C20D2C"/>
    <w:rsid w:val="00C2235B"/>
    <w:rsid w:val="00C2497B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F4C87"/>
    <w:rsid w:val="00CF59A8"/>
    <w:rsid w:val="00D0411C"/>
    <w:rsid w:val="00D131D7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60BCB"/>
    <w:rsid w:val="00D61D54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4811"/>
    <w:rsid w:val="00DF6E3B"/>
    <w:rsid w:val="00E015D7"/>
    <w:rsid w:val="00E017A6"/>
    <w:rsid w:val="00E051FA"/>
    <w:rsid w:val="00E139FB"/>
    <w:rsid w:val="00E154D3"/>
    <w:rsid w:val="00E209AD"/>
    <w:rsid w:val="00E25E83"/>
    <w:rsid w:val="00E2634B"/>
    <w:rsid w:val="00E27C26"/>
    <w:rsid w:val="00E30E09"/>
    <w:rsid w:val="00E32035"/>
    <w:rsid w:val="00E321D0"/>
    <w:rsid w:val="00E45221"/>
    <w:rsid w:val="00E516B7"/>
    <w:rsid w:val="00E51DB6"/>
    <w:rsid w:val="00E60976"/>
    <w:rsid w:val="00E63050"/>
    <w:rsid w:val="00E63746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1566"/>
    <w:rsid w:val="00E95832"/>
    <w:rsid w:val="00E96E28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49BF"/>
    <w:rsid w:val="00EE56B5"/>
    <w:rsid w:val="00EE5932"/>
    <w:rsid w:val="00EF0F1D"/>
    <w:rsid w:val="00EF4B15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3237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1D70"/>
    <w:rsid w:val="00F94442"/>
    <w:rsid w:val="00F956DA"/>
    <w:rsid w:val="00F9619E"/>
    <w:rsid w:val="00FA082B"/>
    <w:rsid w:val="00FA2840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5A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rsid w:val="009265A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265A9"/>
  </w:style>
  <w:style w:type="paragraph" w:customStyle="1" w:styleId="Samplecode">
    <w:name w:val="Sample_code"/>
    <w:basedOn w:val="Normal"/>
    <w:rsid w:val="009265A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9265A9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9265A9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9265A9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9265A9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9265A9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9265A9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9265A9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9265A9"/>
    <w:pPr>
      <w:ind w:left="360"/>
    </w:pPr>
  </w:style>
  <w:style w:type="paragraph" w:customStyle="1" w:styleId="Samplecode02">
    <w:name w:val="Sample_code02"/>
    <w:basedOn w:val="Samplecode"/>
    <w:rsid w:val="009265A9"/>
    <w:pPr>
      <w:ind w:left="720"/>
    </w:pPr>
  </w:style>
  <w:style w:type="paragraph" w:customStyle="1" w:styleId="Samplecode03">
    <w:name w:val="Sample_code03"/>
    <w:basedOn w:val="Samplecode"/>
    <w:rsid w:val="009265A9"/>
    <w:pPr>
      <w:ind w:left="1080"/>
    </w:pPr>
  </w:style>
  <w:style w:type="paragraph" w:customStyle="1" w:styleId="Samplecode04">
    <w:name w:val="Sample_code04"/>
    <w:basedOn w:val="Samplecode"/>
    <w:rsid w:val="009265A9"/>
    <w:pPr>
      <w:ind w:left="1440"/>
    </w:pPr>
  </w:style>
  <w:style w:type="paragraph" w:customStyle="1" w:styleId="Samplecode05">
    <w:name w:val="Sample_code05"/>
    <w:basedOn w:val="Samplecode"/>
    <w:rsid w:val="009265A9"/>
    <w:pPr>
      <w:ind w:left="1800"/>
    </w:pPr>
  </w:style>
  <w:style w:type="paragraph" w:customStyle="1" w:styleId="Samplecode06">
    <w:name w:val="Sample_code06"/>
    <w:basedOn w:val="Samplecode"/>
    <w:rsid w:val="009265A9"/>
    <w:pPr>
      <w:ind w:left="2160"/>
    </w:pPr>
  </w:style>
  <w:style w:type="paragraph" w:customStyle="1" w:styleId="Samplecode07">
    <w:name w:val="Sample_code07"/>
    <w:basedOn w:val="Samplecode"/>
    <w:rsid w:val="009265A9"/>
    <w:pPr>
      <w:ind w:left="2520"/>
    </w:pPr>
  </w:style>
  <w:style w:type="paragraph" w:customStyle="1" w:styleId="Samplecode08">
    <w:name w:val="Sample_code08"/>
    <w:basedOn w:val="Samplecode"/>
    <w:rsid w:val="009265A9"/>
    <w:pPr>
      <w:ind w:left="2880"/>
    </w:pPr>
  </w:style>
  <w:style w:type="paragraph" w:customStyle="1" w:styleId="Samplecode09">
    <w:name w:val="Sample_code09"/>
    <w:basedOn w:val="Samplecode"/>
    <w:rsid w:val="009265A9"/>
    <w:pPr>
      <w:ind w:left="3240"/>
    </w:pPr>
  </w:style>
  <w:style w:type="paragraph" w:customStyle="1" w:styleId="Samplecode10">
    <w:name w:val="Sample_code10"/>
    <w:basedOn w:val="Samplecode"/>
    <w:rsid w:val="009265A9"/>
    <w:pPr>
      <w:ind w:left="3600"/>
    </w:pPr>
  </w:style>
  <w:style w:type="paragraph" w:customStyle="1" w:styleId="Samplecode11">
    <w:name w:val="Sample_code11"/>
    <w:basedOn w:val="Samplecode"/>
    <w:rsid w:val="009265A9"/>
    <w:pPr>
      <w:ind w:left="3960"/>
    </w:pPr>
  </w:style>
  <w:style w:type="paragraph" w:customStyle="1" w:styleId="Samplecode12">
    <w:name w:val="Sample_code12"/>
    <w:basedOn w:val="Samplecode"/>
    <w:rsid w:val="009265A9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3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3</cp:revision>
  <dcterms:created xsi:type="dcterms:W3CDTF">2016-12-03T17:09:00Z</dcterms:created>
  <dcterms:modified xsi:type="dcterms:W3CDTF">2016-12-03T17:10:00Z</dcterms:modified>
</cp:coreProperties>
</file>