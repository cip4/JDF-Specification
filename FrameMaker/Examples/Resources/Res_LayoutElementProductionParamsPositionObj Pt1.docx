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B47" w:rsidRPr="009B5B47" w:rsidRDefault="009B5B47" w:rsidP="009B5B47">
      <w:pPr>
        <w:pStyle w:val="Samplecode"/>
      </w:pPr>
      <w:r w:rsidRPr="009B5B47">
        <w:t>&lt;</w:t>
      </w:r>
      <w:r w:rsidRPr="009265A9">
        <w:rPr>
          <w:rStyle w:val="XMLTag"/>
        </w:rPr>
        <w:t>JDF</w:t>
      </w:r>
      <w:r w:rsidRPr="009B5B47">
        <w:t xml:space="preserve"> </w:t>
      </w:r>
      <w:proofErr w:type="spellStart"/>
      <w:r w:rsidRPr="009B5B47">
        <w:rPr>
          <w:rStyle w:val="XMLAttrName"/>
        </w:rPr>
        <w:t>xmlns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http://www.CIP4.org/JDFSchema_1_1</w:t>
      </w:r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ID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n000002</w:t>
      </w:r>
      <w:r w:rsidRPr="009265A9">
        <w:rPr>
          <w:rStyle w:val="XMLAttrValue"/>
        </w:rPr>
        <w:t>"</w:t>
      </w:r>
    </w:p>
    <w:p w:rsidR="009B5B47" w:rsidRPr="009B5B47" w:rsidRDefault="009B5B47" w:rsidP="009265A9">
      <w:pPr>
        <w:pStyle w:val="Samplecode02"/>
      </w:pPr>
      <w:proofErr w:type="spellStart"/>
      <w:r w:rsidRPr="009B5B47">
        <w:rPr>
          <w:rStyle w:val="XMLAttrName"/>
        </w:rPr>
        <w:t>JobPartID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n000002</w:t>
      </w:r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Status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Waiting</w:t>
      </w:r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Type</w:t>
      </w:r>
      <w:r w:rsidRPr="009B5B47">
        <w:t>=</w:t>
      </w:r>
      <w:r w:rsidRPr="009265A9">
        <w:rPr>
          <w:rStyle w:val="XMLAttrValue"/>
        </w:rPr>
        <w:t>"</w:t>
      </w:r>
      <w:proofErr w:type="spellStart"/>
      <w:r w:rsidRPr="009B5B47">
        <w:rPr>
          <w:rStyle w:val="XMLAttrValue"/>
        </w:rPr>
        <w:t>LayoutElementProduction</w:t>
      </w:r>
      <w:proofErr w:type="spellEnd"/>
      <w:r w:rsidRPr="009265A9">
        <w:rPr>
          <w:rStyle w:val="XMLAttrValue"/>
        </w:rPr>
        <w:t>"</w:t>
      </w:r>
    </w:p>
    <w:p w:rsidR="009B5B47" w:rsidRPr="009B5B47" w:rsidRDefault="009B5B47" w:rsidP="009265A9">
      <w:pPr>
        <w:pStyle w:val="Samplecode02"/>
      </w:pPr>
      <w:r w:rsidRPr="009B5B47">
        <w:rPr>
          <w:rStyle w:val="XMLAttrName"/>
        </w:rPr>
        <w:t>Version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1.4</w:t>
      </w:r>
      <w:r w:rsidRPr="009265A9">
        <w:rPr>
          <w:rStyle w:val="XMLAttrValue"/>
        </w:rPr>
        <w:t>"</w:t>
      </w:r>
      <w:r w:rsidRPr="009B5B47">
        <w:t xml:space="preserve"> </w:t>
      </w:r>
    </w:p>
    <w:p w:rsidR="009B5B47" w:rsidRPr="009B5B47" w:rsidRDefault="009B5B47" w:rsidP="009265A9">
      <w:pPr>
        <w:pStyle w:val="Samplecode02"/>
      </w:pPr>
      <w:proofErr w:type="spellStart"/>
      <w:r w:rsidRPr="009B5B47">
        <w:rPr>
          <w:rStyle w:val="XMLAttrName"/>
        </w:rPr>
        <w:t>xmlns:xsi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http://www.w3.org/2001/XMLSchema-instance</w:t>
      </w:r>
      <w:r w:rsidRPr="009265A9">
        <w:rPr>
          <w:rStyle w:val="XMLAttrValue"/>
        </w:rPr>
        <w:t>"</w:t>
      </w:r>
      <w:r w:rsidRPr="009B5B47">
        <w:t xml:space="preserve"> </w:t>
      </w:r>
    </w:p>
    <w:p w:rsidR="009B5B47" w:rsidRPr="009B5B47" w:rsidRDefault="009B5B47" w:rsidP="009265A9">
      <w:pPr>
        <w:pStyle w:val="Samplecode02"/>
      </w:pPr>
      <w:proofErr w:type="spellStart"/>
      <w:r w:rsidRPr="009B5B47">
        <w:rPr>
          <w:rStyle w:val="XMLAttrName"/>
        </w:rPr>
        <w:t>xsi:type</w:t>
      </w:r>
      <w:proofErr w:type="spellEnd"/>
      <w:r w:rsidRPr="009B5B47">
        <w:t>=</w:t>
      </w:r>
      <w:r w:rsidRPr="009265A9">
        <w:rPr>
          <w:rStyle w:val="XMLAttrValue"/>
        </w:rPr>
        <w:t>"</w:t>
      </w:r>
      <w:proofErr w:type="spellStart"/>
      <w:r w:rsidRPr="009B5B47">
        <w:rPr>
          <w:rStyle w:val="XMLAttrValue"/>
        </w:rPr>
        <w:t>LayoutElementProduction</w:t>
      </w:r>
      <w:proofErr w:type="spellEnd"/>
      <w:r w:rsidRPr="009265A9">
        <w:rPr>
          <w:rStyle w:val="XMLAttrValue"/>
        </w:rPr>
        <w:t>"</w:t>
      </w:r>
      <w:r w:rsidRPr="009B5B47">
        <w:t>&gt;</w:t>
      </w:r>
    </w:p>
    <w:p w:rsidR="009B5B47" w:rsidRPr="009B5B47" w:rsidRDefault="009B5B47" w:rsidP="009265A9">
      <w:pPr>
        <w:pStyle w:val="Samplecode01"/>
      </w:pPr>
      <w:r w:rsidRPr="009B5B47">
        <w:t xml:space="preserve">&lt;!--Generated by the CIP4 Java open source JDF Library version : </w:t>
      </w:r>
    </w:p>
    <w:p w:rsidR="009B5B47" w:rsidRPr="009B5B47" w:rsidRDefault="009B5B47" w:rsidP="009265A9">
      <w:pPr>
        <w:pStyle w:val="Samplecode02"/>
      </w:pPr>
      <w:r w:rsidRPr="009B5B47">
        <w:t>CIP4 JDF Writer Java 1.3 BLD 46--&gt;</w:t>
      </w:r>
    </w:p>
    <w:p w:rsidR="009B5B47" w:rsidRPr="009B5B47" w:rsidRDefault="009B5B47" w:rsidP="009265A9">
      <w:pPr>
        <w:pStyle w:val="Samplecode01"/>
      </w:pPr>
      <w:r w:rsidRPr="009B5B47">
        <w:t>&lt;</w:t>
      </w:r>
      <w:proofErr w:type="spellStart"/>
      <w:r w:rsidRPr="009265A9">
        <w:rPr>
          <w:rStyle w:val="XMLTag"/>
        </w:rPr>
        <w:t>AuditPool</w:t>
      </w:r>
      <w:proofErr w:type="spellEnd"/>
      <w:r w:rsidRPr="009B5B47">
        <w:t>&gt;</w:t>
      </w:r>
    </w:p>
    <w:p w:rsidR="009B5B47" w:rsidRPr="009B5B47" w:rsidRDefault="009B5B47" w:rsidP="009265A9">
      <w:pPr>
        <w:pStyle w:val="Samplecode02"/>
      </w:pPr>
      <w:r w:rsidRPr="009B5B47">
        <w:t>&lt;</w:t>
      </w:r>
      <w:r w:rsidRPr="009265A9">
        <w:rPr>
          <w:rStyle w:val="XMLTag"/>
        </w:rPr>
        <w:t>Created</w:t>
      </w:r>
      <w:r w:rsidRPr="009B5B47">
        <w:t xml:space="preserve"> </w:t>
      </w:r>
      <w:proofErr w:type="spellStart"/>
      <w:r w:rsidRPr="009B5B47">
        <w:rPr>
          <w:rStyle w:val="XMLAttrName"/>
        </w:rPr>
        <w:t>AgentName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CIP4 JDF Writer Java</w:t>
      </w:r>
      <w:r w:rsidRPr="009265A9">
        <w:rPr>
          <w:rStyle w:val="XMLAttrValue"/>
        </w:rPr>
        <w:t>"</w:t>
      </w:r>
      <w:r w:rsidRPr="009B5B47">
        <w:t xml:space="preserve"> </w:t>
      </w:r>
      <w:proofErr w:type="spellStart"/>
      <w:r w:rsidRPr="009B5B47">
        <w:rPr>
          <w:rStyle w:val="XMLAttrName"/>
        </w:rPr>
        <w:t>AgentVersion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1.3 BLD 46</w:t>
      </w:r>
      <w:r w:rsidRPr="009265A9">
        <w:rPr>
          <w:rStyle w:val="XMLAttrValue"/>
        </w:rPr>
        <w:t>"</w:t>
      </w:r>
    </w:p>
    <w:p w:rsidR="009B5B47" w:rsidRPr="009B5B47" w:rsidRDefault="009B5B47" w:rsidP="009265A9">
      <w:pPr>
        <w:pStyle w:val="Samplecode04"/>
      </w:pPr>
      <w:r w:rsidRPr="009B5B47">
        <w:rPr>
          <w:rStyle w:val="XMLAttrName"/>
        </w:rPr>
        <w:t>ID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a000003</w:t>
      </w:r>
      <w:r w:rsidRPr="009265A9">
        <w:rPr>
          <w:rStyle w:val="XMLAttrValue"/>
        </w:rPr>
        <w:t>"</w:t>
      </w:r>
      <w:r w:rsidRPr="009B5B47">
        <w:t xml:space="preserve"> </w:t>
      </w:r>
    </w:p>
    <w:p w:rsidR="009B5B47" w:rsidRPr="009B5B47" w:rsidRDefault="009B5B47" w:rsidP="009265A9">
      <w:pPr>
        <w:pStyle w:val="Samplecode04"/>
      </w:pPr>
      <w:proofErr w:type="spellStart"/>
      <w:r w:rsidRPr="009B5B47">
        <w:rPr>
          <w:rStyle w:val="XMLAttrName"/>
        </w:rPr>
        <w:t>TimeStamp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2007-09-05T18:20:31+02:00</w:t>
      </w:r>
      <w:r w:rsidRPr="009265A9">
        <w:rPr>
          <w:rStyle w:val="XMLAttrValue"/>
        </w:rPr>
        <w:t>"</w:t>
      </w:r>
      <w:r w:rsidRPr="009B5B47">
        <w:t>/&gt;</w:t>
      </w:r>
    </w:p>
    <w:p w:rsidR="009B5B47" w:rsidRPr="009B5B47" w:rsidRDefault="009B5B47" w:rsidP="009265A9">
      <w:pPr>
        <w:pStyle w:val="Samplecode01"/>
      </w:pPr>
      <w:r w:rsidRPr="009B5B47">
        <w:t>&lt;/</w:t>
      </w:r>
      <w:proofErr w:type="spellStart"/>
      <w:r w:rsidRPr="009265A9">
        <w:rPr>
          <w:rStyle w:val="XMLTag"/>
        </w:rPr>
        <w:t>AuditPool</w:t>
      </w:r>
      <w:proofErr w:type="spellEnd"/>
      <w:r w:rsidRPr="009B5B47">
        <w:t>&gt;</w:t>
      </w:r>
    </w:p>
    <w:p w:rsidR="009B5B47" w:rsidRPr="009B5B47" w:rsidRDefault="009B5B47" w:rsidP="009265A9">
      <w:pPr>
        <w:pStyle w:val="Samplecode01"/>
      </w:pPr>
      <w:r w:rsidRPr="009B5B47">
        <w:t>&lt;</w:t>
      </w:r>
      <w:proofErr w:type="spellStart"/>
      <w:r w:rsidRPr="009265A9">
        <w:rPr>
          <w:rStyle w:val="XMLTag"/>
        </w:rPr>
        <w:t>ResourcePool</w:t>
      </w:r>
      <w:proofErr w:type="spellEnd"/>
      <w:r w:rsidRPr="009B5B47">
        <w:t>&gt;</w:t>
      </w:r>
    </w:p>
    <w:p w:rsidR="009B5B47" w:rsidRPr="009B5B47" w:rsidRDefault="009B5B47" w:rsidP="009265A9">
      <w:pPr>
        <w:pStyle w:val="Samplecode02"/>
      </w:pPr>
      <w:r w:rsidRPr="009B5B47">
        <w:t>&lt;</w:t>
      </w:r>
      <w:proofErr w:type="spellStart"/>
      <w:r w:rsidRPr="009265A9">
        <w:rPr>
          <w:rStyle w:val="XMLTag"/>
        </w:rPr>
        <w:t>RunList</w:t>
      </w:r>
      <w:proofErr w:type="spellEnd"/>
      <w:r w:rsidRPr="009B5B47">
        <w:t xml:space="preserve"> </w:t>
      </w:r>
      <w:r w:rsidRPr="009B5B47">
        <w:rPr>
          <w:rStyle w:val="XMLAttrName"/>
        </w:rPr>
        <w:t>Class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Parameter</w:t>
      </w:r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ID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r000004</w:t>
      </w:r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Status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Unavailable</w:t>
      </w:r>
      <w:r w:rsidRPr="009265A9">
        <w:rPr>
          <w:rStyle w:val="XMLAttrValue"/>
        </w:rPr>
        <w:t>"</w:t>
      </w:r>
      <w:r w:rsidRPr="009B5B47">
        <w:t>&gt;</w:t>
      </w:r>
    </w:p>
    <w:p w:rsidR="009B5B47" w:rsidRPr="009B5B47" w:rsidRDefault="009B5B47" w:rsidP="009265A9">
      <w:pPr>
        <w:pStyle w:val="Samplecode03"/>
      </w:pPr>
      <w:r w:rsidRPr="009B5B47">
        <w:t>&lt;</w:t>
      </w:r>
      <w:proofErr w:type="spellStart"/>
      <w:r w:rsidRPr="009265A9">
        <w:rPr>
          <w:rStyle w:val="XMLTag"/>
        </w:rPr>
        <w:t>LayoutElement</w:t>
      </w:r>
      <w:proofErr w:type="spellEnd"/>
      <w:r w:rsidRPr="009B5B47">
        <w:t xml:space="preserve"> </w:t>
      </w:r>
      <w:r w:rsidRPr="009B5B47">
        <w:rPr>
          <w:rStyle w:val="XMLAttrName"/>
        </w:rPr>
        <w:t>Class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Parameter</w:t>
      </w:r>
      <w:r w:rsidRPr="009265A9">
        <w:rPr>
          <w:rStyle w:val="XMLAttrValue"/>
        </w:rPr>
        <w:t>"</w:t>
      </w:r>
      <w:r w:rsidRPr="009B5B47">
        <w:t>&gt;</w:t>
      </w:r>
    </w:p>
    <w:p w:rsidR="009B5B47" w:rsidRPr="009B5B47" w:rsidRDefault="009B5B47" w:rsidP="009265A9">
      <w:pPr>
        <w:pStyle w:val="Samplecode04"/>
      </w:pPr>
      <w:r w:rsidRPr="009B5B47">
        <w:t>&lt;</w:t>
      </w:r>
      <w:proofErr w:type="spellStart"/>
      <w:r w:rsidRPr="009265A9">
        <w:rPr>
          <w:rStyle w:val="XMLTag"/>
        </w:rPr>
        <w:t>FileSpec</w:t>
      </w:r>
      <w:proofErr w:type="spellEnd"/>
      <w:r w:rsidRPr="009B5B47">
        <w:t xml:space="preserve"> </w:t>
      </w:r>
      <w:r w:rsidRPr="009B5B47">
        <w:rPr>
          <w:rStyle w:val="XMLAttrName"/>
        </w:rPr>
        <w:t>Class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Parameter</w:t>
      </w:r>
      <w:r w:rsidRPr="009265A9">
        <w:rPr>
          <w:rStyle w:val="XMLAttrValue"/>
        </w:rPr>
        <w:t>"</w:t>
      </w:r>
      <w:r w:rsidRPr="009B5B47">
        <w:t xml:space="preserve"> </w:t>
      </w:r>
      <w:proofErr w:type="spellStart"/>
      <w:r w:rsidRPr="009B5B47">
        <w:rPr>
          <w:rStyle w:val="XMLAttrName"/>
        </w:rPr>
        <w:t>MimeType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application/</w:t>
      </w:r>
      <w:proofErr w:type="spellStart"/>
      <w:r w:rsidRPr="009B5B47">
        <w:rPr>
          <w:rStyle w:val="XMLAttrValue"/>
        </w:rPr>
        <w:t>pdf</w:t>
      </w:r>
      <w:proofErr w:type="spellEnd"/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URL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output.pdf</w:t>
      </w:r>
      <w:r w:rsidRPr="009265A9">
        <w:rPr>
          <w:rStyle w:val="XMLAttrValue"/>
        </w:rPr>
        <w:t>"</w:t>
      </w:r>
      <w:r w:rsidRPr="009B5B47">
        <w:t>/&gt;</w:t>
      </w:r>
    </w:p>
    <w:p w:rsidR="009B5B47" w:rsidRPr="009B5B47" w:rsidRDefault="009B5B47" w:rsidP="009265A9">
      <w:pPr>
        <w:pStyle w:val="Samplecode03"/>
      </w:pPr>
      <w:r w:rsidRPr="009B5B47">
        <w:t>&lt;/</w:t>
      </w:r>
      <w:proofErr w:type="spellStart"/>
      <w:r w:rsidRPr="009265A9">
        <w:rPr>
          <w:rStyle w:val="XMLTag"/>
        </w:rPr>
        <w:t>LayoutElement</w:t>
      </w:r>
      <w:proofErr w:type="spellEnd"/>
      <w:r w:rsidRPr="009B5B47">
        <w:t>&gt;</w:t>
      </w:r>
    </w:p>
    <w:p w:rsidR="009B5B47" w:rsidRPr="009B5B47" w:rsidRDefault="009B5B47" w:rsidP="009265A9">
      <w:pPr>
        <w:pStyle w:val="Samplecode02"/>
      </w:pPr>
      <w:r w:rsidRPr="009B5B47">
        <w:t>&lt;/</w:t>
      </w:r>
      <w:proofErr w:type="spellStart"/>
      <w:r w:rsidRPr="009265A9">
        <w:rPr>
          <w:rStyle w:val="XMLTag"/>
        </w:rPr>
        <w:t>RunList</w:t>
      </w:r>
      <w:proofErr w:type="spellEnd"/>
      <w:r w:rsidRPr="009B5B47">
        <w:t>&gt;</w:t>
      </w:r>
    </w:p>
    <w:p w:rsidR="0005477F" w:rsidRDefault="009B5B47" w:rsidP="009265A9">
      <w:pPr>
        <w:pStyle w:val="Samplecode02"/>
      </w:pPr>
      <w:r w:rsidRPr="009B5B47">
        <w:t>&lt;</w:t>
      </w:r>
      <w:proofErr w:type="spellStart"/>
      <w:r w:rsidRPr="009265A9">
        <w:rPr>
          <w:rStyle w:val="XMLTag"/>
        </w:rPr>
        <w:t>LayoutElementProductionParams</w:t>
      </w:r>
      <w:proofErr w:type="spellEnd"/>
      <w:r w:rsidRPr="009B5B47">
        <w:t xml:space="preserve"> </w:t>
      </w:r>
      <w:r w:rsidRPr="009B5B47">
        <w:rPr>
          <w:rStyle w:val="XMLAttrName"/>
        </w:rPr>
        <w:t>Class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Parameter</w:t>
      </w:r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ID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r000005</w:t>
      </w:r>
      <w:r w:rsidRPr="009265A9">
        <w:rPr>
          <w:rStyle w:val="XMLAttrValue"/>
        </w:rPr>
        <w:t>"</w:t>
      </w:r>
      <w:r w:rsidRPr="009B5B47">
        <w:t xml:space="preserve"> </w:t>
      </w:r>
    </w:p>
    <w:p w:rsidR="009B5B47" w:rsidRPr="009B5B47" w:rsidRDefault="009B5B47" w:rsidP="009265A9">
      <w:pPr>
        <w:pStyle w:val="Samplecode04"/>
      </w:pPr>
      <w:r w:rsidRPr="009B5B47">
        <w:rPr>
          <w:rStyle w:val="XMLAttrName"/>
        </w:rPr>
        <w:t>Status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Unavailable</w:t>
      </w:r>
      <w:r w:rsidRPr="009265A9">
        <w:rPr>
          <w:rStyle w:val="XMLAttrValue"/>
        </w:rPr>
        <w:t>"</w:t>
      </w:r>
      <w:r w:rsidRPr="009B5B47">
        <w:t>&gt;</w:t>
      </w:r>
    </w:p>
    <w:p w:rsidR="009B5B47" w:rsidRPr="009B5B47" w:rsidRDefault="009B5B47" w:rsidP="009265A9">
      <w:pPr>
        <w:pStyle w:val="Samplecode03"/>
      </w:pPr>
      <w:r w:rsidRPr="009B5B47">
        <w:t xml:space="preserve">&lt;!--This is a </w:t>
      </w:r>
      <w:r w:rsidRPr="00865D89">
        <w:t>"well placed"</w:t>
      </w:r>
      <w:r w:rsidRPr="009B5B47">
        <w:t xml:space="preserve"> CTM defined mark</w:t>
      </w:r>
    </w:p>
    <w:p w:rsidR="009B5B47" w:rsidRPr="009B5B47" w:rsidRDefault="009B5B47" w:rsidP="009265A9">
      <w:pPr>
        <w:pStyle w:val="Samplecode05"/>
      </w:pPr>
      <w:r w:rsidRPr="009B5B47">
        <w:t>The anchor defines the 0,0 point to be transformed</w:t>
      </w:r>
    </w:p>
    <w:p w:rsidR="0005477F" w:rsidRDefault="009B5B47" w:rsidP="009265A9">
      <w:pPr>
        <w:pStyle w:val="Samplecode05"/>
      </w:pPr>
      <w:r w:rsidRPr="009B5B47">
        <w:t xml:space="preserve">The element to be placed is referenced by </w:t>
      </w:r>
      <w:proofErr w:type="spellStart"/>
      <w:r w:rsidRPr="009B5B47">
        <w:t>LayoutElement</w:t>
      </w:r>
      <w:proofErr w:type="spellEnd"/>
      <w:r w:rsidRPr="009B5B47">
        <w:t>/</w:t>
      </w:r>
      <w:proofErr w:type="spellStart"/>
      <w:r w:rsidRPr="009B5B47">
        <w:t>FileSpec</w:t>
      </w:r>
      <w:proofErr w:type="spellEnd"/>
      <w:r w:rsidRPr="009B5B47">
        <w:t>/URL</w:t>
      </w:r>
    </w:p>
    <w:p w:rsidR="009B5B47" w:rsidRPr="009B5B47" w:rsidRDefault="009B5B47" w:rsidP="009265A9">
      <w:pPr>
        <w:pStyle w:val="Samplecode03"/>
      </w:pPr>
      <w:r w:rsidRPr="009B5B47">
        <w:t>--&gt;</w:t>
      </w:r>
    </w:p>
    <w:p w:rsidR="009B5B47" w:rsidRPr="009B5B47" w:rsidRDefault="009B5B47" w:rsidP="009265A9">
      <w:pPr>
        <w:pStyle w:val="Samplecode03"/>
      </w:pPr>
      <w:r w:rsidRPr="009B5B47">
        <w:t>&lt;</w:t>
      </w:r>
      <w:proofErr w:type="spellStart"/>
      <w:r w:rsidRPr="009265A9">
        <w:rPr>
          <w:rStyle w:val="XMLTag"/>
        </w:rPr>
        <w:t>LayoutElementPart</w:t>
      </w:r>
      <w:proofErr w:type="spellEnd"/>
      <w:r w:rsidRPr="009B5B47">
        <w:t>&gt;</w:t>
      </w:r>
    </w:p>
    <w:p w:rsidR="009B5B47" w:rsidRPr="009B5B47" w:rsidRDefault="009B5B47" w:rsidP="009265A9">
      <w:pPr>
        <w:pStyle w:val="Samplecode04"/>
      </w:pPr>
      <w:r w:rsidRPr="009B5B47">
        <w:t>&lt;</w:t>
      </w:r>
      <w:proofErr w:type="spellStart"/>
      <w:r w:rsidRPr="009265A9">
        <w:rPr>
          <w:rStyle w:val="XMLTag"/>
        </w:rPr>
        <w:t>PositionObj</w:t>
      </w:r>
      <w:proofErr w:type="spellEnd"/>
      <w:r w:rsidRPr="009B5B47">
        <w:t xml:space="preserve"> </w:t>
      </w:r>
      <w:r w:rsidRPr="009B5B47">
        <w:rPr>
          <w:rStyle w:val="XMLAttrName"/>
        </w:rPr>
        <w:t>Anchor</w:t>
      </w:r>
      <w:r w:rsidRPr="009B5B47">
        <w:t>=</w:t>
      </w:r>
      <w:r w:rsidRPr="009265A9">
        <w:rPr>
          <w:rStyle w:val="XMLAttrValue"/>
        </w:rPr>
        <w:t>"</w:t>
      </w:r>
      <w:proofErr w:type="spellStart"/>
      <w:r w:rsidRPr="009B5B47">
        <w:rPr>
          <w:rStyle w:val="XMLAttrValue"/>
        </w:rPr>
        <w:t>BottomLeft</w:t>
      </w:r>
      <w:proofErr w:type="spellEnd"/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CTM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 xml:space="preserve">1 0 </w:t>
      </w:r>
      <w:proofErr w:type="spellStart"/>
      <w:r w:rsidRPr="009B5B47">
        <w:rPr>
          <w:rStyle w:val="XMLAttrValue"/>
        </w:rPr>
        <w:t>0</w:t>
      </w:r>
      <w:proofErr w:type="spellEnd"/>
      <w:r w:rsidRPr="009B5B47">
        <w:rPr>
          <w:rStyle w:val="XMLAttrValue"/>
        </w:rPr>
        <w:t xml:space="preserve"> 1 0 </w:t>
      </w:r>
      <w:proofErr w:type="spellStart"/>
      <w:r w:rsidRPr="009B5B47">
        <w:rPr>
          <w:rStyle w:val="XMLAttrValue"/>
        </w:rPr>
        <w:t>0</w:t>
      </w:r>
      <w:proofErr w:type="spellEnd"/>
      <w:r w:rsidRPr="009265A9">
        <w:rPr>
          <w:rStyle w:val="XMLAttrValue"/>
        </w:rPr>
        <w:t>"</w:t>
      </w:r>
      <w:r w:rsidRPr="009B5B47">
        <w:t xml:space="preserve"> </w:t>
      </w:r>
      <w:proofErr w:type="spellStart"/>
      <w:r w:rsidRPr="009B5B47">
        <w:rPr>
          <w:rStyle w:val="XMLAttrName"/>
        </w:rPr>
        <w:t>PageRange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0</w:t>
      </w:r>
      <w:r w:rsidRPr="009265A9">
        <w:rPr>
          <w:rStyle w:val="XMLAttrValue"/>
        </w:rPr>
        <w:t>"</w:t>
      </w:r>
      <w:r w:rsidRPr="009B5B47">
        <w:t xml:space="preserve"> </w:t>
      </w:r>
    </w:p>
    <w:p w:rsidR="009B5B47" w:rsidRPr="009B5B47" w:rsidRDefault="009B5B47" w:rsidP="009265A9">
      <w:pPr>
        <w:pStyle w:val="Samplecode06"/>
      </w:pPr>
      <w:proofErr w:type="spellStart"/>
      <w:r w:rsidRPr="009B5B47">
        <w:rPr>
          <w:rStyle w:val="XMLAttrName"/>
        </w:rPr>
        <w:t>PositionPolicy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Exact</w:t>
      </w:r>
      <w:r w:rsidRPr="009265A9">
        <w:rPr>
          <w:rStyle w:val="XMLAttrValue"/>
        </w:rPr>
        <w:t>"</w:t>
      </w:r>
      <w:r w:rsidRPr="009B5B47">
        <w:t>&gt;</w:t>
      </w:r>
    </w:p>
    <w:p w:rsidR="009B5B47" w:rsidRPr="009B5B47" w:rsidRDefault="009B5B47" w:rsidP="009265A9">
      <w:pPr>
        <w:pStyle w:val="Samplecode05"/>
      </w:pPr>
      <w:r w:rsidRPr="009B5B47">
        <w:t>&lt;</w:t>
      </w:r>
      <w:proofErr w:type="spellStart"/>
      <w:r w:rsidRPr="009265A9">
        <w:rPr>
          <w:rStyle w:val="XMLTag"/>
        </w:rPr>
        <w:t>RefAnchor</w:t>
      </w:r>
      <w:proofErr w:type="spellEnd"/>
      <w:r w:rsidRPr="009B5B47">
        <w:t xml:space="preserve"> </w:t>
      </w:r>
      <w:r w:rsidRPr="009B5B47">
        <w:rPr>
          <w:rStyle w:val="XMLAttrName"/>
        </w:rPr>
        <w:t>Anchor</w:t>
      </w:r>
      <w:r w:rsidRPr="009B5B47">
        <w:t>=</w:t>
      </w:r>
      <w:r w:rsidRPr="009265A9">
        <w:rPr>
          <w:rStyle w:val="XMLAttrValue"/>
        </w:rPr>
        <w:t>"</w:t>
      </w:r>
      <w:proofErr w:type="spellStart"/>
      <w:r w:rsidRPr="009B5B47">
        <w:rPr>
          <w:rStyle w:val="XMLAttrValue"/>
        </w:rPr>
        <w:t>BottomLeft</w:t>
      </w:r>
      <w:proofErr w:type="spellEnd"/>
      <w:r w:rsidRPr="009265A9">
        <w:rPr>
          <w:rStyle w:val="XMLAttrValue"/>
        </w:rPr>
        <w:t>"</w:t>
      </w:r>
      <w:r w:rsidRPr="009B5B47">
        <w:t xml:space="preserve"> </w:t>
      </w:r>
      <w:proofErr w:type="spellStart"/>
      <w:r w:rsidRPr="009B5B47">
        <w:rPr>
          <w:rStyle w:val="XMLAttrName"/>
        </w:rPr>
        <w:t>AnchorType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Parent</w:t>
      </w:r>
      <w:r w:rsidRPr="009265A9">
        <w:rPr>
          <w:rStyle w:val="XMLAttrValue"/>
        </w:rPr>
        <w:t>"</w:t>
      </w:r>
      <w:r w:rsidRPr="009B5B47">
        <w:t>/&gt;</w:t>
      </w:r>
    </w:p>
    <w:p w:rsidR="009B5B47" w:rsidRPr="009B5B47" w:rsidRDefault="009B5B47" w:rsidP="009265A9">
      <w:pPr>
        <w:pStyle w:val="Samplecode04"/>
      </w:pPr>
      <w:r w:rsidRPr="009B5B47">
        <w:t>&lt;/</w:t>
      </w:r>
      <w:proofErr w:type="spellStart"/>
      <w:r w:rsidRPr="009265A9">
        <w:rPr>
          <w:rStyle w:val="XMLTag"/>
        </w:rPr>
        <w:t>PositionObj</w:t>
      </w:r>
      <w:proofErr w:type="spellEnd"/>
      <w:r w:rsidRPr="009B5B47">
        <w:t>&gt;</w:t>
      </w:r>
    </w:p>
    <w:p w:rsidR="009B5B47" w:rsidRPr="009B5B47" w:rsidRDefault="009B5B47" w:rsidP="009265A9">
      <w:pPr>
        <w:pStyle w:val="Samplecode04"/>
      </w:pPr>
      <w:r w:rsidRPr="009B5B47">
        <w:t>&lt;</w:t>
      </w:r>
      <w:proofErr w:type="spellStart"/>
      <w:r w:rsidRPr="009265A9">
        <w:rPr>
          <w:rStyle w:val="XMLTag"/>
        </w:rPr>
        <w:t>LayoutElement</w:t>
      </w:r>
      <w:proofErr w:type="spellEnd"/>
      <w:r w:rsidRPr="009B5B47">
        <w:t xml:space="preserve"> </w:t>
      </w:r>
      <w:r w:rsidRPr="009B5B47">
        <w:rPr>
          <w:rStyle w:val="XMLAttrName"/>
        </w:rPr>
        <w:t>Class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Parameter</w:t>
      </w:r>
      <w:r w:rsidRPr="009265A9">
        <w:rPr>
          <w:rStyle w:val="XMLAttrValue"/>
        </w:rPr>
        <w:t>"</w:t>
      </w:r>
      <w:r w:rsidRPr="009B5B47">
        <w:t>&gt;</w:t>
      </w:r>
    </w:p>
    <w:p w:rsidR="0005477F" w:rsidRDefault="009B5B47" w:rsidP="009265A9">
      <w:pPr>
        <w:pStyle w:val="Samplecode05"/>
      </w:pPr>
      <w:r w:rsidRPr="009B5B47">
        <w:t>&lt;</w:t>
      </w:r>
      <w:proofErr w:type="spellStart"/>
      <w:r w:rsidRPr="009265A9">
        <w:rPr>
          <w:rStyle w:val="XMLTag"/>
        </w:rPr>
        <w:t>FileSpec</w:t>
      </w:r>
      <w:proofErr w:type="spellEnd"/>
      <w:r w:rsidRPr="009B5B47">
        <w:t xml:space="preserve"> </w:t>
      </w:r>
      <w:r w:rsidRPr="009B5B47">
        <w:rPr>
          <w:rStyle w:val="XMLAttrName"/>
        </w:rPr>
        <w:t>Class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Parameter</w:t>
      </w:r>
      <w:r w:rsidRPr="009265A9">
        <w:rPr>
          <w:rStyle w:val="XMLAttrValue"/>
        </w:rPr>
        <w:t>"</w:t>
      </w:r>
      <w:r w:rsidRPr="009B5B47">
        <w:t xml:space="preserve"> </w:t>
      </w:r>
      <w:proofErr w:type="spellStart"/>
      <w:r w:rsidRPr="009B5B47">
        <w:rPr>
          <w:rStyle w:val="XMLAttrName"/>
        </w:rPr>
        <w:t>MimeType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application/</w:t>
      </w:r>
      <w:proofErr w:type="spellStart"/>
      <w:r w:rsidRPr="009B5B47">
        <w:rPr>
          <w:rStyle w:val="XMLAttrValue"/>
        </w:rPr>
        <w:t>pdf</w:t>
      </w:r>
      <w:proofErr w:type="spellEnd"/>
      <w:r w:rsidRPr="009265A9">
        <w:rPr>
          <w:rStyle w:val="XMLAttrValue"/>
        </w:rPr>
        <w:t>"</w:t>
      </w:r>
      <w:r w:rsidRPr="009B5B47">
        <w:t xml:space="preserve"> </w:t>
      </w:r>
    </w:p>
    <w:p w:rsidR="009B5B47" w:rsidRPr="009B5B47" w:rsidRDefault="009B5B47" w:rsidP="009265A9">
      <w:pPr>
        <w:pStyle w:val="Samplecode07"/>
      </w:pPr>
      <w:r w:rsidRPr="009B5B47">
        <w:rPr>
          <w:rStyle w:val="XMLAttrName"/>
        </w:rPr>
        <w:t>URL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bkg.pdf</w:t>
      </w:r>
      <w:r w:rsidRPr="009265A9">
        <w:rPr>
          <w:rStyle w:val="XMLAttrValue"/>
        </w:rPr>
        <w:t>"</w:t>
      </w:r>
      <w:r w:rsidRPr="009B5B47">
        <w:t>/&gt;</w:t>
      </w:r>
    </w:p>
    <w:p w:rsidR="009B5B47" w:rsidRPr="009B5B47" w:rsidRDefault="009B5B47" w:rsidP="009265A9">
      <w:pPr>
        <w:pStyle w:val="Samplecode04"/>
      </w:pPr>
      <w:r w:rsidRPr="009B5B47">
        <w:t>&lt;/</w:t>
      </w:r>
      <w:proofErr w:type="spellStart"/>
      <w:r w:rsidRPr="009265A9">
        <w:rPr>
          <w:rStyle w:val="XMLTag"/>
        </w:rPr>
        <w:t>LayoutElement</w:t>
      </w:r>
      <w:proofErr w:type="spellEnd"/>
      <w:r w:rsidRPr="009B5B47">
        <w:t>&gt;</w:t>
      </w:r>
    </w:p>
    <w:p w:rsidR="009B5B47" w:rsidRPr="009B5B47" w:rsidRDefault="009B5B47" w:rsidP="009265A9">
      <w:pPr>
        <w:pStyle w:val="Samplecode03"/>
      </w:pPr>
      <w:r w:rsidRPr="009B5B47">
        <w:t>&lt;/</w:t>
      </w:r>
      <w:proofErr w:type="spellStart"/>
      <w:r w:rsidRPr="009265A9">
        <w:rPr>
          <w:rStyle w:val="XMLTag"/>
        </w:rPr>
        <w:t>LayoutElementPart</w:t>
      </w:r>
      <w:proofErr w:type="spellEnd"/>
      <w:r w:rsidRPr="009B5B47">
        <w:t>&gt;</w:t>
      </w:r>
    </w:p>
    <w:p w:rsidR="009B5B47" w:rsidRPr="009B5B47" w:rsidRDefault="009B5B47" w:rsidP="009265A9">
      <w:pPr>
        <w:pStyle w:val="Samplecode03"/>
      </w:pPr>
      <w:r w:rsidRPr="009B5B47">
        <w:t xml:space="preserve">&lt;!--This is a </w:t>
      </w:r>
      <w:r w:rsidRPr="00865D89">
        <w:t>"roughly placed"</w:t>
      </w:r>
      <w:r w:rsidRPr="009B5B47">
        <w:t xml:space="preserve"> reservation in the middle of the page--&gt;</w:t>
      </w:r>
    </w:p>
    <w:p w:rsidR="009B5B47" w:rsidRPr="009B5B47" w:rsidRDefault="009B5B47" w:rsidP="009265A9">
      <w:pPr>
        <w:pStyle w:val="Samplecode03"/>
      </w:pPr>
      <w:r w:rsidRPr="009B5B47">
        <w:t>&lt;</w:t>
      </w:r>
      <w:proofErr w:type="spellStart"/>
      <w:r w:rsidRPr="009265A9">
        <w:rPr>
          <w:rStyle w:val="XMLTag"/>
        </w:rPr>
        <w:t>LayoutElementPart</w:t>
      </w:r>
      <w:proofErr w:type="spellEnd"/>
      <w:r w:rsidRPr="009B5B47">
        <w:t xml:space="preserve"> </w:t>
      </w:r>
      <w:r w:rsidRPr="009B5B47">
        <w:rPr>
          <w:rStyle w:val="XMLAttrName"/>
        </w:rPr>
        <w:t>ID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l000006</w:t>
      </w:r>
      <w:r w:rsidRPr="009265A9">
        <w:rPr>
          <w:rStyle w:val="XMLAttrValue"/>
        </w:rPr>
        <w:t>"</w:t>
      </w:r>
      <w:r w:rsidRPr="009B5B47">
        <w:t>&gt;</w:t>
      </w:r>
    </w:p>
    <w:p w:rsidR="009B5B47" w:rsidRPr="009B5B47" w:rsidRDefault="009B5B47" w:rsidP="009265A9">
      <w:pPr>
        <w:pStyle w:val="Samplecode04"/>
      </w:pPr>
      <w:r w:rsidRPr="009B5B47">
        <w:t>&lt;</w:t>
      </w:r>
      <w:proofErr w:type="spellStart"/>
      <w:r w:rsidRPr="009265A9">
        <w:rPr>
          <w:rStyle w:val="XMLTag"/>
        </w:rPr>
        <w:t>PositionObj</w:t>
      </w:r>
      <w:proofErr w:type="spellEnd"/>
      <w:r w:rsidRPr="009B5B47">
        <w:t xml:space="preserve"> </w:t>
      </w:r>
      <w:r w:rsidRPr="009B5B47">
        <w:rPr>
          <w:rStyle w:val="XMLAttrName"/>
        </w:rPr>
        <w:t>Anchor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Center</w:t>
      </w:r>
      <w:r w:rsidRPr="009265A9">
        <w:rPr>
          <w:rStyle w:val="XMLAttrValue"/>
        </w:rPr>
        <w:t>"</w:t>
      </w:r>
      <w:r w:rsidRPr="009B5B47">
        <w:t xml:space="preserve"> </w:t>
      </w:r>
      <w:proofErr w:type="spellStart"/>
      <w:r w:rsidRPr="009B5B47">
        <w:rPr>
          <w:rStyle w:val="XMLAttrName"/>
        </w:rPr>
        <w:t>PageRange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0</w:t>
      </w:r>
      <w:r w:rsidRPr="009265A9">
        <w:rPr>
          <w:rStyle w:val="XMLAttrValue"/>
        </w:rPr>
        <w:t>"</w:t>
      </w:r>
      <w:r w:rsidRPr="009B5B47">
        <w:t xml:space="preserve"> </w:t>
      </w:r>
      <w:proofErr w:type="spellStart"/>
      <w:r w:rsidRPr="009B5B47">
        <w:rPr>
          <w:rStyle w:val="XMLAttrName"/>
        </w:rPr>
        <w:t>PositionPolicy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Free</w:t>
      </w:r>
      <w:r w:rsidRPr="009265A9">
        <w:rPr>
          <w:rStyle w:val="XMLAttrValue"/>
        </w:rPr>
        <w:t>"</w:t>
      </w:r>
      <w:r w:rsidRPr="009B5B47">
        <w:t>&gt;</w:t>
      </w:r>
    </w:p>
    <w:p w:rsidR="009B5B47" w:rsidRPr="009B5B47" w:rsidRDefault="009B5B47" w:rsidP="009265A9">
      <w:pPr>
        <w:pStyle w:val="Samplecode05"/>
      </w:pPr>
      <w:r w:rsidRPr="009B5B47">
        <w:t>&lt;</w:t>
      </w:r>
      <w:proofErr w:type="spellStart"/>
      <w:r w:rsidRPr="009265A9">
        <w:rPr>
          <w:rStyle w:val="XMLTag"/>
        </w:rPr>
        <w:t>RefAnchor</w:t>
      </w:r>
      <w:proofErr w:type="spellEnd"/>
      <w:r w:rsidRPr="009B5B47">
        <w:t xml:space="preserve"> </w:t>
      </w:r>
      <w:r w:rsidRPr="009B5B47">
        <w:rPr>
          <w:rStyle w:val="XMLAttrName"/>
        </w:rPr>
        <w:t>Anchor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Center</w:t>
      </w:r>
      <w:r w:rsidRPr="009265A9">
        <w:rPr>
          <w:rStyle w:val="XMLAttrValue"/>
        </w:rPr>
        <w:t>"</w:t>
      </w:r>
      <w:r w:rsidRPr="009B5B47">
        <w:t xml:space="preserve"> </w:t>
      </w:r>
      <w:proofErr w:type="spellStart"/>
      <w:r w:rsidRPr="009B5B47">
        <w:rPr>
          <w:rStyle w:val="XMLAttrName"/>
        </w:rPr>
        <w:t>AnchorType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Parent</w:t>
      </w:r>
      <w:r w:rsidRPr="009265A9">
        <w:rPr>
          <w:rStyle w:val="XMLAttrValue"/>
        </w:rPr>
        <w:t>"</w:t>
      </w:r>
      <w:r w:rsidRPr="009B5B47">
        <w:t>/&gt;</w:t>
      </w:r>
    </w:p>
    <w:p w:rsidR="009B5B47" w:rsidRPr="009B5B47" w:rsidRDefault="009B5B47" w:rsidP="009265A9">
      <w:pPr>
        <w:pStyle w:val="Samplecode04"/>
      </w:pPr>
      <w:r w:rsidRPr="009B5B47">
        <w:t>&lt;/</w:t>
      </w:r>
      <w:proofErr w:type="spellStart"/>
      <w:r w:rsidRPr="009265A9">
        <w:rPr>
          <w:rStyle w:val="XMLTag"/>
        </w:rPr>
        <w:t>PositionObj</w:t>
      </w:r>
      <w:proofErr w:type="spellEnd"/>
      <w:r w:rsidRPr="009B5B47">
        <w:t>&gt;</w:t>
      </w:r>
    </w:p>
    <w:p w:rsidR="009B5B47" w:rsidRPr="009B5B47" w:rsidRDefault="009B5B47" w:rsidP="009265A9">
      <w:pPr>
        <w:pStyle w:val="Samplecode04"/>
      </w:pPr>
      <w:r w:rsidRPr="009B5B47">
        <w:t>&lt;</w:t>
      </w:r>
      <w:proofErr w:type="spellStart"/>
      <w:r w:rsidRPr="009265A9">
        <w:rPr>
          <w:rStyle w:val="XMLTag"/>
        </w:rPr>
        <w:t>LayoutElement</w:t>
      </w:r>
      <w:proofErr w:type="spellEnd"/>
      <w:r w:rsidRPr="009B5B47">
        <w:t xml:space="preserve"> </w:t>
      </w:r>
      <w:r w:rsidRPr="009B5B47">
        <w:rPr>
          <w:rStyle w:val="XMLAttrName"/>
        </w:rPr>
        <w:t>Class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Parameter</w:t>
      </w:r>
      <w:r w:rsidRPr="009265A9">
        <w:rPr>
          <w:rStyle w:val="XMLAttrValue"/>
        </w:rPr>
        <w:t>"</w:t>
      </w:r>
      <w:r w:rsidRPr="009B5B47">
        <w:t xml:space="preserve"> </w:t>
      </w:r>
      <w:proofErr w:type="spellStart"/>
      <w:r w:rsidRPr="009B5B47">
        <w:rPr>
          <w:rStyle w:val="XMLAttrName"/>
        </w:rPr>
        <w:t>ElementType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Image</w:t>
      </w:r>
      <w:r w:rsidRPr="009265A9">
        <w:rPr>
          <w:rStyle w:val="XMLAttrValue"/>
        </w:rPr>
        <w:t>"</w:t>
      </w:r>
      <w:r w:rsidRPr="009B5B47">
        <w:t>&gt;</w:t>
      </w:r>
    </w:p>
    <w:p w:rsidR="0005477F" w:rsidRDefault="009B5B47" w:rsidP="009265A9">
      <w:pPr>
        <w:pStyle w:val="Samplecode05"/>
      </w:pPr>
      <w:r w:rsidRPr="009B5B47">
        <w:t>&lt;</w:t>
      </w:r>
      <w:r w:rsidRPr="009265A9">
        <w:rPr>
          <w:rStyle w:val="XMLTag"/>
        </w:rPr>
        <w:t>Comment</w:t>
      </w:r>
      <w:r w:rsidRPr="009B5B47">
        <w:t xml:space="preserve"> </w:t>
      </w:r>
      <w:r w:rsidRPr="009B5B47">
        <w:rPr>
          <w:rStyle w:val="XMLAttrName"/>
        </w:rPr>
        <w:t>ID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c000007</w:t>
      </w:r>
      <w:r w:rsidRPr="009265A9">
        <w:rPr>
          <w:rStyle w:val="XMLAttrValue"/>
        </w:rPr>
        <w:t>"</w:t>
      </w:r>
      <w:r w:rsidRPr="009B5B47">
        <w:t>&gt;</w:t>
      </w:r>
    </w:p>
    <w:p w:rsidR="009B5B47" w:rsidRPr="009B5B47" w:rsidRDefault="009B5B47" w:rsidP="009265A9">
      <w:pPr>
        <w:pStyle w:val="Samplecode06"/>
      </w:pPr>
      <w:r w:rsidRPr="009B5B47">
        <w:t>Please add an image of a palm tree on a beach here!</w:t>
      </w:r>
    </w:p>
    <w:p w:rsidR="009B5B47" w:rsidRPr="009B5B47" w:rsidRDefault="009B5B47" w:rsidP="009265A9">
      <w:pPr>
        <w:pStyle w:val="Samplecode05"/>
      </w:pPr>
      <w:r w:rsidRPr="009B5B47">
        <w:t>&lt;/</w:t>
      </w:r>
      <w:r w:rsidRPr="009265A9">
        <w:rPr>
          <w:rStyle w:val="XMLTag"/>
        </w:rPr>
        <w:t>Comment</w:t>
      </w:r>
      <w:r w:rsidRPr="009B5B47">
        <w:t>&gt;</w:t>
      </w:r>
    </w:p>
    <w:p w:rsidR="009B5B47" w:rsidRPr="009B5B47" w:rsidRDefault="009B5B47" w:rsidP="009265A9">
      <w:pPr>
        <w:pStyle w:val="Samplecode04"/>
      </w:pPr>
      <w:r w:rsidRPr="009B5B47">
        <w:t>&lt;/</w:t>
      </w:r>
      <w:proofErr w:type="spellStart"/>
      <w:r w:rsidRPr="009265A9">
        <w:rPr>
          <w:rStyle w:val="XMLTag"/>
        </w:rPr>
        <w:t>LayoutElement</w:t>
      </w:r>
      <w:proofErr w:type="spellEnd"/>
      <w:r w:rsidRPr="009B5B47">
        <w:t>&gt;</w:t>
      </w:r>
    </w:p>
    <w:p w:rsidR="009B5B47" w:rsidRPr="009B5B47" w:rsidRDefault="009B5B47" w:rsidP="009265A9">
      <w:pPr>
        <w:pStyle w:val="Samplecode03"/>
      </w:pPr>
      <w:r w:rsidRPr="009B5B47">
        <w:t>&lt;/</w:t>
      </w:r>
      <w:proofErr w:type="spellStart"/>
      <w:r w:rsidRPr="009265A9">
        <w:rPr>
          <w:rStyle w:val="XMLTag"/>
        </w:rPr>
        <w:t>LayoutElementPart</w:t>
      </w:r>
      <w:proofErr w:type="spellEnd"/>
      <w:r w:rsidRPr="009B5B47">
        <w:t>&gt;</w:t>
      </w:r>
    </w:p>
    <w:sectPr w:rsidR="009B5B47" w:rsidRPr="009B5B47" w:rsidSect="009178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72875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6CA9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6303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592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CAD7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4AFE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DA92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E5E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78BC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A10B6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stylePaneFormatFilter w:val="3F01"/>
  <w:defaultTabStop w:val="720"/>
  <w:characterSpacingControl w:val="doNotCompress"/>
  <w:compat/>
  <w:rsids>
    <w:rsidRoot w:val="004118DC"/>
    <w:rsid w:val="00000B26"/>
    <w:rsid w:val="000017BA"/>
    <w:rsid w:val="00004E1D"/>
    <w:rsid w:val="00005A48"/>
    <w:rsid w:val="0000717E"/>
    <w:rsid w:val="00007E22"/>
    <w:rsid w:val="000110BE"/>
    <w:rsid w:val="00015995"/>
    <w:rsid w:val="00016653"/>
    <w:rsid w:val="000166B6"/>
    <w:rsid w:val="00025842"/>
    <w:rsid w:val="00027C46"/>
    <w:rsid w:val="000304F8"/>
    <w:rsid w:val="000353CD"/>
    <w:rsid w:val="00035E7D"/>
    <w:rsid w:val="000404B7"/>
    <w:rsid w:val="0004083D"/>
    <w:rsid w:val="0004159C"/>
    <w:rsid w:val="00044779"/>
    <w:rsid w:val="000470C5"/>
    <w:rsid w:val="0005477F"/>
    <w:rsid w:val="000638E5"/>
    <w:rsid w:val="00064409"/>
    <w:rsid w:val="00082134"/>
    <w:rsid w:val="000824C0"/>
    <w:rsid w:val="00090BC5"/>
    <w:rsid w:val="00095147"/>
    <w:rsid w:val="00095512"/>
    <w:rsid w:val="000958BB"/>
    <w:rsid w:val="000A0636"/>
    <w:rsid w:val="000A1E4B"/>
    <w:rsid w:val="000B1FD6"/>
    <w:rsid w:val="000B5854"/>
    <w:rsid w:val="000C53AE"/>
    <w:rsid w:val="000C77CB"/>
    <w:rsid w:val="000D2C49"/>
    <w:rsid w:val="000D750B"/>
    <w:rsid w:val="000E29CF"/>
    <w:rsid w:val="000E30B1"/>
    <w:rsid w:val="000F216D"/>
    <w:rsid w:val="000F4CC3"/>
    <w:rsid w:val="00102793"/>
    <w:rsid w:val="00102E5F"/>
    <w:rsid w:val="00103067"/>
    <w:rsid w:val="001058C1"/>
    <w:rsid w:val="00112B08"/>
    <w:rsid w:val="00112DEC"/>
    <w:rsid w:val="00114569"/>
    <w:rsid w:val="00120B9D"/>
    <w:rsid w:val="0012364D"/>
    <w:rsid w:val="001343A3"/>
    <w:rsid w:val="00134B5A"/>
    <w:rsid w:val="0013736A"/>
    <w:rsid w:val="00140942"/>
    <w:rsid w:val="00140A66"/>
    <w:rsid w:val="00144643"/>
    <w:rsid w:val="00152946"/>
    <w:rsid w:val="001605F9"/>
    <w:rsid w:val="00160979"/>
    <w:rsid w:val="00165631"/>
    <w:rsid w:val="0016766C"/>
    <w:rsid w:val="00171A3B"/>
    <w:rsid w:val="001721E1"/>
    <w:rsid w:val="001729A8"/>
    <w:rsid w:val="00176AB0"/>
    <w:rsid w:val="00181928"/>
    <w:rsid w:val="001879AA"/>
    <w:rsid w:val="001903BE"/>
    <w:rsid w:val="00191DB8"/>
    <w:rsid w:val="00192C32"/>
    <w:rsid w:val="00193BB8"/>
    <w:rsid w:val="00194138"/>
    <w:rsid w:val="0019465F"/>
    <w:rsid w:val="001D18E3"/>
    <w:rsid w:val="001D1BE7"/>
    <w:rsid w:val="001D7B2A"/>
    <w:rsid w:val="001E00B8"/>
    <w:rsid w:val="001E74B6"/>
    <w:rsid w:val="001E7811"/>
    <w:rsid w:val="001F19FA"/>
    <w:rsid w:val="001F2773"/>
    <w:rsid w:val="001F614F"/>
    <w:rsid w:val="00205635"/>
    <w:rsid w:val="00205DAA"/>
    <w:rsid w:val="00210C4A"/>
    <w:rsid w:val="00213148"/>
    <w:rsid w:val="002157A0"/>
    <w:rsid w:val="00216158"/>
    <w:rsid w:val="00217624"/>
    <w:rsid w:val="0022062E"/>
    <w:rsid w:val="00221921"/>
    <w:rsid w:val="00225DA1"/>
    <w:rsid w:val="00227C2C"/>
    <w:rsid w:val="00231155"/>
    <w:rsid w:val="002352C3"/>
    <w:rsid w:val="00241EEC"/>
    <w:rsid w:val="002470A0"/>
    <w:rsid w:val="002558ED"/>
    <w:rsid w:val="0025754E"/>
    <w:rsid w:val="00257DF5"/>
    <w:rsid w:val="002613C4"/>
    <w:rsid w:val="002616AA"/>
    <w:rsid w:val="00263615"/>
    <w:rsid w:val="00275D53"/>
    <w:rsid w:val="002817FC"/>
    <w:rsid w:val="00285E23"/>
    <w:rsid w:val="00291C6C"/>
    <w:rsid w:val="00293C24"/>
    <w:rsid w:val="002953F8"/>
    <w:rsid w:val="0029576D"/>
    <w:rsid w:val="00296191"/>
    <w:rsid w:val="002A0F35"/>
    <w:rsid w:val="002A4587"/>
    <w:rsid w:val="002A503C"/>
    <w:rsid w:val="002B458E"/>
    <w:rsid w:val="002B48C1"/>
    <w:rsid w:val="002B4F49"/>
    <w:rsid w:val="002C32BF"/>
    <w:rsid w:val="002C6A43"/>
    <w:rsid w:val="002D0CC1"/>
    <w:rsid w:val="002E14D4"/>
    <w:rsid w:val="002E3CF7"/>
    <w:rsid w:val="002E58E4"/>
    <w:rsid w:val="002F643B"/>
    <w:rsid w:val="00302285"/>
    <w:rsid w:val="0031036B"/>
    <w:rsid w:val="00311889"/>
    <w:rsid w:val="0031754F"/>
    <w:rsid w:val="00322D0D"/>
    <w:rsid w:val="00323EF4"/>
    <w:rsid w:val="00324A8F"/>
    <w:rsid w:val="003270AE"/>
    <w:rsid w:val="00327B34"/>
    <w:rsid w:val="00332166"/>
    <w:rsid w:val="003342FF"/>
    <w:rsid w:val="003416EB"/>
    <w:rsid w:val="00342BA7"/>
    <w:rsid w:val="00342F41"/>
    <w:rsid w:val="00346A3C"/>
    <w:rsid w:val="0034758F"/>
    <w:rsid w:val="0035143E"/>
    <w:rsid w:val="0035453C"/>
    <w:rsid w:val="00355F98"/>
    <w:rsid w:val="00357977"/>
    <w:rsid w:val="00361459"/>
    <w:rsid w:val="00366D45"/>
    <w:rsid w:val="003727A1"/>
    <w:rsid w:val="0037383B"/>
    <w:rsid w:val="003751CE"/>
    <w:rsid w:val="0038064A"/>
    <w:rsid w:val="00385FC9"/>
    <w:rsid w:val="003874FE"/>
    <w:rsid w:val="003906C8"/>
    <w:rsid w:val="003923BF"/>
    <w:rsid w:val="00394A4A"/>
    <w:rsid w:val="00394B50"/>
    <w:rsid w:val="0039526B"/>
    <w:rsid w:val="00396FF5"/>
    <w:rsid w:val="00397C99"/>
    <w:rsid w:val="003A012F"/>
    <w:rsid w:val="003A06B9"/>
    <w:rsid w:val="003A4E73"/>
    <w:rsid w:val="003A58EA"/>
    <w:rsid w:val="003A6FC1"/>
    <w:rsid w:val="003A7787"/>
    <w:rsid w:val="003B04CB"/>
    <w:rsid w:val="003B2206"/>
    <w:rsid w:val="003B4564"/>
    <w:rsid w:val="003B59B7"/>
    <w:rsid w:val="003B6B20"/>
    <w:rsid w:val="003C1851"/>
    <w:rsid w:val="003C6021"/>
    <w:rsid w:val="003D07F5"/>
    <w:rsid w:val="003D0C25"/>
    <w:rsid w:val="003D101A"/>
    <w:rsid w:val="003D4F5E"/>
    <w:rsid w:val="003D7AE9"/>
    <w:rsid w:val="003E0698"/>
    <w:rsid w:val="003E1F37"/>
    <w:rsid w:val="003E50F4"/>
    <w:rsid w:val="003E617D"/>
    <w:rsid w:val="003F5815"/>
    <w:rsid w:val="003F744B"/>
    <w:rsid w:val="003F788D"/>
    <w:rsid w:val="00401B6C"/>
    <w:rsid w:val="004035CC"/>
    <w:rsid w:val="004053D5"/>
    <w:rsid w:val="0040576A"/>
    <w:rsid w:val="00405C41"/>
    <w:rsid w:val="00410839"/>
    <w:rsid w:val="004118DC"/>
    <w:rsid w:val="004142DE"/>
    <w:rsid w:val="00415DCB"/>
    <w:rsid w:val="00416360"/>
    <w:rsid w:val="004214F5"/>
    <w:rsid w:val="00427A75"/>
    <w:rsid w:val="004306DF"/>
    <w:rsid w:val="00431966"/>
    <w:rsid w:val="00433CFE"/>
    <w:rsid w:val="004354A3"/>
    <w:rsid w:val="004410DD"/>
    <w:rsid w:val="00442224"/>
    <w:rsid w:val="00446012"/>
    <w:rsid w:val="00447A22"/>
    <w:rsid w:val="00451F6B"/>
    <w:rsid w:val="004530DD"/>
    <w:rsid w:val="004565A5"/>
    <w:rsid w:val="00462341"/>
    <w:rsid w:val="00462C64"/>
    <w:rsid w:val="0046376D"/>
    <w:rsid w:val="00463CF0"/>
    <w:rsid w:val="00464FDF"/>
    <w:rsid w:val="004667A5"/>
    <w:rsid w:val="004679B0"/>
    <w:rsid w:val="00471096"/>
    <w:rsid w:val="004716C4"/>
    <w:rsid w:val="00477677"/>
    <w:rsid w:val="00484238"/>
    <w:rsid w:val="0048602F"/>
    <w:rsid w:val="00487032"/>
    <w:rsid w:val="00492C02"/>
    <w:rsid w:val="0049412A"/>
    <w:rsid w:val="004A66B7"/>
    <w:rsid w:val="004A7BA0"/>
    <w:rsid w:val="004B0C5C"/>
    <w:rsid w:val="004B2C36"/>
    <w:rsid w:val="004B6D2E"/>
    <w:rsid w:val="004C12C8"/>
    <w:rsid w:val="004C3B28"/>
    <w:rsid w:val="004C6F51"/>
    <w:rsid w:val="004E3275"/>
    <w:rsid w:val="004E38B8"/>
    <w:rsid w:val="004E4FF1"/>
    <w:rsid w:val="004E53D7"/>
    <w:rsid w:val="004E6B28"/>
    <w:rsid w:val="004F1F36"/>
    <w:rsid w:val="004F2C04"/>
    <w:rsid w:val="004F5F32"/>
    <w:rsid w:val="004F76E2"/>
    <w:rsid w:val="00503AF5"/>
    <w:rsid w:val="00504736"/>
    <w:rsid w:val="0050585D"/>
    <w:rsid w:val="00505983"/>
    <w:rsid w:val="00505BB1"/>
    <w:rsid w:val="00510205"/>
    <w:rsid w:val="00511CE0"/>
    <w:rsid w:val="005163EA"/>
    <w:rsid w:val="00521784"/>
    <w:rsid w:val="00525162"/>
    <w:rsid w:val="0053019B"/>
    <w:rsid w:val="005303E7"/>
    <w:rsid w:val="00530CE6"/>
    <w:rsid w:val="005340D3"/>
    <w:rsid w:val="0053445A"/>
    <w:rsid w:val="00534A2C"/>
    <w:rsid w:val="005365E0"/>
    <w:rsid w:val="0054309B"/>
    <w:rsid w:val="0054659E"/>
    <w:rsid w:val="0054758E"/>
    <w:rsid w:val="005515B7"/>
    <w:rsid w:val="005631DA"/>
    <w:rsid w:val="00566F0D"/>
    <w:rsid w:val="00571048"/>
    <w:rsid w:val="00571E51"/>
    <w:rsid w:val="005865E0"/>
    <w:rsid w:val="00587AFD"/>
    <w:rsid w:val="00592604"/>
    <w:rsid w:val="005A00E0"/>
    <w:rsid w:val="005A2532"/>
    <w:rsid w:val="005A3141"/>
    <w:rsid w:val="005A4E7A"/>
    <w:rsid w:val="005A5814"/>
    <w:rsid w:val="005A6A9E"/>
    <w:rsid w:val="005B43CF"/>
    <w:rsid w:val="005C04A2"/>
    <w:rsid w:val="005C1DC3"/>
    <w:rsid w:val="005C4247"/>
    <w:rsid w:val="005C4FD8"/>
    <w:rsid w:val="005D1A51"/>
    <w:rsid w:val="005D5A0A"/>
    <w:rsid w:val="005D664B"/>
    <w:rsid w:val="005E0E12"/>
    <w:rsid w:val="005E28FC"/>
    <w:rsid w:val="005E70C9"/>
    <w:rsid w:val="005F0C7E"/>
    <w:rsid w:val="005F23A0"/>
    <w:rsid w:val="005F275D"/>
    <w:rsid w:val="005F3DE0"/>
    <w:rsid w:val="005F56AD"/>
    <w:rsid w:val="00601A0D"/>
    <w:rsid w:val="00602148"/>
    <w:rsid w:val="0060417A"/>
    <w:rsid w:val="00613730"/>
    <w:rsid w:val="0061597A"/>
    <w:rsid w:val="00615C0D"/>
    <w:rsid w:val="006202B7"/>
    <w:rsid w:val="00620F8C"/>
    <w:rsid w:val="00624C2D"/>
    <w:rsid w:val="006269CB"/>
    <w:rsid w:val="00627163"/>
    <w:rsid w:val="00630895"/>
    <w:rsid w:val="00632794"/>
    <w:rsid w:val="0063631E"/>
    <w:rsid w:val="00636F0C"/>
    <w:rsid w:val="006402A9"/>
    <w:rsid w:val="00641B22"/>
    <w:rsid w:val="0064299A"/>
    <w:rsid w:val="00647509"/>
    <w:rsid w:val="0065023B"/>
    <w:rsid w:val="0065252A"/>
    <w:rsid w:val="00657350"/>
    <w:rsid w:val="00660A8A"/>
    <w:rsid w:val="00660C60"/>
    <w:rsid w:val="00661622"/>
    <w:rsid w:val="006669BF"/>
    <w:rsid w:val="006738AF"/>
    <w:rsid w:val="00681C4E"/>
    <w:rsid w:val="00682459"/>
    <w:rsid w:val="006860D8"/>
    <w:rsid w:val="00686A9B"/>
    <w:rsid w:val="006876B9"/>
    <w:rsid w:val="006918CB"/>
    <w:rsid w:val="00692C04"/>
    <w:rsid w:val="006930D5"/>
    <w:rsid w:val="006957EF"/>
    <w:rsid w:val="00695FC4"/>
    <w:rsid w:val="006A2871"/>
    <w:rsid w:val="006A56F9"/>
    <w:rsid w:val="006B7839"/>
    <w:rsid w:val="006C17B7"/>
    <w:rsid w:val="006C25E0"/>
    <w:rsid w:val="006C60D7"/>
    <w:rsid w:val="006D1320"/>
    <w:rsid w:val="006D4B6E"/>
    <w:rsid w:val="006D6C49"/>
    <w:rsid w:val="006D7853"/>
    <w:rsid w:val="006E569E"/>
    <w:rsid w:val="006F635B"/>
    <w:rsid w:val="00705B28"/>
    <w:rsid w:val="00706413"/>
    <w:rsid w:val="00706B95"/>
    <w:rsid w:val="0070790A"/>
    <w:rsid w:val="007121FE"/>
    <w:rsid w:val="007123E3"/>
    <w:rsid w:val="00712729"/>
    <w:rsid w:val="007137BB"/>
    <w:rsid w:val="00716BE8"/>
    <w:rsid w:val="00720A10"/>
    <w:rsid w:val="007212BC"/>
    <w:rsid w:val="007226F6"/>
    <w:rsid w:val="00724462"/>
    <w:rsid w:val="00726413"/>
    <w:rsid w:val="0073016F"/>
    <w:rsid w:val="00730ECE"/>
    <w:rsid w:val="00731B7B"/>
    <w:rsid w:val="007355F5"/>
    <w:rsid w:val="00735FBA"/>
    <w:rsid w:val="00740DD2"/>
    <w:rsid w:val="0074209E"/>
    <w:rsid w:val="00743619"/>
    <w:rsid w:val="00744720"/>
    <w:rsid w:val="00750574"/>
    <w:rsid w:val="00751968"/>
    <w:rsid w:val="0075277B"/>
    <w:rsid w:val="00760DD0"/>
    <w:rsid w:val="007624A8"/>
    <w:rsid w:val="00765A43"/>
    <w:rsid w:val="00766932"/>
    <w:rsid w:val="007705C5"/>
    <w:rsid w:val="00771C8F"/>
    <w:rsid w:val="00777915"/>
    <w:rsid w:val="007871F7"/>
    <w:rsid w:val="007913CD"/>
    <w:rsid w:val="00793706"/>
    <w:rsid w:val="00794947"/>
    <w:rsid w:val="00794984"/>
    <w:rsid w:val="007A4D31"/>
    <w:rsid w:val="007A5C84"/>
    <w:rsid w:val="007B3E12"/>
    <w:rsid w:val="007B50B8"/>
    <w:rsid w:val="007D655B"/>
    <w:rsid w:val="007E36BD"/>
    <w:rsid w:val="007E79F9"/>
    <w:rsid w:val="007E7C23"/>
    <w:rsid w:val="007F22CC"/>
    <w:rsid w:val="007F48F0"/>
    <w:rsid w:val="00800A25"/>
    <w:rsid w:val="00804F01"/>
    <w:rsid w:val="00810146"/>
    <w:rsid w:val="00811C0D"/>
    <w:rsid w:val="0081326F"/>
    <w:rsid w:val="0082587E"/>
    <w:rsid w:val="0083274D"/>
    <w:rsid w:val="008342E0"/>
    <w:rsid w:val="008366DA"/>
    <w:rsid w:val="00840CD4"/>
    <w:rsid w:val="00862628"/>
    <w:rsid w:val="00862A06"/>
    <w:rsid w:val="00864D3B"/>
    <w:rsid w:val="0086547A"/>
    <w:rsid w:val="00865D89"/>
    <w:rsid w:val="00871C77"/>
    <w:rsid w:val="00872204"/>
    <w:rsid w:val="0088142F"/>
    <w:rsid w:val="00886B6E"/>
    <w:rsid w:val="00886EA3"/>
    <w:rsid w:val="0089207F"/>
    <w:rsid w:val="00897214"/>
    <w:rsid w:val="00897FFD"/>
    <w:rsid w:val="008A158E"/>
    <w:rsid w:val="008A1CB9"/>
    <w:rsid w:val="008A5B8F"/>
    <w:rsid w:val="008B458A"/>
    <w:rsid w:val="008B5B2D"/>
    <w:rsid w:val="008B65C6"/>
    <w:rsid w:val="008B79D4"/>
    <w:rsid w:val="008C39FE"/>
    <w:rsid w:val="008C5B28"/>
    <w:rsid w:val="008E2534"/>
    <w:rsid w:val="008E2A0E"/>
    <w:rsid w:val="008E4269"/>
    <w:rsid w:val="008E4BC7"/>
    <w:rsid w:val="008E6350"/>
    <w:rsid w:val="0090222C"/>
    <w:rsid w:val="00903525"/>
    <w:rsid w:val="00904353"/>
    <w:rsid w:val="00904DFA"/>
    <w:rsid w:val="0091787B"/>
    <w:rsid w:val="009211E4"/>
    <w:rsid w:val="00924903"/>
    <w:rsid w:val="009265A9"/>
    <w:rsid w:val="0092794A"/>
    <w:rsid w:val="00935320"/>
    <w:rsid w:val="009359CC"/>
    <w:rsid w:val="00936FAD"/>
    <w:rsid w:val="00941043"/>
    <w:rsid w:val="00942B8D"/>
    <w:rsid w:val="009448B0"/>
    <w:rsid w:val="00944CF3"/>
    <w:rsid w:val="009513E7"/>
    <w:rsid w:val="00957E8A"/>
    <w:rsid w:val="00960513"/>
    <w:rsid w:val="009609AD"/>
    <w:rsid w:val="00960FB9"/>
    <w:rsid w:val="00963263"/>
    <w:rsid w:val="009677A7"/>
    <w:rsid w:val="00967934"/>
    <w:rsid w:val="009710E0"/>
    <w:rsid w:val="00980239"/>
    <w:rsid w:val="00980598"/>
    <w:rsid w:val="00981A6D"/>
    <w:rsid w:val="00981D62"/>
    <w:rsid w:val="00983FAE"/>
    <w:rsid w:val="00987A9F"/>
    <w:rsid w:val="009912A7"/>
    <w:rsid w:val="00992299"/>
    <w:rsid w:val="00996198"/>
    <w:rsid w:val="00996E95"/>
    <w:rsid w:val="009A22F3"/>
    <w:rsid w:val="009A24B4"/>
    <w:rsid w:val="009B2496"/>
    <w:rsid w:val="009B39C3"/>
    <w:rsid w:val="009B429C"/>
    <w:rsid w:val="009B5B47"/>
    <w:rsid w:val="009C0A24"/>
    <w:rsid w:val="009C5010"/>
    <w:rsid w:val="009C7512"/>
    <w:rsid w:val="009E5859"/>
    <w:rsid w:val="009E5FAA"/>
    <w:rsid w:val="009F1F75"/>
    <w:rsid w:val="009F76B7"/>
    <w:rsid w:val="00A008BB"/>
    <w:rsid w:val="00A045A9"/>
    <w:rsid w:val="00A06795"/>
    <w:rsid w:val="00A12014"/>
    <w:rsid w:val="00A1525F"/>
    <w:rsid w:val="00A20B2E"/>
    <w:rsid w:val="00A226DC"/>
    <w:rsid w:val="00A242EC"/>
    <w:rsid w:val="00A42003"/>
    <w:rsid w:val="00A43265"/>
    <w:rsid w:val="00A464E8"/>
    <w:rsid w:val="00A475B1"/>
    <w:rsid w:val="00A53337"/>
    <w:rsid w:val="00A53567"/>
    <w:rsid w:val="00A53FC9"/>
    <w:rsid w:val="00A55620"/>
    <w:rsid w:val="00A55764"/>
    <w:rsid w:val="00A5605D"/>
    <w:rsid w:val="00A577CF"/>
    <w:rsid w:val="00A60C68"/>
    <w:rsid w:val="00A61F36"/>
    <w:rsid w:val="00A7000F"/>
    <w:rsid w:val="00A7422A"/>
    <w:rsid w:val="00A74230"/>
    <w:rsid w:val="00A74CEE"/>
    <w:rsid w:val="00A80822"/>
    <w:rsid w:val="00A93DAE"/>
    <w:rsid w:val="00A947AB"/>
    <w:rsid w:val="00A95A94"/>
    <w:rsid w:val="00A96BEF"/>
    <w:rsid w:val="00A97725"/>
    <w:rsid w:val="00AA1334"/>
    <w:rsid w:val="00AA2C8B"/>
    <w:rsid w:val="00AA3788"/>
    <w:rsid w:val="00AA672B"/>
    <w:rsid w:val="00AA6F39"/>
    <w:rsid w:val="00AB4868"/>
    <w:rsid w:val="00AC1703"/>
    <w:rsid w:val="00AC72DF"/>
    <w:rsid w:val="00AD29F6"/>
    <w:rsid w:val="00AD4579"/>
    <w:rsid w:val="00AD4961"/>
    <w:rsid w:val="00AD6209"/>
    <w:rsid w:val="00AD7D0C"/>
    <w:rsid w:val="00AE094D"/>
    <w:rsid w:val="00AE222B"/>
    <w:rsid w:val="00AE5218"/>
    <w:rsid w:val="00AE6354"/>
    <w:rsid w:val="00AF646F"/>
    <w:rsid w:val="00B0147D"/>
    <w:rsid w:val="00B02AC9"/>
    <w:rsid w:val="00B05776"/>
    <w:rsid w:val="00B05F61"/>
    <w:rsid w:val="00B11841"/>
    <w:rsid w:val="00B1406F"/>
    <w:rsid w:val="00B14E11"/>
    <w:rsid w:val="00B15C36"/>
    <w:rsid w:val="00B201E8"/>
    <w:rsid w:val="00B23F93"/>
    <w:rsid w:val="00B2448D"/>
    <w:rsid w:val="00B2596B"/>
    <w:rsid w:val="00B2652F"/>
    <w:rsid w:val="00B42A0D"/>
    <w:rsid w:val="00B479F6"/>
    <w:rsid w:val="00B55632"/>
    <w:rsid w:val="00B5786E"/>
    <w:rsid w:val="00B61509"/>
    <w:rsid w:val="00B61E88"/>
    <w:rsid w:val="00B62969"/>
    <w:rsid w:val="00B6554F"/>
    <w:rsid w:val="00B66281"/>
    <w:rsid w:val="00B675C6"/>
    <w:rsid w:val="00B71DB4"/>
    <w:rsid w:val="00B756BE"/>
    <w:rsid w:val="00B764BA"/>
    <w:rsid w:val="00B85398"/>
    <w:rsid w:val="00B857C6"/>
    <w:rsid w:val="00B96568"/>
    <w:rsid w:val="00BA15E2"/>
    <w:rsid w:val="00BA3419"/>
    <w:rsid w:val="00BA3501"/>
    <w:rsid w:val="00BB2904"/>
    <w:rsid w:val="00BB64D4"/>
    <w:rsid w:val="00BD01C2"/>
    <w:rsid w:val="00BD0228"/>
    <w:rsid w:val="00BD3946"/>
    <w:rsid w:val="00BD492C"/>
    <w:rsid w:val="00BD5346"/>
    <w:rsid w:val="00BD6F13"/>
    <w:rsid w:val="00BE1033"/>
    <w:rsid w:val="00BE217F"/>
    <w:rsid w:val="00BE671E"/>
    <w:rsid w:val="00BF01E7"/>
    <w:rsid w:val="00C05C21"/>
    <w:rsid w:val="00C05C6D"/>
    <w:rsid w:val="00C10FD3"/>
    <w:rsid w:val="00C158E2"/>
    <w:rsid w:val="00C15B21"/>
    <w:rsid w:val="00C17641"/>
    <w:rsid w:val="00C20D2C"/>
    <w:rsid w:val="00C2235B"/>
    <w:rsid w:val="00C2497B"/>
    <w:rsid w:val="00C36909"/>
    <w:rsid w:val="00C37959"/>
    <w:rsid w:val="00C431BE"/>
    <w:rsid w:val="00C45A6E"/>
    <w:rsid w:val="00C4760E"/>
    <w:rsid w:val="00C47D76"/>
    <w:rsid w:val="00C525E0"/>
    <w:rsid w:val="00C611C6"/>
    <w:rsid w:val="00C62688"/>
    <w:rsid w:val="00C70E1A"/>
    <w:rsid w:val="00C7604B"/>
    <w:rsid w:val="00C76A57"/>
    <w:rsid w:val="00C8046F"/>
    <w:rsid w:val="00C84D93"/>
    <w:rsid w:val="00C8537B"/>
    <w:rsid w:val="00C9038E"/>
    <w:rsid w:val="00CA0440"/>
    <w:rsid w:val="00CA62C7"/>
    <w:rsid w:val="00CA75FC"/>
    <w:rsid w:val="00CB2064"/>
    <w:rsid w:val="00CB69DF"/>
    <w:rsid w:val="00CB7C97"/>
    <w:rsid w:val="00CC64CE"/>
    <w:rsid w:val="00CD530F"/>
    <w:rsid w:val="00CE0494"/>
    <w:rsid w:val="00CE1295"/>
    <w:rsid w:val="00CE1B25"/>
    <w:rsid w:val="00CF4C87"/>
    <w:rsid w:val="00CF59A8"/>
    <w:rsid w:val="00D0411C"/>
    <w:rsid w:val="00D131D7"/>
    <w:rsid w:val="00D16EBC"/>
    <w:rsid w:val="00D17F1B"/>
    <w:rsid w:val="00D20834"/>
    <w:rsid w:val="00D21DC2"/>
    <w:rsid w:val="00D227C8"/>
    <w:rsid w:val="00D231EE"/>
    <w:rsid w:val="00D235DE"/>
    <w:rsid w:val="00D24855"/>
    <w:rsid w:val="00D3224B"/>
    <w:rsid w:val="00D33F98"/>
    <w:rsid w:val="00D349DF"/>
    <w:rsid w:val="00D40C5B"/>
    <w:rsid w:val="00D46A7A"/>
    <w:rsid w:val="00D505E1"/>
    <w:rsid w:val="00D53B58"/>
    <w:rsid w:val="00D57679"/>
    <w:rsid w:val="00D60BCB"/>
    <w:rsid w:val="00D61D54"/>
    <w:rsid w:val="00D62B8D"/>
    <w:rsid w:val="00D62CA7"/>
    <w:rsid w:val="00D64D44"/>
    <w:rsid w:val="00D6659B"/>
    <w:rsid w:val="00D70E2E"/>
    <w:rsid w:val="00D722DF"/>
    <w:rsid w:val="00D74325"/>
    <w:rsid w:val="00D7577B"/>
    <w:rsid w:val="00D76D90"/>
    <w:rsid w:val="00D76E40"/>
    <w:rsid w:val="00D812C2"/>
    <w:rsid w:val="00D81659"/>
    <w:rsid w:val="00D819BF"/>
    <w:rsid w:val="00D87358"/>
    <w:rsid w:val="00D91D87"/>
    <w:rsid w:val="00D922A7"/>
    <w:rsid w:val="00D926A6"/>
    <w:rsid w:val="00D94705"/>
    <w:rsid w:val="00DA0E22"/>
    <w:rsid w:val="00DA2010"/>
    <w:rsid w:val="00DA6C5C"/>
    <w:rsid w:val="00DB53D5"/>
    <w:rsid w:val="00DB5B39"/>
    <w:rsid w:val="00DB74ED"/>
    <w:rsid w:val="00DC0572"/>
    <w:rsid w:val="00DC283D"/>
    <w:rsid w:val="00DC2BC4"/>
    <w:rsid w:val="00DC6487"/>
    <w:rsid w:val="00DC75E6"/>
    <w:rsid w:val="00DC7D61"/>
    <w:rsid w:val="00DD18CC"/>
    <w:rsid w:val="00DD5541"/>
    <w:rsid w:val="00DD5660"/>
    <w:rsid w:val="00DE3724"/>
    <w:rsid w:val="00DE58BF"/>
    <w:rsid w:val="00DF0ED1"/>
    <w:rsid w:val="00DF4811"/>
    <w:rsid w:val="00DF6E3B"/>
    <w:rsid w:val="00E015D7"/>
    <w:rsid w:val="00E017A6"/>
    <w:rsid w:val="00E051FA"/>
    <w:rsid w:val="00E139FB"/>
    <w:rsid w:val="00E154D3"/>
    <w:rsid w:val="00E209AD"/>
    <w:rsid w:val="00E25E83"/>
    <w:rsid w:val="00E2634B"/>
    <w:rsid w:val="00E27C26"/>
    <w:rsid w:val="00E30E09"/>
    <w:rsid w:val="00E32035"/>
    <w:rsid w:val="00E321D0"/>
    <w:rsid w:val="00E45221"/>
    <w:rsid w:val="00E516B7"/>
    <w:rsid w:val="00E51DB6"/>
    <w:rsid w:val="00E60976"/>
    <w:rsid w:val="00E63050"/>
    <w:rsid w:val="00E63746"/>
    <w:rsid w:val="00E72E0F"/>
    <w:rsid w:val="00E7466B"/>
    <w:rsid w:val="00E74A77"/>
    <w:rsid w:val="00E75116"/>
    <w:rsid w:val="00E839D8"/>
    <w:rsid w:val="00E83B65"/>
    <w:rsid w:val="00E86DB6"/>
    <w:rsid w:val="00E87A29"/>
    <w:rsid w:val="00E87F92"/>
    <w:rsid w:val="00E91566"/>
    <w:rsid w:val="00E95832"/>
    <w:rsid w:val="00E96E28"/>
    <w:rsid w:val="00EB09CC"/>
    <w:rsid w:val="00EB25A7"/>
    <w:rsid w:val="00EB3C1D"/>
    <w:rsid w:val="00EB4474"/>
    <w:rsid w:val="00EB5BF5"/>
    <w:rsid w:val="00EB7050"/>
    <w:rsid w:val="00EC50D1"/>
    <w:rsid w:val="00EC5AF1"/>
    <w:rsid w:val="00EC6BEE"/>
    <w:rsid w:val="00ED245C"/>
    <w:rsid w:val="00ED251E"/>
    <w:rsid w:val="00EE1420"/>
    <w:rsid w:val="00EE49BF"/>
    <w:rsid w:val="00EE56B5"/>
    <w:rsid w:val="00EE5932"/>
    <w:rsid w:val="00EF0F1D"/>
    <w:rsid w:val="00EF4B15"/>
    <w:rsid w:val="00F048D9"/>
    <w:rsid w:val="00F04C58"/>
    <w:rsid w:val="00F05A9B"/>
    <w:rsid w:val="00F05BB6"/>
    <w:rsid w:val="00F05C6F"/>
    <w:rsid w:val="00F071E6"/>
    <w:rsid w:val="00F078BA"/>
    <w:rsid w:val="00F07C3E"/>
    <w:rsid w:val="00F12A88"/>
    <w:rsid w:val="00F16197"/>
    <w:rsid w:val="00F1724A"/>
    <w:rsid w:val="00F2605B"/>
    <w:rsid w:val="00F272BF"/>
    <w:rsid w:val="00F33237"/>
    <w:rsid w:val="00F35B9A"/>
    <w:rsid w:val="00F438AC"/>
    <w:rsid w:val="00F511CC"/>
    <w:rsid w:val="00F558AD"/>
    <w:rsid w:val="00F655A0"/>
    <w:rsid w:val="00F66F00"/>
    <w:rsid w:val="00F66FB7"/>
    <w:rsid w:val="00F733DD"/>
    <w:rsid w:val="00F734E0"/>
    <w:rsid w:val="00F7550F"/>
    <w:rsid w:val="00F759B8"/>
    <w:rsid w:val="00F75C13"/>
    <w:rsid w:val="00F75DE2"/>
    <w:rsid w:val="00F76CB8"/>
    <w:rsid w:val="00F77262"/>
    <w:rsid w:val="00F77FA4"/>
    <w:rsid w:val="00F80E71"/>
    <w:rsid w:val="00F835F0"/>
    <w:rsid w:val="00F90C4D"/>
    <w:rsid w:val="00F914EF"/>
    <w:rsid w:val="00F91D70"/>
    <w:rsid w:val="00F94442"/>
    <w:rsid w:val="00F956DA"/>
    <w:rsid w:val="00F9619E"/>
    <w:rsid w:val="00FA082B"/>
    <w:rsid w:val="00FA2840"/>
    <w:rsid w:val="00FA73E6"/>
    <w:rsid w:val="00FB0B6F"/>
    <w:rsid w:val="00FB3907"/>
    <w:rsid w:val="00FB6743"/>
    <w:rsid w:val="00FB7D5D"/>
    <w:rsid w:val="00FC6630"/>
    <w:rsid w:val="00FC79AD"/>
    <w:rsid w:val="00FD18D7"/>
    <w:rsid w:val="00FD414B"/>
    <w:rsid w:val="00FD7647"/>
    <w:rsid w:val="00FE07E5"/>
    <w:rsid w:val="00FE1C4A"/>
    <w:rsid w:val="00FE22CB"/>
    <w:rsid w:val="00FE238C"/>
    <w:rsid w:val="00FE283A"/>
    <w:rsid w:val="00FE3A78"/>
    <w:rsid w:val="00FE400F"/>
    <w:rsid w:val="00FE5BEB"/>
    <w:rsid w:val="00FE6875"/>
    <w:rsid w:val="00FE79EB"/>
    <w:rsid w:val="00FF68C8"/>
    <w:rsid w:val="00FF7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65A9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  <w:rsid w:val="009265A9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9265A9"/>
  </w:style>
  <w:style w:type="paragraph" w:customStyle="1" w:styleId="Samplecode">
    <w:name w:val="Sample_code"/>
    <w:basedOn w:val="Normal"/>
    <w:rsid w:val="009265A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autoSpaceDE w:val="0"/>
      <w:autoSpaceDN w:val="0"/>
      <w:adjustRightInd w:val="0"/>
    </w:pPr>
    <w:rPr>
      <w:rFonts w:ascii="Courier New" w:hAnsi="Courier New"/>
      <w:sz w:val="18"/>
    </w:rPr>
  </w:style>
  <w:style w:type="character" w:customStyle="1" w:styleId="XMLAttrName">
    <w:name w:val="XMLAttrName"/>
    <w:basedOn w:val="XMLCommon"/>
    <w:rsid w:val="009265A9"/>
    <w:rPr>
      <w:rFonts w:cs="Courier New"/>
      <w:b/>
      <w:color w:val="FF0000"/>
    </w:rPr>
  </w:style>
  <w:style w:type="character" w:customStyle="1" w:styleId="XMLAttrValue">
    <w:name w:val="XMLAttrValue"/>
    <w:basedOn w:val="XMLCommon"/>
    <w:rsid w:val="009265A9"/>
    <w:rPr>
      <w:rFonts w:cs="Courier New"/>
      <w:color w:val="0000FF"/>
    </w:rPr>
  </w:style>
  <w:style w:type="character" w:customStyle="1" w:styleId="XMLAttrNameStrong">
    <w:name w:val="XMLAttrNameStrong"/>
    <w:basedOn w:val="XMLCommon"/>
    <w:rsid w:val="009265A9"/>
    <w:rPr>
      <w:rFonts w:cs="Courier New"/>
      <w:b/>
      <w:color w:val="FF00FF"/>
    </w:rPr>
  </w:style>
  <w:style w:type="character" w:customStyle="1" w:styleId="XMLAttrValueStrong">
    <w:name w:val="XMLAttrValueStrong"/>
    <w:basedOn w:val="XMLCommon"/>
    <w:rsid w:val="009265A9"/>
    <w:rPr>
      <w:rFonts w:cs="Courier New"/>
      <w:color w:val="3366FF"/>
    </w:rPr>
  </w:style>
  <w:style w:type="character" w:customStyle="1" w:styleId="XMLCommon">
    <w:name w:val="XMLCommon"/>
    <w:basedOn w:val="DefaultParagraphFont"/>
    <w:rsid w:val="009265A9"/>
    <w:rPr>
      <w:rFonts w:ascii="Courier New" w:hAnsi="Courier New"/>
      <w:sz w:val="18"/>
      <w:szCs w:val="18"/>
    </w:rPr>
  </w:style>
  <w:style w:type="character" w:customStyle="1" w:styleId="XMLTag">
    <w:name w:val="XML Tag"/>
    <w:basedOn w:val="XMLCommon"/>
    <w:rsid w:val="009265A9"/>
    <w:rPr>
      <w:rFonts w:cs="Courier New"/>
      <w:b/>
      <w:color w:val="800000"/>
    </w:rPr>
  </w:style>
  <w:style w:type="character" w:customStyle="1" w:styleId="XMLTagStrong">
    <w:name w:val="XML TagStrong"/>
    <w:basedOn w:val="XMLCommon"/>
    <w:rsid w:val="009265A9"/>
    <w:rPr>
      <w:rFonts w:cs="Courier New"/>
      <w:b/>
      <w:color w:val="FF6600"/>
    </w:rPr>
  </w:style>
  <w:style w:type="paragraph" w:customStyle="1" w:styleId="Samplecode01">
    <w:name w:val="Sample_code01"/>
    <w:basedOn w:val="Samplecode"/>
    <w:rsid w:val="009265A9"/>
    <w:pPr>
      <w:ind w:left="360"/>
    </w:pPr>
  </w:style>
  <w:style w:type="paragraph" w:customStyle="1" w:styleId="Samplecode02">
    <w:name w:val="Sample_code02"/>
    <w:basedOn w:val="Samplecode"/>
    <w:rsid w:val="009265A9"/>
    <w:pPr>
      <w:ind w:left="720"/>
    </w:pPr>
  </w:style>
  <w:style w:type="paragraph" w:customStyle="1" w:styleId="Samplecode03">
    <w:name w:val="Sample_code03"/>
    <w:basedOn w:val="Samplecode"/>
    <w:rsid w:val="009265A9"/>
    <w:pPr>
      <w:ind w:left="1080"/>
    </w:pPr>
  </w:style>
  <w:style w:type="paragraph" w:customStyle="1" w:styleId="Samplecode04">
    <w:name w:val="Sample_code04"/>
    <w:basedOn w:val="Samplecode"/>
    <w:rsid w:val="009265A9"/>
    <w:pPr>
      <w:ind w:left="1440"/>
    </w:pPr>
  </w:style>
  <w:style w:type="paragraph" w:customStyle="1" w:styleId="Samplecode05">
    <w:name w:val="Sample_code05"/>
    <w:basedOn w:val="Samplecode"/>
    <w:rsid w:val="009265A9"/>
    <w:pPr>
      <w:ind w:left="1800"/>
    </w:pPr>
  </w:style>
  <w:style w:type="paragraph" w:customStyle="1" w:styleId="Samplecode06">
    <w:name w:val="Sample_code06"/>
    <w:basedOn w:val="Samplecode"/>
    <w:rsid w:val="009265A9"/>
    <w:pPr>
      <w:ind w:left="2160"/>
    </w:pPr>
  </w:style>
  <w:style w:type="paragraph" w:customStyle="1" w:styleId="Samplecode07">
    <w:name w:val="Sample_code07"/>
    <w:basedOn w:val="Samplecode"/>
    <w:rsid w:val="009265A9"/>
    <w:pPr>
      <w:ind w:left="2520"/>
    </w:pPr>
  </w:style>
  <w:style w:type="paragraph" w:customStyle="1" w:styleId="Samplecode08">
    <w:name w:val="Sample_code08"/>
    <w:basedOn w:val="Samplecode"/>
    <w:rsid w:val="009265A9"/>
    <w:pPr>
      <w:ind w:left="2880"/>
    </w:pPr>
  </w:style>
  <w:style w:type="paragraph" w:customStyle="1" w:styleId="Samplecode09">
    <w:name w:val="Sample_code09"/>
    <w:basedOn w:val="Samplecode"/>
    <w:rsid w:val="009265A9"/>
    <w:pPr>
      <w:ind w:left="3240"/>
    </w:pPr>
  </w:style>
  <w:style w:type="paragraph" w:customStyle="1" w:styleId="Samplecode10">
    <w:name w:val="Sample_code10"/>
    <w:basedOn w:val="Samplecode"/>
    <w:rsid w:val="009265A9"/>
    <w:pPr>
      <w:ind w:left="3600"/>
    </w:pPr>
  </w:style>
  <w:style w:type="paragraph" w:customStyle="1" w:styleId="Samplecode11">
    <w:name w:val="Sample_code11"/>
    <w:basedOn w:val="Samplecode"/>
    <w:rsid w:val="009265A9"/>
    <w:pPr>
      <w:ind w:left="3960"/>
    </w:pPr>
  </w:style>
  <w:style w:type="paragraph" w:customStyle="1" w:styleId="Samplecode12">
    <w:name w:val="Sample_code12"/>
    <w:basedOn w:val="Samplecode"/>
    <w:rsid w:val="009265A9"/>
    <w:pPr>
      <w:ind w:left="43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rherriot.FAFNER\Application%20Data\Microsoft\Templates\cip4-spec-examp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cip4-spec-example.dot</Template>
  <TotalTime>2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&lt;JDF xmlns="http://www</vt:lpstr>
    </vt:vector>
  </TitlesOfParts>
  <Company>The Bilney Partnership Ltd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&lt;JDF xmlns="http://www</dc:title>
  <dc:creator>bob rev</dc:creator>
  <cp:lastModifiedBy>Graham Mann</cp:lastModifiedBy>
  <cp:revision>2</cp:revision>
  <dcterms:created xsi:type="dcterms:W3CDTF">2016-12-03T17:07:00Z</dcterms:created>
  <dcterms:modified xsi:type="dcterms:W3CDTF">2016-12-03T17:07:00Z</dcterms:modified>
</cp:coreProperties>
</file>