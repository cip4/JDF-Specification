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ED" w:rsidRPr="009B5B47" w:rsidRDefault="00F00BED" w:rsidP="00F00BED">
      <w:pPr>
        <w:pStyle w:val="Samplecode03"/>
      </w:pPr>
      <w:r>
        <w:t xml:space="preserve">&lt;!--This is a </w:t>
      </w:r>
      <w:r w:rsidRPr="009B5B47">
        <w:t>barcode inside the previous container</w:t>
      </w:r>
    </w:p>
    <w:p w:rsidR="00F00BED" w:rsidRPr="009B5B47" w:rsidRDefault="00F00BED" w:rsidP="00F00BED">
      <w:pPr>
        <w:pStyle w:val="Samplecode04"/>
      </w:pPr>
      <w:r w:rsidRPr="009B5B47">
        <w:t>The anchor at bottom left is defined in the !Unrotated! orientation.</w:t>
      </w:r>
    </w:p>
    <w:p w:rsidR="00F00BED" w:rsidRPr="009B5B47" w:rsidRDefault="00F00BED" w:rsidP="00B65B12">
      <w:pPr>
        <w:pStyle w:val="Samplecode04"/>
      </w:pPr>
      <w:r w:rsidRPr="009B5B47">
        <w:t>It is placed at the left (=0.0) bottom(=0.0) position of the container.--&gt;</w:t>
      </w:r>
    </w:p>
    <w:p w:rsidR="00F00BED" w:rsidRPr="009B5B47" w:rsidRDefault="00F00BED" w:rsidP="00F00BED">
      <w:pPr>
        <w:pStyle w:val="Samplecode03"/>
      </w:pPr>
      <w:r w:rsidRPr="009B5B47">
        <w:t>&lt;</w:t>
      </w:r>
      <w:r w:rsidRPr="009265A9">
        <w:rPr>
          <w:rStyle w:val="XMLTag"/>
        </w:rPr>
        <w:t>LayoutElementPart</w:t>
      </w:r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l000010</w:t>
      </w:r>
      <w:r w:rsidRPr="009265A9">
        <w:rPr>
          <w:rStyle w:val="XMLAttrValue"/>
        </w:rPr>
        <w:t>"</w:t>
      </w:r>
      <w:r w:rsidRPr="009B5B47">
        <w:t>&gt;</w:t>
      </w:r>
    </w:p>
    <w:p w:rsidR="00F00BED" w:rsidRPr="009B5B47" w:rsidRDefault="00F00BED" w:rsidP="00F00BED">
      <w:pPr>
        <w:pStyle w:val="Samplecode04"/>
      </w:pPr>
      <w:r w:rsidRPr="009B5B47">
        <w:t>&lt;</w:t>
      </w:r>
      <w:r w:rsidRPr="009265A9">
        <w:rPr>
          <w:rStyle w:val="XMLTag"/>
        </w:rPr>
        <w:t>PositionObj</w:t>
      </w:r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BottomLeft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CTM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1 0 0 1 0 0</w:t>
      </w:r>
      <w:r w:rsidRPr="009265A9">
        <w:rPr>
          <w:rStyle w:val="XMLAttrValue"/>
        </w:rPr>
        <w:t>"</w:t>
      </w:r>
      <w:r w:rsidRPr="009B5B47">
        <w:t>&gt;</w:t>
      </w:r>
    </w:p>
    <w:p w:rsidR="00F00BED" w:rsidRPr="009B5B47" w:rsidRDefault="00F00BED" w:rsidP="00F00BED">
      <w:pPr>
        <w:pStyle w:val="Samplecode05"/>
      </w:pPr>
      <w:r w:rsidRPr="009B5B47">
        <w:t>&lt;</w:t>
      </w:r>
      <w:r w:rsidRPr="009265A9">
        <w:rPr>
          <w:rStyle w:val="XMLTag"/>
        </w:rPr>
        <w:t>RefAnchor</w:t>
      </w:r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BottomLeft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AnchorType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Parent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rRef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l000009</w:t>
      </w:r>
      <w:r w:rsidRPr="009265A9">
        <w:rPr>
          <w:rStyle w:val="XMLAttrValue"/>
        </w:rPr>
        <w:t>"</w:t>
      </w:r>
      <w:r w:rsidRPr="009B5B47">
        <w:t>/&gt;</w:t>
      </w:r>
    </w:p>
    <w:p w:rsidR="00F00BED" w:rsidRPr="009B5B47" w:rsidRDefault="00F00BED" w:rsidP="00F00BED">
      <w:pPr>
        <w:pStyle w:val="Samplecode04"/>
      </w:pPr>
      <w:r w:rsidRPr="009B5B47">
        <w:t>&lt;/</w:t>
      </w:r>
      <w:r w:rsidRPr="009265A9">
        <w:rPr>
          <w:rStyle w:val="XMLTag"/>
        </w:rPr>
        <w:t>PositionObj</w:t>
      </w:r>
      <w:r w:rsidRPr="009B5B47">
        <w:t>&gt;</w:t>
      </w:r>
    </w:p>
    <w:p w:rsidR="00F00BED" w:rsidRPr="009B5B47" w:rsidRDefault="00F00BED" w:rsidP="00F00BED">
      <w:pPr>
        <w:pStyle w:val="Samplecode04"/>
      </w:pPr>
      <w:r w:rsidRPr="009B5B47">
        <w:t>&lt;</w:t>
      </w:r>
      <w:r w:rsidRPr="009265A9">
        <w:rPr>
          <w:rStyle w:val="XMLTag"/>
        </w:rPr>
        <w:t>BarcodeProductionParams</w:t>
      </w:r>
      <w:r w:rsidRPr="009B5B47">
        <w:t>&gt;</w:t>
      </w:r>
    </w:p>
    <w:p w:rsidR="00F00BED" w:rsidRDefault="00F00BED" w:rsidP="00F00BED">
      <w:pPr>
        <w:pStyle w:val="Samplecode05"/>
      </w:pPr>
      <w:r w:rsidRPr="009B5B47">
        <w:t>&lt;!--barcode details here--&gt;</w:t>
      </w:r>
    </w:p>
    <w:p w:rsidR="00F00BED" w:rsidRPr="009B5B47" w:rsidRDefault="00F00BED" w:rsidP="00F00BED">
      <w:pPr>
        <w:pStyle w:val="Samplecode05"/>
      </w:pPr>
      <w:r w:rsidRPr="00A93DAE">
        <w:t>&lt;</w:t>
      </w:r>
      <w:r w:rsidRPr="00A93DAE">
        <w:rPr>
          <w:rStyle w:val="XMLTag"/>
        </w:rPr>
        <w:t>IdentificationField</w:t>
      </w:r>
      <w:r w:rsidRPr="00A93DAE">
        <w:t xml:space="preserve"> </w:t>
      </w:r>
      <w:r w:rsidRPr="00A93DAE">
        <w:rPr>
          <w:rStyle w:val="XMLAttrName"/>
        </w:rPr>
        <w:t>Encoding</w:t>
      </w:r>
      <w:r w:rsidRPr="00A93DAE">
        <w:t>=</w:t>
      </w:r>
      <w:r w:rsidRPr="00A93DAE">
        <w:rPr>
          <w:rStyle w:val="XMLAttrValue"/>
        </w:rPr>
        <w:t>"Barcode"</w:t>
      </w:r>
      <w:r w:rsidRPr="00A93DAE">
        <w:t xml:space="preserve"> </w:t>
      </w:r>
      <w:r w:rsidRPr="00A93DAE">
        <w:rPr>
          <w:rStyle w:val="XMLAttrName"/>
        </w:rPr>
        <w:t>EncodingDetails</w:t>
      </w:r>
      <w:r w:rsidRPr="00A93DAE">
        <w:t>=</w:t>
      </w:r>
      <w:r w:rsidRPr="00A93DAE">
        <w:rPr>
          <w:rStyle w:val="XMLAttrValue"/>
        </w:rPr>
        <w:t>"CODABAR"</w:t>
      </w:r>
      <w:r>
        <w:t xml:space="preserve"> </w:t>
      </w:r>
      <w:r w:rsidRPr="00A93DAE">
        <w:t>/&gt;</w:t>
      </w:r>
    </w:p>
    <w:p w:rsidR="00F00BED" w:rsidRPr="009B5B47" w:rsidRDefault="00F00BED" w:rsidP="00F00BED">
      <w:pPr>
        <w:pStyle w:val="Samplecode04"/>
      </w:pPr>
      <w:r w:rsidRPr="009B5B47">
        <w:t>&lt;/</w:t>
      </w:r>
      <w:r w:rsidRPr="009265A9">
        <w:rPr>
          <w:rStyle w:val="XMLTag"/>
        </w:rPr>
        <w:t>BarcodeProductionParams</w:t>
      </w:r>
      <w:r w:rsidRPr="009B5B47">
        <w:t>&gt;</w:t>
      </w:r>
    </w:p>
    <w:p w:rsidR="00F00BED" w:rsidRPr="009B5B47" w:rsidRDefault="00F00BED" w:rsidP="00F00BED">
      <w:pPr>
        <w:pStyle w:val="Samplecode03"/>
      </w:pPr>
      <w:r w:rsidRPr="009B5B47">
        <w:t>&lt;/</w:t>
      </w:r>
      <w:r w:rsidRPr="009265A9">
        <w:rPr>
          <w:rStyle w:val="XMLTag"/>
        </w:rPr>
        <w:t>LayoutElementPart</w:t>
      </w:r>
      <w:r w:rsidRPr="009B5B47">
        <w:t>&gt;</w:t>
      </w:r>
    </w:p>
    <w:p w:rsidR="00F00BED" w:rsidRPr="009B5B47" w:rsidRDefault="00F00BED" w:rsidP="00F00BED">
      <w:pPr>
        <w:pStyle w:val="Samplecode03"/>
      </w:pPr>
      <w:r w:rsidRPr="009B5B47">
        <w:t>&lt;!--This is a disclaimer text inside the previous container</w:t>
      </w:r>
    </w:p>
    <w:p w:rsidR="00F00BED" w:rsidRPr="009B5B47" w:rsidRDefault="00F00BED" w:rsidP="00F00BED">
      <w:pPr>
        <w:pStyle w:val="Samplecode04"/>
      </w:pPr>
      <w:r w:rsidRPr="009B5B47">
        <w:t>The anchor at top left is defined in the !Unrotated! orientation.</w:t>
      </w:r>
    </w:p>
    <w:p w:rsidR="00F00BED" w:rsidRPr="009B5B47" w:rsidRDefault="00F00BED" w:rsidP="00F00BED">
      <w:pPr>
        <w:pStyle w:val="Samplecode04"/>
      </w:pPr>
      <w:r w:rsidRPr="009B5B47">
        <w:t xml:space="preserve">The barcode and text are justified with their top margins and spaced </w:t>
      </w:r>
    </w:p>
    <w:p w:rsidR="00F00BED" w:rsidRPr="009B5B47" w:rsidRDefault="00F00BED" w:rsidP="00F00BED">
      <w:pPr>
        <w:pStyle w:val="Samplecode04"/>
      </w:pPr>
      <w:r w:rsidRPr="009B5B47">
        <w:t xml:space="preserve">by 72 points which corresponds to the left of the page because the </w:t>
      </w:r>
    </w:p>
    <w:p w:rsidR="00F00BED" w:rsidRPr="009B5B47" w:rsidRDefault="00F00BED" w:rsidP="00F00BED">
      <w:pPr>
        <w:pStyle w:val="Samplecode04"/>
      </w:pPr>
      <w:r w:rsidRPr="009B5B47">
        <w:t>container is rotated 90Â° AbsoluteSize specifies the size of the</w:t>
      </w:r>
    </w:p>
    <w:p w:rsidR="00F00BED" w:rsidRPr="009B5B47" w:rsidRDefault="00F00BED" w:rsidP="00B65B12">
      <w:pPr>
        <w:pStyle w:val="Samplecode04"/>
      </w:pPr>
      <w:r w:rsidRPr="009B5B47">
        <w:t>object in points</w:t>
      </w:r>
      <w:r w:rsidR="00B65B12">
        <w:t xml:space="preserve"> </w:t>
      </w:r>
      <w:r w:rsidRPr="009B5B47">
        <w:t>--&gt;</w:t>
      </w:r>
    </w:p>
    <w:p w:rsidR="00F00BED" w:rsidRPr="009B5B47" w:rsidRDefault="00F00BED" w:rsidP="00F00BED">
      <w:pPr>
        <w:pStyle w:val="Samplecode03"/>
      </w:pPr>
      <w:r w:rsidRPr="009B5B47">
        <w:t>&lt;</w:t>
      </w:r>
      <w:r w:rsidRPr="009265A9">
        <w:rPr>
          <w:rStyle w:val="XMLTag"/>
        </w:rPr>
        <w:t>LayoutElementPart</w:t>
      </w:r>
      <w:r w:rsidRPr="009B5B47">
        <w:t>&gt;</w:t>
      </w:r>
    </w:p>
    <w:p w:rsidR="00F00BED" w:rsidRPr="009B5B47" w:rsidRDefault="00F00BED" w:rsidP="00F00BED">
      <w:pPr>
        <w:pStyle w:val="Samplecode04"/>
      </w:pPr>
      <w:r w:rsidRPr="009B5B47">
        <w:t>&lt;</w:t>
      </w:r>
      <w:r w:rsidRPr="009265A9">
        <w:rPr>
          <w:rStyle w:val="XMLTag"/>
        </w:rPr>
        <w:t>PositionObj</w:t>
      </w:r>
      <w:r w:rsidRPr="009B5B47">
        <w:t xml:space="preserve"> </w:t>
      </w:r>
      <w:r w:rsidRPr="009B5B47">
        <w:rPr>
          <w:rStyle w:val="XMLAttrName"/>
        </w:rPr>
        <w:t>Size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300 200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TopLeft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CTM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1 0 0 1 -72 0</w:t>
      </w:r>
      <w:r w:rsidRPr="009265A9">
        <w:rPr>
          <w:rStyle w:val="XMLAttrValue"/>
        </w:rPr>
        <w:t>"</w:t>
      </w:r>
      <w:r w:rsidRPr="009B5B47">
        <w:t>&gt;</w:t>
      </w:r>
    </w:p>
    <w:p w:rsidR="00F00BED" w:rsidRPr="009B5B47" w:rsidRDefault="00F00BED" w:rsidP="00F00BED">
      <w:pPr>
        <w:pStyle w:val="Samplecode05"/>
      </w:pPr>
      <w:r w:rsidRPr="009B5B47">
        <w:t>&lt;</w:t>
      </w:r>
      <w:r w:rsidRPr="009265A9">
        <w:rPr>
          <w:rStyle w:val="XMLTag"/>
        </w:rPr>
        <w:t>RefAnchor</w:t>
      </w:r>
      <w:r w:rsidRPr="009B5B47">
        <w:t xml:space="preserve"> </w:t>
      </w:r>
      <w:r w:rsidRPr="009B5B47">
        <w:rPr>
          <w:rStyle w:val="XMLAttrName"/>
        </w:rPr>
        <w:t>Anchor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TopRight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AnchorType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Sibling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rRef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l000010</w:t>
      </w:r>
      <w:r w:rsidRPr="009265A9">
        <w:rPr>
          <w:rStyle w:val="XMLAttrValue"/>
        </w:rPr>
        <w:t>"</w:t>
      </w:r>
      <w:r w:rsidRPr="009B5B47">
        <w:t>/&gt;</w:t>
      </w:r>
    </w:p>
    <w:p w:rsidR="00F00BED" w:rsidRPr="009B5B47" w:rsidRDefault="00F00BED" w:rsidP="00F00BED">
      <w:pPr>
        <w:pStyle w:val="Samplecode04"/>
      </w:pPr>
      <w:r w:rsidRPr="009B5B47">
        <w:t>&lt;/</w:t>
      </w:r>
      <w:r w:rsidRPr="009265A9">
        <w:rPr>
          <w:rStyle w:val="XMLTag"/>
        </w:rPr>
        <w:t>PositionObj</w:t>
      </w:r>
      <w:r w:rsidRPr="009B5B47">
        <w:t>&gt;</w:t>
      </w:r>
    </w:p>
    <w:p w:rsidR="00F00BED" w:rsidRPr="009B5B47" w:rsidRDefault="00F00BED" w:rsidP="00F00BED">
      <w:pPr>
        <w:pStyle w:val="Samplecode04"/>
      </w:pPr>
      <w:r w:rsidRPr="009B5B47">
        <w:t>&lt;</w:t>
      </w:r>
      <w:r w:rsidRPr="009265A9">
        <w:rPr>
          <w:rStyle w:val="XMLTag"/>
        </w:rPr>
        <w:t>LayoutElement</w:t>
      </w:r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ElementType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Text</w:t>
      </w:r>
      <w:r w:rsidRPr="009265A9">
        <w:rPr>
          <w:rStyle w:val="XMLAttrValue"/>
        </w:rPr>
        <w:t>"</w:t>
      </w:r>
      <w:r w:rsidRPr="009B5B47">
        <w:t>&gt;</w:t>
      </w:r>
    </w:p>
    <w:p w:rsidR="00F00BED" w:rsidRPr="009B5B47" w:rsidRDefault="00F00BED" w:rsidP="00F00BED">
      <w:pPr>
        <w:pStyle w:val="Samplecode05"/>
      </w:pPr>
      <w:r w:rsidRPr="009B5B47">
        <w:t>&lt;</w:t>
      </w:r>
      <w:r w:rsidRPr="009265A9">
        <w:rPr>
          <w:rStyle w:val="XMLTag"/>
        </w:rPr>
        <w:t>FileSpec</w:t>
      </w:r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</w:p>
    <w:p w:rsidR="00F00BED" w:rsidRPr="009B5B47" w:rsidRDefault="00F00BED" w:rsidP="00F00BED">
      <w:pPr>
        <w:pStyle w:val="Samplecode07"/>
      </w:pPr>
      <w:r w:rsidRPr="009B5B47">
        <w:rPr>
          <w:rStyle w:val="XMLAttrName"/>
        </w:rPr>
        <w:t>URL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file://myServer/disclaimers/de/aspirin.txt</w:t>
      </w:r>
      <w:r w:rsidRPr="009265A9">
        <w:rPr>
          <w:rStyle w:val="XMLAttrValue"/>
        </w:rPr>
        <w:t>"</w:t>
      </w:r>
      <w:r w:rsidRPr="009B5B47">
        <w:t>/&gt;</w:t>
      </w:r>
    </w:p>
    <w:p w:rsidR="00F00BED" w:rsidRPr="009B5B47" w:rsidRDefault="00F00BED" w:rsidP="00F00BED">
      <w:pPr>
        <w:pStyle w:val="Samplecode04"/>
      </w:pPr>
      <w:r w:rsidRPr="009B5B47">
        <w:t>&lt;/</w:t>
      </w:r>
      <w:r w:rsidRPr="009265A9">
        <w:rPr>
          <w:rStyle w:val="XMLTag"/>
        </w:rPr>
        <w:t>LayoutElement</w:t>
      </w:r>
      <w:r w:rsidRPr="009B5B47">
        <w:t>&gt;</w:t>
      </w:r>
    </w:p>
    <w:p w:rsidR="00F00BED" w:rsidRPr="009B5B47" w:rsidRDefault="00F00BED" w:rsidP="00F00BED">
      <w:pPr>
        <w:pStyle w:val="Samplecode03"/>
      </w:pPr>
      <w:r w:rsidRPr="009B5B47">
        <w:t>&lt;/</w:t>
      </w:r>
      <w:r w:rsidRPr="009265A9">
        <w:rPr>
          <w:rStyle w:val="XMLTag"/>
        </w:rPr>
        <w:t>LayoutElementPart</w:t>
      </w:r>
      <w:r w:rsidRPr="009B5B47">
        <w:t>&gt;</w:t>
      </w:r>
    </w:p>
    <w:p w:rsidR="00F00BED" w:rsidRPr="009B5B47" w:rsidRDefault="00F00BED" w:rsidP="00F00BED">
      <w:pPr>
        <w:pStyle w:val="Samplecode03"/>
      </w:pPr>
      <w:r w:rsidRPr="009B5B47">
        <w:t xml:space="preserve">&lt;!--This is </w:t>
      </w:r>
      <w:r w:rsidRPr="00865D89">
        <w:t>a "VERY roughly placed"</w:t>
      </w:r>
      <w:r w:rsidRPr="009B5B47">
        <w:t xml:space="preserve"> piece of text somewhere on pages 2-3</w:t>
      </w:r>
    </w:p>
    <w:p w:rsidR="00F00BED" w:rsidRPr="009B5B47" w:rsidRDefault="00F00BED" w:rsidP="00F00BED">
      <w:pPr>
        <w:pStyle w:val="Samplecode04"/>
      </w:pPr>
      <w:r w:rsidRPr="009B5B47">
        <w:t xml:space="preserve">RelativeSize specifies the size of the object as a ratio of the size </w:t>
      </w:r>
    </w:p>
    <w:p w:rsidR="00F00BED" w:rsidRPr="009B5B47" w:rsidRDefault="00F00BED" w:rsidP="00B65B12">
      <w:pPr>
        <w:pStyle w:val="Samplecode04"/>
      </w:pPr>
      <w:r w:rsidRPr="009B5B47">
        <w:t>of the container</w:t>
      </w:r>
      <w:r w:rsidR="00B65B12">
        <w:t xml:space="preserve"> </w:t>
      </w:r>
      <w:r w:rsidRPr="009B5B47">
        <w:t>--&gt;</w:t>
      </w:r>
    </w:p>
    <w:p w:rsidR="00F00BED" w:rsidRPr="009B5B47" w:rsidRDefault="00F00BED" w:rsidP="00F00BED">
      <w:pPr>
        <w:pStyle w:val="Samplecode03"/>
      </w:pPr>
      <w:r w:rsidRPr="009B5B47">
        <w:t>&lt;</w:t>
      </w:r>
      <w:r w:rsidRPr="009265A9">
        <w:rPr>
          <w:rStyle w:val="XMLTag"/>
        </w:rPr>
        <w:t>LayoutElementPart</w:t>
      </w:r>
      <w:r w:rsidRPr="009B5B47">
        <w:t>&gt;</w:t>
      </w:r>
    </w:p>
    <w:p w:rsidR="00F00BED" w:rsidRPr="009B5B47" w:rsidRDefault="00F00BED" w:rsidP="00F00BED">
      <w:pPr>
        <w:pStyle w:val="Samplecode04"/>
      </w:pPr>
      <w:r w:rsidRPr="009B5B47">
        <w:t>&lt;</w:t>
      </w:r>
      <w:r w:rsidRPr="009265A9">
        <w:rPr>
          <w:rStyle w:val="XMLTag"/>
        </w:rPr>
        <w:t>PositionObj</w:t>
      </w:r>
      <w:r w:rsidRPr="009B5B47">
        <w:t xml:space="preserve"> </w:t>
      </w:r>
      <w:r w:rsidRPr="009B5B47">
        <w:rPr>
          <w:rStyle w:val="XMLAttrName"/>
        </w:rPr>
        <w:t>PageRange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1 ~ 2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RelativeSize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0.8 0.5</w:t>
      </w:r>
      <w:r w:rsidRPr="009265A9">
        <w:rPr>
          <w:rStyle w:val="XMLAttrValue"/>
        </w:rPr>
        <w:t>"</w:t>
      </w:r>
      <w:r w:rsidRPr="009B5B47">
        <w:t>/&gt;</w:t>
      </w:r>
    </w:p>
    <w:p w:rsidR="00F00BED" w:rsidRPr="009B5B47" w:rsidRDefault="00F00BED" w:rsidP="00F00BED">
      <w:pPr>
        <w:pStyle w:val="Samplecode04"/>
      </w:pPr>
      <w:r w:rsidRPr="009B5B47">
        <w:t>&lt;</w:t>
      </w:r>
      <w:r w:rsidRPr="009265A9">
        <w:rPr>
          <w:rStyle w:val="XMLTag"/>
        </w:rPr>
        <w:t>LayoutElement</w:t>
      </w:r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ElementType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Text</w:t>
      </w:r>
      <w:r w:rsidRPr="009265A9">
        <w:rPr>
          <w:rStyle w:val="XMLAttrValue"/>
        </w:rPr>
        <w:t>"</w:t>
      </w:r>
      <w:r w:rsidRPr="009B5B47">
        <w:t>&gt;</w:t>
      </w:r>
    </w:p>
    <w:p w:rsidR="00F00BED" w:rsidRDefault="00F00BED" w:rsidP="00F00BED">
      <w:pPr>
        <w:pStyle w:val="Samplecode05"/>
      </w:pPr>
      <w:r w:rsidRPr="009B5B47">
        <w:t>&lt;</w:t>
      </w:r>
      <w:r w:rsidRPr="009265A9">
        <w:rPr>
          <w:rStyle w:val="XMLTag"/>
        </w:rPr>
        <w:t>Comment</w:t>
      </w:r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c000011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Name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Instructions</w:t>
      </w:r>
      <w:r w:rsidRPr="009265A9">
        <w:rPr>
          <w:rStyle w:val="XMLAttrValue"/>
        </w:rPr>
        <w:t>"</w:t>
      </w:r>
      <w:r w:rsidRPr="009B5B47">
        <w:t>&gt;</w:t>
      </w:r>
    </w:p>
    <w:p w:rsidR="00F00BED" w:rsidRPr="009B5B47" w:rsidRDefault="00F00BED" w:rsidP="00F00BED">
      <w:pPr>
        <w:pStyle w:val="Samplecode06"/>
      </w:pPr>
      <w:r w:rsidRPr="009B5B47">
        <w:t xml:space="preserve">Please add some text about </w:t>
      </w:r>
    </w:p>
    <w:p w:rsidR="00F00BED" w:rsidRDefault="00F00BED" w:rsidP="00F00BED">
      <w:pPr>
        <w:pStyle w:val="Samplecode06"/>
      </w:pPr>
      <w:r w:rsidRPr="009B5B47">
        <w:t>the image of a palm tree on a beach here!</w:t>
      </w:r>
    </w:p>
    <w:p w:rsidR="00F00BED" w:rsidRPr="009B5B47" w:rsidRDefault="00F00BED" w:rsidP="00F00BED">
      <w:pPr>
        <w:pStyle w:val="Samplecode05"/>
      </w:pPr>
      <w:r w:rsidRPr="009B5B47">
        <w:t>&lt;/</w:t>
      </w:r>
      <w:r w:rsidRPr="009265A9">
        <w:rPr>
          <w:rStyle w:val="XMLTag"/>
        </w:rPr>
        <w:t>Comment</w:t>
      </w:r>
      <w:r w:rsidRPr="009B5B47">
        <w:t>&gt;</w:t>
      </w:r>
    </w:p>
    <w:p w:rsidR="00F00BED" w:rsidRPr="009B5B47" w:rsidRDefault="00F00BED" w:rsidP="00F00BED">
      <w:pPr>
        <w:pStyle w:val="Samplecode04"/>
      </w:pPr>
      <w:r w:rsidRPr="009B5B47">
        <w:t>&lt;/</w:t>
      </w:r>
      <w:r w:rsidRPr="009265A9">
        <w:rPr>
          <w:rStyle w:val="XMLTag"/>
        </w:rPr>
        <w:t>LayoutElement</w:t>
      </w:r>
      <w:r w:rsidRPr="009B5B47">
        <w:t>&gt;</w:t>
      </w:r>
    </w:p>
    <w:p w:rsidR="00F00BED" w:rsidRPr="009B5B47" w:rsidRDefault="00F00BED" w:rsidP="00F00BED">
      <w:pPr>
        <w:pStyle w:val="Samplecode03"/>
      </w:pPr>
      <w:r w:rsidRPr="009B5B47">
        <w:t>&lt;/</w:t>
      </w:r>
      <w:r w:rsidRPr="009265A9">
        <w:rPr>
          <w:rStyle w:val="XMLTag"/>
        </w:rPr>
        <w:t>LayoutElementPart</w:t>
      </w:r>
      <w:r w:rsidRPr="009B5B47">
        <w:t>&gt;</w:t>
      </w:r>
    </w:p>
    <w:p w:rsidR="00F00BED" w:rsidRPr="009B5B47" w:rsidRDefault="00F00BED" w:rsidP="00F00BED">
      <w:pPr>
        <w:pStyle w:val="Samplecode03"/>
      </w:pPr>
      <w:r w:rsidRPr="009B5B47">
        <w:t xml:space="preserve">&lt;!--This is another </w:t>
      </w:r>
      <w:r w:rsidRPr="00865D89">
        <w:t>"</w:t>
      </w:r>
      <w:r w:rsidRPr="009B5B47">
        <w:t>VERY roughly placed</w:t>
      </w:r>
      <w:r w:rsidRPr="00865D89">
        <w:t>"</w:t>
      </w:r>
      <w:r w:rsidRPr="009B5B47">
        <w:t xml:space="preserve"> piece of text somewhere on </w:t>
      </w:r>
    </w:p>
    <w:p w:rsidR="00F00BED" w:rsidRPr="009B5B47" w:rsidRDefault="00F00BED" w:rsidP="00F00BED">
      <w:pPr>
        <w:pStyle w:val="Samplecode04"/>
      </w:pPr>
      <w:r w:rsidRPr="009B5B47">
        <w:t>pages 2-3; the text source is the JDF--&gt;</w:t>
      </w:r>
    </w:p>
    <w:p w:rsidR="00F00BED" w:rsidRPr="009B5B47" w:rsidRDefault="00F00BED" w:rsidP="00F00BED">
      <w:pPr>
        <w:pStyle w:val="Samplecode03"/>
      </w:pPr>
      <w:r w:rsidRPr="009B5B47">
        <w:t>&lt;</w:t>
      </w:r>
      <w:r w:rsidRPr="009265A9">
        <w:rPr>
          <w:rStyle w:val="XMLTag"/>
        </w:rPr>
        <w:t>LayoutElementPart</w:t>
      </w:r>
      <w:r w:rsidRPr="009B5B47">
        <w:t>&gt;</w:t>
      </w:r>
    </w:p>
    <w:p w:rsidR="00F00BED" w:rsidRPr="009B5B47" w:rsidRDefault="00F00BED" w:rsidP="00F00BED">
      <w:pPr>
        <w:pStyle w:val="Samplecode04"/>
      </w:pPr>
      <w:r w:rsidRPr="009B5B47">
        <w:t>&lt;</w:t>
      </w:r>
      <w:r w:rsidRPr="009265A9">
        <w:rPr>
          <w:rStyle w:val="XMLTag"/>
        </w:rPr>
        <w:t>PositionObj</w:t>
      </w:r>
      <w:r w:rsidRPr="009B5B47">
        <w:t xml:space="preserve"> </w:t>
      </w:r>
      <w:r w:rsidRPr="009B5B47">
        <w:rPr>
          <w:rStyle w:val="XMLAttrName"/>
        </w:rPr>
        <w:t>PageRange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1 ~ 2</w:t>
      </w:r>
      <w:r w:rsidRPr="009265A9">
        <w:rPr>
          <w:rStyle w:val="XMLAttrValue"/>
        </w:rPr>
        <w:t>"</w:t>
      </w:r>
      <w:r w:rsidRPr="009B5B47">
        <w:t>/&gt;</w:t>
      </w:r>
    </w:p>
    <w:p w:rsidR="00F00BED" w:rsidRPr="009B5B47" w:rsidRDefault="00F00BED" w:rsidP="00F00BED">
      <w:pPr>
        <w:pStyle w:val="Samplecode04"/>
      </w:pPr>
      <w:r w:rsidRPr="009B5B47">
        <w:t>&lt;</w:t>
      </w:r>
      <w:r w:rsidRPr="009265A9">
        <w:rPr>
          <w:rStyle w:val="XMLTag"/>
        </w:rPr>
        <w:t>LayoutElement</w:t>
      </w:r>
      <w:r w:rsidRPr="009B5B47">
        <w:t xml:space="preserve"> </w:t>
      </w:r>
      <w:r w:rsidRPr="009B5B47">
        <w:rPr>
          <w:rStyle w:val="XMLAttrName"/>
        </w:rPr>
        <w:t>Class</w:t>
      </w:r>
      <w:r w:rsidRPr="009B5B47">
        <w:t>=</w:t>
      </w:r>
      <w:r w:rsidRPr="009265A9">
        <w:rPr>
          <w:rStyle w:val="XMLAttrValue"/>
        </w:rPr>
        <w:t>"</w:t>
      </w:r>
      <w:r w:rsidRPr="00865D89">
        <w:rPr>
          <w:rStyle w:val="XMLAttrValue"/>
        </w:rPr>
        <w:t>Parameter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ElementType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Text</w:t>
      </w:r>
      <w:r w:rsidRPr="009265A9">
        <w:rPr>
          <w:rStyle w:val="XMLAttrValue"/>
        </w:rPr>
        <w:t>"</w:t>
      </w:r>
      <w:r w:rsidRPr="009B5B47">
        <w:t>&gt;</w:t>
      </w:r>
    </w:p>
    <w:p w:rsidR="00F00BED" w:rsidRDefault="00F00BED" w:rsidP="00F00BED">
      <w:pPr>
        <w:pStyle w:val="Samplecode05"/>
      </w:pPr>
      <w:r w:rsidRPr="009B5B47">
        <w:t>&lt;</w:t>
      </w:r>
      <w:r w:rsidRPr="009265A9">
        <w:rPr>
          <w:rStyle w:val="XMLTag"/>
        </w:rPr>
        <w:t>Comment</w:t>
      </w:r>
      <w:r w:rsidRPr="009B5B47">
        <w:t xml:space="preserve"> </w:t>
      </w:r>
      <w:r w:rsidRPr="009B5B47">
        <w:rPr>
          <w:rStyle w:val="XMLAttrName"/>
        </w:rPr>
        <w:t>ID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c000012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Name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TextInput</w:t>
      </w:r>
      <w:r w:rsidRPr="009265A9">
        <w:rPr>
          <w:rStyle w:val="XMLAttrValue"/>
        </w:rPr>
        <w:t>"</w:t>
      </w:r>
      <w:r w:rsidRPr="009B5B47">
        <w:t>&gt;</w:t>
      </w:r>
    </w:p>
    <w:p w:rsidR="00F00BED" w:rsidRPr="009B5B47" w:rsidRDefault="00F00BED" w:rsidP="00F00BED">
      <w:pPr>
        <w:pStyle w:val="Samplecode06"/>
      </w:pPr>
      <w:r w:rsidRPr="009B5B47">
        <w:t>Laurum Ipsum Blah blah blah!</w:t>
      </w:r>
    </w:p>
    <w:p w:rsidR="00F00BED" w:rsidRDefault="00F00BED" w:rsidP="00F00BED">
      <w:pPr>
        <w:pStyle w:val="Samplecode06"/>
      </w:pPr>
      <w:r w:rsidRPr="009B5B47">
        <w:t>btw. this is unformatted plain text and nothing else!</w:t>
      </w:r>
    </w:p>
    <w:p w:rsidR="00F00BED" w:rsidRPr="009B5B47" w:rsidRDefault="00F00BED" w:rsidP="00F00BED">
      <w:pPr>
        <w:pStyle w:val="Samplecode05"/>
      </w:pPr>
      <w:r w:rsidRPr="009B5B47">
        <w:t>&lt;/</w:t>
      </w:r>
      <w:r w:rsidRPr="009265A9">
        <w:rPr>
          <w:rStyle w:val="XMLTag"/>
        </w:rPr>
        <w:t>Comment</w:t>
      </w:r>
      <w:r w:rsidRPr="009B5B47">
        <w:t>&gt;</w:t>
      </w:r>
    </w:p>
    <w:p w:rsidR="00F00BED" w:rsidRPr="009B5B47" w:rsidRDefault="00F00BED" w:rsidP="00F00BED">
      <w:pPr>
        <w:pStyle w:val="Samplecode04"/>
      </w:pPr>
      <w:r w:rsidRPr="009B5B47">
        <w:t>&lt;/</w:t>
      </w:r>
      <w:r w:rsidRPr="009265A9">
        <w:rPr>
          <w:rStyle w:val="XMLTag"/>
        </w:rPr>
        <w:t>LayoutElement</w:t>
      </w:r>
      <w:r w:rsidRPr="009B5B47">
        <w:t>&gt;</w:t>
      </w:r>
    </w:p>
    <w:p w:rsidR="00F00BED" w:rsidRPr="009B5B47" w:rsidRDefault="00F00BED" w:rsidP="00F00BED">
      <w:pPr>
        <w:pStyle w:val="Samplecode03"/>
      </w:pPr>
      <w:r w:rsidRPr="009B5B47">
        <w:t>&lt;/</w:t>
      </w:r>
      <w:r w:rsidRPr="009265A9">
        <w:rPr>
          <w:rStyle w:val="XMLTag"/>
        </w:rPr>
        <w:t>LayoutElementPart</w:t>
      </w:r>
      <w:r w:rsidRPr="009B5B47">
        <w:t>&gt;</w:t>
      </w:r>
    </w:p>
    <w:p w:rsidR="00F00BED" w:rsidRPr="009B5B47" w:rsidRDefault="00F00BED" w:rsidP="00F00BED">
      <w:pPr>
        <w:pStyle w:val="Samplecode02"/>
      </w:pPr>
      <w:r w:rsidRPr="009B5B47">
        <w:t>&lt;/</w:t>
      </w:r>
      <w:r w:rsidRPr="009265A9">
        <w:rPr>
          <w:rStyle w:val="XMLTag"/>
        </w:rPr>
        <w:t>LayoutElementProductionParams</w:t>
      </w:r>
      <w:r w:rsidRPr="009B5B47">
        <w:t>&gt;</w:t>
      </w:r>
    </w:p>
    <w:p w:rsidR="00F00BED" w:rsidRPr="009B5B47" w:rsidRDefault="00F00BED" w:rsidP="00F00BED">
      <w:pPr>
        <w:pStyle w:val="Samplecode01"/>
      </w:pPr>
      <w:r w:rsidRPr="009B5B47">
        <w:t>&lt;/</w:t>
      </w:r>
      <w:r w:rsidRPr="009265A9">
        <w:rPr>
          <w:rStyle w:val="XMLTag"/>
        </w:rPr>
        <w:t>ResourcePool</w:t>
      </w:r>
      <w:r w:rsidRPr="009B5B47">
        <w:t>&gt;</w:t>
      </w:r>
    </w:p>
    <w:p w:rsidR="00F00BED" w:rsidRPr="009B5B47" w:rsidRDefault="00F00BED" w:rsidP="00F00BED">
      <w:pPr>
        <w:pStyle w:val="Samplecode01"/>
      </w:pPr>
      <w:r w:rsidRPr="009B5B47">
        <w:t>&lt;</w:t>
      </w:r>
      <w:r w:rsidRPr="009265A9">
        <w:rPr>
          <w:rStyle w:val="XMLTag"/>
        </w:rPr>
        <w:t>ResourceLinkPool</w:t>
      </w:r>
      <w:r w:rsidRPr="009B5B47">
        <w:t>&gt;</w:t>
      </w:r>
    </w:p>
    <w:p w:rsidR="00F00BED" w:rsidRPr="009B5B47" w:rsidRDefault="00F00BED" w:rsidP="00F00BED">
      <w:pPr>
        <w:pStyle w:val="Samplecode02"/>
      </w:pPr>
      <w:r w:rsidRPr="009B5B47">
        <w:t>&lt;</w:t>
      </w:r>
      <w:r w:rsidRPr="009265A9">
        <w:rPr>
          <w:rStyle w:val="XMLTag"/>
        </w:rPr>
        <w:t>RunListLink</w:t>
      </w:r>
      <w:r w:rsidRPr="009B5B47">
        <w:t xml:space="preserve"> </w:t>
      </w:r>
      <w:r w:rsidRPr="009B5B47">
        <w:rPr>
          <w:rStyle w:val="XMLAttrName"/>
        </w:rPr>
        <w:t>Usage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Output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rRef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r000004</w:t>
      </w:r>
      <w:r w:rsidRPr="009265A9">
        <w:rPr>
          <w:rStyle w:val="XMLAttrValue"/>
        </w:rPr>
        <w:t>"</w:t>
      </w:r>
      <w:r w:rsidRPr="009B5B47">
        <w:t>/&gt;</w:t>
      </w:r>
    </w:p>
    <w:p w:rsidR="00F00BED" w:rsidRPr="009B5B47" w:rsidRDefault="00F00BED" w:rsidP="00F00BED">
      <w:pPr>
        <w:pStyle w:val="Samplecode02"/>
      </w:pPr>
      <w:r w:rsidRPr="009B5B47">
        <w:t>&lt;</w:t>
      </w:r>
      <w:r w:rsidRPr="009265A9">
        <w:rPr>
          <w:rStyle w:val="XMLTag"/>
        </w:rPr>
        <w:t>LayoutElementProductionParamsLink</w:t>
      </w:r>
      <w:r w:rsidRPr="009B5B47">
        <w:t xml:space="preserve"> </w:t>
      </w:r>
      <w:r w:rsidRPr="009B5B47">
        <w:rPr>
          <w:rStyle w:val="XMLAttrName"/>
        </w:rPr>
        <w:t>Usage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Input</w:t>
      </w:r>
      <w:r w:rsidRPr="009265A9">
        <w:rPr>
          <w:rStyle w:val="XMLAttrValue"/>
        </w:rPr>
        <w:t>"</w:t>
      </w:r>
      <w:r w:rsidRPr="009B5B47">
        <w:t xml:space="preserve"> </w:t>
      </w:r>
      <w:r w:rsidRPr="009B5B47">
        <w:rPr>
          <w:rStyle w:val="XMLAttrName"/>
        </w:rPr>
        <w:t>rRef</w:t>
      </w:r>
      <w:r w:rsidRPr="009B5B47">
        <w:t>=</w:t>
      </w:r>
      <w:r w:rsidRPr="009265A9">
        <w:rPr>
          <w:rStyle w:val="XMLAttrValue"/>
        </w:rPr>
        <w:t>"</w:t>
      </w:r>
      <w:r w:rsidRPr="009B5B47">
        <w:rPr>
          <w:rStyle w:val="XMLAttrValue"/>
        </w:rPr>
        <w:t>r000005</w:t>
      </w:r>
      <w:r w:rsidRPr="009265A9">
        <w:rPr>
          <w:rStyle w:val="XMLAttrValue"/>
        </w:rPr>
        <w:t>"</w:t>
      </w:r>
      <w:r w:rsidRPr="009B5B47">
        <w:t>/&gt;</w:t>
      </w:r>
    </w:p>
    <w:p w:rsidR="00F00BED" w:rsidRPr="009B5B47" w:rsidRDefault="00F00BED" w:rsidP="00F00BED">
      <w:pPr>
        <w:pStyle w:val="Samplecode01"/>
      </w:pPr>
      <w:r w:rsidRPr="009B5B47">
        <w:t>&lt;/</w:t>
      </w:r>
      <w:r w:rsidRPr="009265A9">
        <w:rPr>
          <w:rStyle w:val="XMLTag"/>
        </w:rPr>
        <w:t>ResourceLinkPool</w:t>
      </w:r>
      <w:r w:rsidRPr="009B5B47">
        <w:t>&gt;</w:t>
      </w:r>
    </w:p>
    <w:p w:rsidR="00331172" w:rsidRPr="00F00BED" w:rsidRDefault="00F00BED" w:rsidP="00035804">
      <w:pPr>
        <w:pStyle w:val="Samplecode"/>
      </w:pPr>
      <w:r w:rsidRPr="009B5B47">
        <w:t>&lt;/</w:t>
      </w:r>
      <w:r w:rsidRPr="009265A9">
        <w:rPr>
          <w:rStyle w:val="XMLTag"/>
        </w:rPr>
        <w:t>JDF</w:t>
      </w:r>
      <w:r w:rsidRPr="009B5B47">
        <w:t>&gt;</w:t>
      </w:r>
    </w:p>
    <w:sectPr w:rsidR="00331172" w:rsidRPr="00F00BED" w:rsidSect="00B65B12">
      <w:pgSz w:w="12240" w:h="15840"/>
      <w:pgMar w:top="1440" w:right="1440" w:bottom="1440" w:left="119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A48"/>
    <w:rsid w:val="0000717E"/>
    <w:rsid w:val="00007E22"/>
    <w:rsid w:val="000110BE"/>
    <w:rsid w:val="00015995"/>
    <w:rsid w:val="00016653"/>
    <w:rsid w:val="000166B6"/>
    <w:rsid w:val="00025842"/>
    <w:rsid w:val="00027C46"/>
    <w:rsid w:val="000304F8"/>
    <w:rsid w:val="000353CD"/>
    <w:rsid w:val="00035804"/>
    <w:rsid w:val="00035E7D"/>
    <w:rsid w:val="000404B7"/>
    <w:rsid w:val="0004083D"/>
    <w:rsid w:val="0004159C"/>
    <w:rsid w:val="00044779"/>
    <w:rsid w:val="000470C5"/>
    <w:rsid w:val="0005477F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29CF"/>
    <w:rsid w:val="000E30B1"/>
    <w:rsid w:val="000F216D"/>
    <w:rsid w:val="000F4CC3"/>
    <w:rsid w:val="00102793"/>
    <w:rsid w:val="00102E5F"/>
    <w:rsid w:val="00103067"/>
    <w:rsid w:val="001058C1"/>
    <w:rsid w:val="00112B08"/>
    <w:rsid w:val="00112DEC"/>
    <w:rsid w:val="00114569"/>
    <w:rsid w:val="00120B9D"/>
    <w:rsid w:val="0012364D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E7811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1921"/>
    <w:rsid w:val="00225DA1"/>
    <w:rsid w:val="00227C2C"/>
    <w:rsid w:val="00231155"/>
    <w:rsid w:val="002352C3"/>
    <w:rsid w:val="00241EEC"/>
    <w:rsid w:val="002470A0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3C24"/>
    <w:rsid w:val="002953F8"/>
    <w:rsid w:val="0029576D"/>
    <w:rsid w:val="00296191"/>
    <w:rsid w:val="002A0F35"/>
    <w:rsid w:val="002A4587"/>
    <w:rsid w:val="002A503C"/>
    <w:rsid w:val="002B458E"/>
    <w:rsid w:val="002B48C1"/>
    <w:rsid w:val="002B4F49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1172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751CE"/>
    <w:rsid w:val="0038064A"/>
    <w:rsid w:val="00385FC9"/>
    <w:rsid w:val="003874FE"/>
    <w:rsid w:val="003906C8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C4"/>
    <w:rsid w:val="00477677"/>
    <w:rsid w:val="00484238"/>
    <w:rsid w:val="0048602F"/>
    <w:rsid w:val="00487032"/>
    <w:rsid w:val="00492C02"/>
    <w:rsid w:val="0049412A"/>
    <w:rsid w:val="004A66B7"/>
    <w:rsid w:val="004A7BA0"/>
    <w:rsid w:val="004B0C5C"/>
    <w:rsid w:val="004B2C36"/>
    <w:rsid w:val="004B6D2E"/>
    <w:rsid w:val="004C12C8"/>
    <w:rsid w:val="004C3B28"/>
    <w:rsid w:val="004C6F51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2B7"/>
    <w:rsid w:val="00620F8C"/>
    <w:rsid w:val="00624C2D"/>
    <w:rsid w:val="006269CB"/>
    <w:rsid w:val="00627163"/>
    <w:rsid w:val="00630895"/>
    <w:rsid w:val="00632794"/>
    <w:rsid w:val="0063631E"/>
    <w:rsid w:val="00636F0C"/>
    <w:rsid w:val="006402A9"/>
    <w:rsid w:val="00641B22"/>
    <w:rsid w:val="0064299A"/>
    <w:rsid w:val="00647509"/>
    <w:rsid w:val="0065023B"/>
    <w:rsid w:val="0065252A"/>
    <w:rsid w:val="00657350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30D5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7915"/>
    <w:rsid w:val="007871F7"/>
    <w:rsid w:val="007913CD"/>
    <w:rsid w:val="00793706"/>
    <w:rsid w:val="00794947"/>
    <w:rsid w:val="00794984"/>
    <w:rsid w:val="007A4D31"/>
    <w:rsid w:val="007A5C84"/>
    <w:rsid w:val="007B3E12"/>
    <w:rsid w:val="007B50B8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66DA"/>
    <w:rsid w:val="00840CD4"/>
    <w:rsid w:val="00862628"/>
    <w:rsid w:val="00862A06"/>
    <w:rsid w:val="00864D3B"/>
    <w:rsid w:val="0086547A"/>
    <w:rsid w:val="00865D89"/>
    <w:rsid w:val="00871C77"/>
    <w:rsid w:val="00872204"/>
    <w:rsid w:val="0088142F"/>
    <w:rsid w:val="00886B6E"/>
    <w:rsid w:val="00886EA3"/>
    <w:rsid w:val="0089207F"/>
    <w:rsid w:val="00897214"/>
    <w:rsid w:val="00897FFD"/>
    <w:rsid w:val="008A158E"/>
    <w:rsid w:val="008A1CB9"/>
    <w:rsid w:val="008A5B8F"/>
    <w:rsid w:val="008B458A"/>
    <w:rsid w:val="008B5B2D"/>
    <w:rsid w:val="008B65C6"/>
    <w:rsid w:val="008B79D4"/>
    <w:rsid w:val="008C39FE"/>
    <w:rsid w:val="008C5B28"/>
    <w:rsid w:val="008E2534"/>
    <w:rsid w:val="008E2A0E"/>
    <w:rsid w:val="008E4269"/>
    <w:rsid w:val="008E4BC7"/>
    <w:rsid w:val="008E6350"/>
    <w:rsid w:val="0090222C"/>
    <w:rsid w:val="00903525"/>
    <w:rsid w:val="00904353"/>
    <w:rsid w:val="00904DFA"/>
    <w:rsid w:val="0091787B"/>
    <w:rsid w:val="009211E4"/>
    <w:rsid w:val="00924903"/>
    <w:rsid w:val="009265A9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B5B47"/>
    <w:rsid w:val="009C0A24"/>
    <w:rsid w:val="009C5010"/>
    <w:rsid w:val="009C7512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93DAE"/>
    <w:rsid w:val="00A947AB"/>
    <w:rsid w:val="00A95A94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579"/>
    <w:rsid w:val="00AD4961"/>
    <w:rsid w:val="00AD6209"/>
    <w:rsid w:val="00AD7D0C"/>
    <w:rsid w:val="00AE094D"/>
    <w:rsid w:val="00AE222B"/>
    <w:rsid w:val="00AE5218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1C2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5B12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B21"/>
    <w:rsid w:val="00C17641"/>
    <w:rsid w:val="00C20D2C"/>
    <w:rsid w:val="00C2235B"/>
    <w:rsid w:val="00C2497B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F4C87"/>
    <w:rsid w:val="00CF59A8"/>
    <w:rsid w:val="00D0411C"/>
    <w:rsid w:val="00D131D7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60BCB"/>
    <w:rsid w:val="00D61D54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4811"/>
    <w:rsid w:val="00DF6E3B"/>
    <w:rsid w:val="00E015D7"/>
    <w:rsid w:val="00E017A6"/>
    <w:rsid w:val="00E051FA"/>
    <w:rsid w:val="00E139FB"/>
    <w:rsid w:val="00E154D3"/>
    <w:rsid w:val="00E209AD"/>
    <w:rsid w:val="00E25E83"/>
    <w:rsid w:val="00E2634B"/>
    <w:rsid w:val="00E27C26"/>
    <w:rsid w:val="00E30E09"/>
    <w:rsid w:val="00E32035"/>
    <w:rsid w:val="00E321D0"/>
    <w:rsid w:val="00E45221"/>
    <w:rsid w:val="00E516B7"/>
    <w:rsid w:val="00E51DB6"/>
    <w:rsid w:val="00E60976"/>
    <w:rsid w:val="00E63050"/>
    <w:rsid w:val="00E63746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1566"/>
    <w:rsid w:val="00E95832"/>
    <w:rsid w:val="00E96E28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49BF"/>
    <w:rsid w:val="00EE56B5"/>
    <w:rsid w:val="00EE5932"/>
    <w:rsid w:val="00EF0F1D"/>
    <w:rsid w:val="00EF4B15"/>
    <w:rsid w:val="00F00BED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3237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1D70"/>
    <w:rsid w:val="00F94442"/>
    <w:rsid w:val="00F956DA"/>
    <w:rsid w:val="00F9619E"/>
    <w:rsid w:val="00FA082B"/>
    <w:rsid w:val="00FA2840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5A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rsid w:val="009265A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265A9"/>
  </w:style>
  <w:style w:type="paragraph" w:customStyle="1" w:styleId="Samplecode">
    <w:name w:val="Sample_code"/>
    <w:basedOn w:val="Normal"/>
    <w:rsid w:val="009265A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9265A9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9265A9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9265A9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9265A9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9265A9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9265A9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9265A9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9265A9"/>
    <w:pPr>
      <w:ind w:left="360"/>
    </w:pPr>
  </w:style>
  <w:style w:type="paragraph" w:customStyle="1" w:styleId="Samplecode02">
    <w:name w:val="Sample_code02"/>
    <w:basedOn w:val="Samplecode"/>
    <w:rsid w:val="009265A9"/>
    <w:pPr>
      <w:ind w:left="720"/>
    </w:pPr>
  </w:style>
  <w:style w:type="paragraph" w:customStyle="1" w:styleId="Samplecode03">
    <w:name w:val="Sample_code03"/>
    <w:basedOn w:val="Samplecode"/>
    <w:rsid w:val="009265A9"/>
    <w:pPr>
      <w:ind w:left="1080"/>
    </w:pPr>
  </w:style>
  <w:style w:type="paragraph" w:customStyle="1" w:styleId="Samplecode04">
    <w:name w:val="Sample_code04"/>
    <w:basedOn w:val="Samplecode"/>
    <w:rsid w:val="009265A9"/>
    <w:pPr>
      <w:ind w:left="1440"/>
    </w:pPr>
  </w:style>
  <w:style w:type="paragraph" w:customStyle="1" w:styleId="Samplecode05">
    <w:name w:val="Sample_code05"/>
    <w:basedOn w:val="Samplecode"/>
    <w:rsid w:val="009265A9"/>
    <w:pPr>
      <w:ind w:left="1800"/>
    </w:pPr>
  </w:style>
  <w:style w:type="paragraph" w:customStyle="1" w:styleId="Samplecode06">
    <w:name w:val="Sample_code06"/>
    <w:basedOn w:val="Samplecode"/>
    <w:rsid w:val="009265A9"/>
    <w:pPr>
      <w:ind w:left="2160"/>
    </w:pPr>
  </w:style>
  <w:style w:type="paragraph" w:customStyle="1" w:styleId="Samplecode07">
    <w:name w:val="Sample_code07"/>
    <w:basedOn w:val="Samplecode"/>
    <w:rsid w:val="009265A9"/>
    <w:pPr>
      <w:ind w:left="2520"/>
    </w:pPr>
  </w:style>
  <w:style w:type="paragraph" w:customStyle="1" w:styleId="Samplecode08">
    <w:name w:val="Sample_code08"/>
    <w:basedOn w:val="Samplecode"/>
    <w:rsid w:val="009265A9"/>
    <w:pPr>
      <w:ind w:left="2880"/>
    </w:pPr>
  </w:style>
  <w:style w:type="paragraph" w:customStyle="1" w:styleId="Samplecode09">
    <w:name w:val="Sample_code09"/>
    <w:basedOn w:val="Samplecode"/>
    <w:rsid w:val="009265A9"/>
    <w:pPr>
      <w:ind w:left="3240"/>
    </w:pPr>
  </w:style>
  <w:style w:type="paragraph" w:customStyle="1" w:styleId="Samplecode10">
    <w:name w:val="Sample_code10"/>
    <w:basedOn w:val="Samplecode"/>
    <w:rsid w:val="009265A9"/>
    <w:pPr>
      <w:ind w:left="3600"/>
    </w:pPr>
  </w:style>
  <w:style w:type="paragraph" w:customStyle="1" w:styleId="Samplecode11">
    <w:name w:val="Sample_code11"/>
    <w:basedOn w:val="Samplecode"/>
    <w:rsid w:val="009265A9"/>
    <w:pPr>
      <w:ind w:left="3960"/>
    </w:pPr>
  </w:style>
  <w:style w:type="paragraph" w:customStyle="1" w:styleId="Samplecode12">
    <w:name w:val="Sample_code12"/>
    <w:basedOn w:val="Samplecode"/>
    <w:rsid w:val="009265A9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4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4</cp:revision>
  <dcterms:created xsi:type="dcterms:W3CDTF">2016-12-03T17:11:00Z</dcterms:created>
  <dcterms:modified xsi:type="dcterms:W3CDTF">2016-12-03T17:14:00Z</dcterms:modified>
</cp:coreProperties>
</file>