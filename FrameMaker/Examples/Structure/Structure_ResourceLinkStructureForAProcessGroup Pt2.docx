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87B" w:rsidRPr="0091787B" w:rsidRDefault="0091787B" w:rsidP="00DC3218">
      <w:pPr>
        <w:pStyle w:val="Samplecode01"/>
      </w:pPr>
      <w:r w:rsidRPr="0091787B">
        <w:t>&lt;</w:t>
      </w:r>
      <w:r w:rsidRPr="00DC3218">
        <w:rPr>
          <w:rStyle w:val="XMLTag"/>
        </w:rPr>
        <w:t>JDF</w:t>
      </w:r>
      <w:r w:rsidRPr="0091787B">
        <w:t xml:space="preserve"> ID</w:t>
      </w:r>
      <w:r w:rsidRPr="00E35951">
        <w:t xml:space="preserve">="J3" Status="Waiting" </w:t>
      </w:r>
      <w:proofErr w:type="spellStart"/>
      <w:r w:rsidRPr="00E35951">
        <w:t>JobPartID</w:t>
      </w:r>
      <w:proofErr w:type="spellEnd"/>
      <w:r w:rsidRPr="00E35951">
        <w:t>="ID302" Type="Gathering"&gt;</w:t>
      </w:r>
    </w:p>
    <w:p w:rsidR="0091787B" w:rsidRPr="0091787B" w:rsidRDefault="0091787B" w:rsidP="00DC3218">
      <w:pPr>
        <w:pStyle w:val="Samplecode02"/>
      </w:pPr>
      <w:r w:rsidRPr="0091787B">
        <w:t>&lt;</w:t>
      </w:r>
      <w:proofErr w:type="spellStart"/>
      <w:r w:rsidRPr="00DC3218">
        <w:rPr>
          <w:rStyle w:val="XMLTag"/>
        </w:rPr>
        <w:t>ResourceLinkPool</w:t>
      </w:r>
      <w:proofErr w:type="spellEnd"/>
      <w:r w:rsidRPr="0091787B">
        <w:t>&gt;</w:t>
      </w:r>
    </w:p>
    <w:p w:rsidR="0091787B" w:rsidRPr="0091787B" w:rsidRDefault="0091787B" w:rsidP="00DC3218">
      <w:pPr>
        <w:pStyle w:val="Samplecode03"/>
      </w:pPr>
      <w:r w:rsidRPr="0091787B">
        <w:t>&lt;!-- gathering parameters --&gt;</w:t>
      </w:r>
    </w:p>
    <w:p w:rsidR="0091787B" w:rsidRPr="0091787B" w:rsidRDefault="0091787B" w:rsidP="00DC3218">
      <w:pPr>
        <w:pStyle w:val="Samplecode03"/>
      </w:pPr>
      <w:r w:rsidRPr="0091787B">
        <w:t>&lt;</w:t>
      </w:r>
      <w:proofErr w:type="spellStart"/>
      <w:r w:rsidRPr="00DC3218">
        <w:rPr>
          <w:rStyle w:val="XMLTag"/>
        </w:rPr>
        <w:t>GatheringParamsLink</w:t>
      </w:r>
      <w:proofErr w:type="spellEnd"/>
      <w:r w:rsidRPr="0091787B">
        <w:t xml:space="preserve"> </w:t>
      </w:r>
      <w:r w:rsidRPr="0091787B">
        <w:rPr>
          <w:rStyle w:val="XMLAttrName"/>
        </w:rPr>
        <w:t>Usage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Input</w:t>
      </w:r>
      <w:r w:rsidRPr="00DC3218">
        <w:rPr>
          <w:rStyle w:val="XMLAttrValue"/>
        </w:rPr>
        <w:t>"</w:t>
      </w:r>
      <w:r w:rsidRPr="0091787B">
        <w:t xml:space="preserve"> </w:t>
      </w:r>
      <w:proofErr w:type="spellStart"/>
      <w:r w:rsidRPr="0091787B">
        <w:rPr>
          <w:rStyle w:val="XMLAttrName"/>
        </w:rPr>
        <w:t>rRef</w:t>
      </w:r>
      <w:proofErr w:type="spellEnd"/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L4</w:t>
      </w:r>
      <w:r w:rsidRPr="00DC3218">
        <w:rPr>
          <w:rStyle w:val="XMLAttrValue"/>
        </w:rPr>
        <w:t>"</w:t>
      </w:r>
      <w:r w:rsidRPr="0091787B">
        <w:t>/&gt;</w:t>
      </w:r>
    </w:p>
    <w:p w:rsidR="0091787B" w:rsidRPr="0091787B" w:rsidRDefault="0091787B" w:rsidP="00DC3218">
      <w:pPr>
        <w:pStyle w:val="Samplecode03"/>
      </w:pPr>
      <w:r w:rsidRPr="0091787B">
        <w:t>&lt;!-- printed output components --&gt;</w:t>
      </w:r>
    </w:p>
    <w:p w:rsidR="0091787B" w:rsidRPr="0091787B" w:rsidRDefault="0091787B" w:rsidP="00DC3218">
      <w:pPr>
        <w:pStyle w:val="Samplecode03"/>
      </w:pPr>
      <w:r w:rsidRPr="0091787B">
        <w:t>&lt;</w:t>
      </w:r>
      <w:proofErr w:type="spellStart"/>
      <w:r w:rsidRPr="00DC3218">
        <w:rPr>
          <w:rStyle w:val="XMLTag"/>
        </w:rPr>
        <w:t>ComponentLink</w:t>
      </w:r>
      <w:proofErr w:type="spellEnd"/>
      <w:r w:rsidRPr="0091787B">
        <w:t xml:space="preserve"> </w:t>
      </w:r>
      <w:r w:rsidRPr="0091787B">
        <w:rPr>
          <w:rStyle w:val="XMLAttrName"/>
        </w:rPr>
        <w:t>Usage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Input</w:t>
      </w:r>
      <w:r w:rsidRPr="00DC3218">
        <w:rPr>
          <w:rStyle w:val="XMLAttrValue"/>
        </w:rPr>
        <w:t>"</w:t>
      </w:r>
      <w:r w:rsidRPr="0091787B">
        <w:t xml:space="preserve"> </w:t>
      </w:r>
      <w:proofErr w:type="spellStart"/>
      <w:r w:rsidRPr="0091787B">
        <w:rPr>
          <w:rStyle w:val="XMLAttrName"/>
        </w:rPr>
        <w:t>rRef</w:t>
      </w:r>
      <w:proofErr w:type="spellEnd"/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L3</w:t>
      </w:r>
      <w:r w:rsidRPr="00DC3218">
        <w:rPr>
          <w:rStyle w:val="XMLAttrValue"/>
        </w:rPr>
        <w:t>"</w:t>
      </w:r>
      <w:r w:rsidRPr="0091787B">
        <w:t>/&gt;</w:t>
      </w:r>
    </w:p>
    <w:p w:rsidR="0091787B" w:rsidRPr="0091787B" w:rsidRDefault="0091787B" w:rsidP="00DC3218">
      <w:pPr>
        <w:pStyle w:val="Samplecode03"/>
      </w:pPr>
      <w:r w:rsidRPr="0091787B">
        <w:t>&lt;!-- gathered output components --&gt;</w:t>
      </w:r>
    </w:p>
    <w:p w:rsidR="0091787B" w:rsidRPr="0091787B" w:rsidRDefault="0091787B" w:rsidP="00DC3218">
      <w:pPr>
        <w:pStyle w:val="Samplecode03"/>
      </w:pPr>
      <w:r w:rsidRPr="0091787B">
        <w:t>&lt;</w:t>
      </w:r>
      <w:proofErr w:type="spellStart"/>
      <w:r w:rsidRPr="00DC3218">
        <w:rPr>
          <w:rStyle w:val="XMLTag"/>
        </w:rPr>
        <w:t>ComponentLink</w:t>
      </w:r>
      <w:proofErr w:type="spellEnd"/>
      <w:r w:rsidRPr="0091787B">
        <w:t xml:space="preserve"> </w:t>
      </w:r>
      <w:r w:rsidRPr="0091787B">
        <w:rPr>
          <w:rStyle w:val="XMLAttrName"/>
        </w:rPr>
        <w:t>Usage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Output</w:t>
      </w:r>
      <w:r w:rsidRPr="00DC3218">
        <w:rPr>
          <w:rStyle w:val="XMLAttrValue"/>
        </w:rPr>
        <w:t>"</w:t>
      </w:r>
      <w:r w:rsidRPr="0091787B">
        <w:t xml:space="preserve"> </w:t>
      </w:r>
      <w:proofErr w:type="spellStart"/>
      <w:r w:rsidRPr="0091787B">
        <w:rPr>
          <w:rStyle w:val="XMLAttrName"/>
        </w:rPr>
        <w:t>rRef</w:t>
      </w:r>
      <w:proofErr w:type="spellEnd"/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L5</w:t>
      </w:r>
      <w:r w:rsidRPr="00DC3218">
        <w:rPr>
          <w:rStyle w:val="XMLAttrValue"/>
        </w:rPr>
        <w:t>"</w:t>
      </w:r>
      <w:r w:rsidRPr="0091787B">
        <w:t>/&gt;</w:t>
      </w:r>
    </w:p>
    <w:p w:rsidR="0091787B" w:rsidRPr="0091787B" w:rsidRDefault="0091787B" w:rsidP="00DC3218">
      <w:pPr>
        <w:pStyle w:val="Samplecode02"/>
      </w:pPr>
      <w:r w:rsidRPr="0091787B">
        <w:t>&lt;/</w:t>
      </w:r>
      <w:proofErr w:type="spellStart"/>
      <w:r w:rsidRPr="00DC3218">
        <w:rPr>
          <w:rStyle w:val="XMLTag"/>
        </w:rPr>
        <w:t>ResourceLinkPool</w:t>
      </w:r>
      <w:proofErr w:type="spellEnd"/>
      <w:r w:rsidRPr="0091787B">
        <w:t>&gt;</w:t>
      </w:r>
    </w:p>
    <w:p w:rsidR="0091787B" w:rsidRPr="0091787B" w:rsidRDefault="0091787B" w:rsidP="00DC3218">
      <w:pPr>
        <w:pStyle w:val="Samplecode01"/>
      </w:pPr>
      <w:r w:rsidRPr="0091787B">
        <w:t>&lt;/</w:t>
      </w:r>
      <w:r w:rsidRPr="00DC3218">
        <w:rPr>
          <w:rStyle w:val="XMLTag"/>
        </w:rPr>
        <w:t>JDF</w:t>
      </w:r>
      <w:r w:rsidRPr="0091787B">
        <w:t>&gt;</w:t>
      </w:r>
    </w:p>
    <w:p w:rsidR="0091787B" w:rsidRPr="0091787B" w:rsidRDefault="0091787B" w:rsidP="00DC3218">
      <w:pPr>
        <w:pStyle w:val="Samplecode01"/>
      </w:pPr>
      <w:r w:rsidRPr="0091787B">
        <w:t>&lt;</w:t>
      </w:r>
      <w:r w:rsidRPr="00DC3218">
        <w:rPr>
          <w:rStyle w:val="XMLTag"/>
        </w:rPr>
        <w:t>JDF</w:t>
      </w:r>
      <w:r w:rsidRPr="0091787B">
        <w:t xml:space="preserve"> </w:t>
      </w:r>
      <w:r w:rsidRPr="0091787B">
        <w:rPr>
          <w:rStyle w:val="XMLAttrName"/>
        </w:rPr>
        <w:t>ID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J4</w:t>
      </w:r>
      <w:r w:rsidRPr="00DC3218">
        <w:rPr>
          <w:rStyle w:val="XMLAttrValue"/>
        </w:rPr>
        <w:t>"</w:t>
      </w:r>
      <w:r w:rsidRPr="0091787B">
        <w:t xml:space="preserve"> </w:t>
      </w:r>
      <w:r w:rsidRPr="0091787B">
        <w:rPr>
          <w:rStyle w:val="XMLAttrName"/>
        </w:rPr>
        <w:t>Status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Waiting</w:t>
      </w:r>
      <w:r w:rsidRPr="00DC3218">
        <w:rPr>
          <w:rStyle w:val="XMLAttrValue"/>
        </w:rPr>
        <w:t>"</w:t>
      </w:r>
      <w:r w:rsidRPr="0091787B">
        <w:t xml:space="preserve"> </w:t>
      </w:r>
      <w:proofErr w:type="spellStart"/>
      <w:r w:rsidRPr="0091787B">
        <w:rPr>
          <w:rStyle w:val="XMLAttrName"/>
        </w:rPr>
        <w:t>JobPartID</w:t>
      </w:r>
      <w:proofErr w:type="spellEnd"/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ID303</w:t>
      </w:r>
      <w:r w:rsidRPr="00DC3218">
        <w:rPr>
          <w:rStyle w:val="XMLAttrValue"/>
        </w:rPr>
        <w:t>"</w:t>
      </w:r>
      <w:r w:rsidRPr="0091787B">
        <w:t xml:space="preserve"> </w:t>
      </w:r>
      <w:r w:rsidRPr="0091787B">
        <w:rPr>
          <w:rStyle w:val="XMLAttrName"/>
        </w:rPr>
        <w:t>Type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Stitching</w:t>
      </w:r>
      <w:r w:rsidRPr="00DC3218">
        <w:rPr>
          <w:rStyle w:val="XMLAttrValue"/>
        </w:rPr>
        <w:t>"</w:t>
      </w:r>
      <w:r w:rsidRPr="0091787B">
        <w:t>&gt;</w:t>
      </w:r>
    </w:p>
    <w:p w:rsidR="0091787B" w:rsidRPr="0091787B" w:rsidRDefault="0091787B" w:rsidP="00DC3218">
      <w:pPr>
        <w:pStyle w:val="Samplecode02"/>
      </w:pPr>
      <w:r w:rsidRPr="0091787B">
        <w:t>&lt;</w:t>
      </w:r>
      <w:proofErr w:type="spellStart"/>
      <w:r w:rsidRPr="00DC3218">
        <w:rPr>
          <w:rStyle w:val="XMLTag"/>
        </w:rPr>
        <w:t>ResourceLinkPool</w:t>
      </w:r>
      <w:proofErr w:type="spellEnd"/>
      <w:r w:rsidRPr="0091787B">
        <w:t>&gt;</w:t>
      </w:r>
    </w:p>
    <w:p w:rsidR="0091787B" w:rsidRPr="0091787B" w:rsidRDefault="0091787B" w:rsidP="00DC3218">
      <w:pPr>
        <w:pStyle w:val="Samplecode03"/>
      </w:pPr>
      <w:r w:rsidRPr="0091787B">
        <w:t>&lt;!-- Stitching parameters --&gt;</w:t>
      </w:r>
    </w:p>
    <w:p w:rsidR="0091787B" w:rsidRPr="0091787B" w:rsidRDefault="0091787B" w:rsidP="00DC3218">
      <w:pPr>
        <w:pStyle w:val="Samplecode03"/>
      </w:pPr>
      <w:r w:rsidRPr="0091787B">
        <w:t>&lt;</w:t>
      </w:r>
      <w:proofErr w:type="spellStart"/>
      <w:r w:rsidRPr="00DC3218">
        <w:rPr>
          <w:rStyle w:val="XMLTag"/>
        </w:rPr>
        <w:t>StitchingParamsLink</w:t>
      </w:r>
      <w:proofErr w:type="spellEnd"/>
      <w:r w:rsidRPr="0091787B">
        <w:t xml:space="preserve"> </w:t>
      </w:r>
      <w:r w:rsidRPr="0091787B">
        <w:rPr>
          <w:rStyle w:val="XMLAttrName"/>
        </w:rPr>
        <w:t>Usage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Input</w:t>
      </w:r>
      <w:r w:rsidRPr="00DC3218">
        <w:rPr>
          <w:rStyle w:val="XMLAttrValue"/>
        </w:rPr>
        <w:t>"</w:t>
      </w:r>
      <w:r w:rsidRPr="0091787B">
        <w:t xml:space="preserve"> </w:t>
      </w:r>
      <w:proofErr w:type="spellStart"/>
      <w:r w:rsidRPr="0091787B">
        <w:rPr>
          <w:rStyle w:val="XMLAttrName"/>
        </w:rPr>
        <w:t>rRef</w:t>
      </w:r>
      <w:proofErr w:type="spellEnd"/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L6</w:t>
      </w:r>
      <w:r w:rsidRPr="00DC3218">
        <w:rPr>
          <w:rStyle w:val="XMLAttrValue"/>
        </w:rPr>
        <w:t>"</w:t>
      </w:r>
      <w:r w:rsidRPr="0091787B">
        <w:t>/&gt;</w:t>
      </w:r>
    </w:p>
    <w:p w:rsidR="0091787B" w:rsidRPr="0091787B" w:rsidRDefault="0091787B" w:rsidP="00DC3218">
      <w:pPr>
        <w:pStyle w:val="Samplecode03"/>
      </w:pPr>
      <w:r w:rsidRPr="0091787B">
        <w:t>&lt;!-- gathered output components --&gt;</w:t>
      </w:r>
    </w:p>
    <w:p w:rsidR="0091787B" w:rsidRPr="0091787B" w:rsidRDefault="0091787B" w:rsidP="00DC3218">
      <w:pPr>
        <w:pStyle w:val="Samplecode03"/>
      </w:pPr>
      <w:r w:rsidRPr="0091787B">
        <w:t>&lt;</w:t>
      </w:r>
      <w:proofErr w:type="spellStart"/>
      <w:r w:rsidRPr="00DC3218">
        <w:rPr>
          <w:rStyle w:val="XMLTag"/>
        </w:rPr>
        <w:t>ComponentLink</w:t>
      </w:r>
      <w:proofErr w:type="spellEnd"/>
      <w:r w:rsidRPr="0091787B">
        <w:t xml:space="preserve"> </w:t>
      </w:r>
      <w:r w:rsidRPr="0091787B">
        <w:rPr>
          <w:rStyle w:val="XMLAttrName"/>
        </w:rPr>
        <w:t>Usage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Input</w:t>
      </w:r>
      <w:r w:rsidRPr="00DC3218">
        <w:rPr>
          <w:rStyle w:val="XMLAttrValue"/>
        </w:rPr>
        <w:t>"</w:t>
      </w:r>
      <w:r w:rsidRPr="0091787B">
        <w:t xml:space="preserve"> </w:t>
      </w:r>
      <w:proofErr w:type="spellStart"/>
      <w:r w:rsidRPr="0091787B">
        <w:rPr>
          <w:rStyle w:val="XMLAttrName"/>
        </w:rPr>
        <w:t>rRef</w:t>
      </w:r>
      <w:proofErr w:type="spellEnd"/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L5</w:t>
      </w:r>
      <w:r w:rsidRPr="00DC3218">
        <w:rPr>
          <w:rStyle w:val="XMLAttrValue"/>
        </w:rPr>
        <w:t>"</w:t>
      </w:r>
      <w:r w:rsidRPr="0091787B">
        <w:t>/&gt;</w:t>
      </w:r>
    </w:p>
    <w:p w:rsidR="0091787B" w:rsidRPr="0091787B" w:rsidRDefault="0091787B" w:rsidP="00DC3218">
      <w:pPr>
        <w:pStyle w:val="Samplecode03"/>
      </w:pPr>
      <w:r w:rsidRPr="0091787B">
        <w:t>&lt;!-- stitched output components --&gt;</w:t>
      </w:r>
    </w:p>
    <w:p w:rsidR="0091787B" w:rsidRPr="0091787B" w:rsidRDefault="0091787B" w:rsidP="00DC3218">
      <w:pPr>
        <w:pStyle w:val="Samplecode03"/>
      </w:pPr>
      <w:r w:rsidRPr="0091787B">
        <w:t>&lt;</w:t>
      </w:r>
      <w:proofErr w:type="spellStart"/>
      <w:r w:rsidRPr="00DC3218">
        <w:rPr>
          <w:rStyle w:val="XMLTag"/>
        </w:rPr>
        <w:t>ComponentLink</w:t>
      </w:r>
      <w:proofErr w:type="spellEnd"/>
      <w:r w:rsidRPr="0091787B">
        <w:t xml:space="preserve"> </w:t>
      </w:r>
      <w:r w:rsidRPr="0091787B">
        <w:rPr>
          <w:rStyle w:val="XMLAttrName"/>
        </w:rPr>
        <w:t>Usage</w:t>
      </w:r>
      <w:r w:rsidRPr="0091787B">
        <w:t>=</w:t>
      </w:r>
      <w:r w:rsidRPr="00DC3218">
        <w:rPr>
          <w:rStyle w:val="XMLAttrValue"/>
        </w:rPr>
        <w:t>"</w:t>
      </w:r>
      <w:r w:rsidRPr="0091787B">
        <w:rPr>
          <w:rStyle w:val="XMLAttrValue"/>
        </w:rPr>
        <w:t>Output</w:t>
      </w:r>
      <w:r w:rsidRPr="00DC3218">
        <w:rPr>
          <w:rStyle w:val="XMLAttrValue"/>
        </w:rPr>
        <w:t>"</w:t>
      </w:r>
      <w:r w:rsidRPr="0091787B">
        <w:t xml:space="preserve"> </w:t>
      </w:r>
      <w:proofErr w:type="spellStart"/>
      <w:r w:rsidRPr="0091787B">
        <w:rPr>
          <w:rStyle w:val="XMLAttrName"/>
        </w:rPr>
        <w:t>rRef</w:t>
      </w:r>
      <w:proofErr w:type="spellEnd"/>
      <w:r w:rsidRPr="0091787B">
        <w:t>=</w:t>
      </w:r>
      <w:r w:rsidRPr="00DC3218">
        <w:rPr>
          <w:rStyle w:val="XMLAttrValue"/>
        </w:rPr>
        <w:t>"</w:t>
      </w:r>
      <w:r w:rsidRPr="00E35951">
        <w:rPr>
          <w:rStyle w:val="XMLAttrValue"/>
        </w:rPr>
        <w:t>L7</w:t>
      </w:r>
      <w:r w:rsidRPr="00DC3218">
        <w:rPr>
          <w:rStyle w:val="XMLAttrValue"/>
        </w:rPr>
        <w:t>"</w:t>
      </w:r>
      <w:r w:rsidRPr="0091787B">
        <w:t>/&gt;</w:t>
      </w:r>
    </w:p>
    <w:p w:rsidR="0091787B" w:rsidRPr="0091787B" w:rsidRDefault="0091787B" w:rsidP="00DC3218">
      <w:pPr>
        <w:pStyle w:val="Samplecode02"/>
      </w:pPr>
      <w:r w:rsidRPr="0091787B">
        <w:t>&lt;/</w:t>
      </w:r>
      <w:proofErr w:type="spellStart"/>
      <w:r w:rsidRPr="00DC3218">
        <w:rPr>
          <w:rStyle w:val="XMLTag"/>
        </w:rPr>
        <w:t>ResourceLinkPool</w:t>
      </w:r>
      <w:proofErr w:type="spellEnd"/>
      <w:r w:rsidRPr="0091787B">
        <w:t>&gt;</w:t>
      </w:r>
    </w:p>
    <w:p w:rsidR="0091787B" w:rsidRPr="0091787B" w:rsidRDefault="0091787B" w:rsidP="00DC3218">
      <w:pPr>
        <w:pStyle w:val="Samplecode01"/>
      </w:pPr>
      <w:r w:rsidRPr="0091787B">
        <w:t>&lt;/</w:t>
      </w:r>
      <w:r w:rsidRPr="00DC3218">
        <w:rPr>
          <w:rStyle w:val="XMLTag"/>
        </w:rPr>
        <w:t>JDF</w:t>
      </w:r>
      <w:r w:rsidRPr="0091787B">
        <w:t>&gt;</w:t>
      </w:r>
    </w:p>
    <w:p w:rsidR="003B419D" w:rsidRDefault="0091787B" w:rsidP="0091787B">
      <w:pPr>
        <w:pStyle w:val="Samplecode"/>
      </w:pPr>
      <w:r w:rsidRPr="0091787B">
        <w:t>&lt;/</w:t>
      </w:r>
      <w:r w:rsidRPr="00DC3218">
        <w:rPr>
          <w:rStyle w:val="XMLTag"/>
        </w:rPr>
        <w:t>JDF</w:t>
      </w:r>
      <w:r w:rsidRPr="0091787B">
        <w:t>&gt;</w:t>
      </w:r>
    </w:p>
    <w:sectPr w:rsidR="003B419D" w:rsidSect="009178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72875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76CA9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6303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5926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CAD7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E4AFE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4DA92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E5E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178BC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A10B6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stylePaneFormatFilter w:val="3F01"/>
  <w:defaultTabStop w:val="720"/>
  <w:characterSpacingControl w:val="doNotCompress"/>
  <w:compat/>
  <w:rsids>
    <w:rsidRoot w:val="004118DC"/>
    <w:rsid w:val="00000B26"/>
    <w:rsid w:val="000017BA"/>
    <w:rsid w:val="00004E1D"/>
    <w:rsid w:val="00005A48"/>
    <w:rsid w:val="0000717E"/>
    <w:rsid w:val="000110BE"/>
    <w:rsid w:val="00015995"/>
    <w:rsid w:val="00016653"/>
    <w:rsid w:val="000166B6"/>
    <w:rsid w:val="00025842"/>
    <w:rsid w:val="00027C46"/>
    <w:rsid w:val="000304F8"/>
    <w:rsid w:val="000353CD"/>
    <w:rsid w:val="00035E7D"/>
    <w:rsid w:val="000404B7"/>
    <w:rsid w:val="0004083D"/>
    <w:rsid w:val="0004159C"/>
    <w:rsid w:val="00044779"/>
    <w:rsid w:val="000470C5"/>
    <w:rsid w:val="000638E5"/>
    <w:rsid w:val="00064409"/>
    <w:rsid w:val="00082134"/>
    <w:rsid w:val="000824C0"/>
    <w:rsid w:val="00090BC5"/>
    <w:rsid w:val="00095147"/>
    <w:rsid w:val="00095512"/>
    <w:rsid w:val="000958BB"/>
    <w:rsid w:val="000A0636"/>
    <w:rsid w:val="000A1E4B"/>
    <w:rsid w:val="000B1FD6"/>
    <w:rsid w:val="000B5854"/>
    <w:rsid w:val="000C53AE"/>
    <w:rsid w:val="000C77CB"/>
    <w:rsid w:val="000D2C49"/>
    <w:rsid w:val="000D750B"/>
    <w:rsid w:val="000E29CF"/>
    <w:rsid w:val="000E30B1"/>
    <w:rsid w:val="000F216D"/>
    <w:rsid w:val="00102793"/>
    <w:rsid w:val="00102E5F"/>
    <w:rsid w:val="00103067"/>
    <w:rsid w:val="001058C1"/>
    <w:rsid w:val="00112B08"/>
    <w:rsid w:val="00112DEC"/>
    <w:rsid w:val="00114569"/>
    <w:rsid w:val="00120B9D"/>
    <w:rsid w:val="0012364D"/>
    <w:rsid w:val="001343A3"/>
    <w:rsid w:val="00134B5A"/>
    <w:rsid w:val="0013736A"/>
    <w:rsid w:val="00140942"/>
    <w:rsid w:val="00140A66"/>
    <w:rsid w:val="00144643"/>
    <w:rsid w:val="00152946"/>
    <w:rsid w:val="001605F9"/>
    <w:rsid w:val="00160979"/>
    <w:rsid w:val="00165631"/>
    <w:rsid w:val="0016766C"/>
    <w:rsid w:val="00171A3B"/>
    <w:rsid w:val="001721E1"/>
    <w:rsid w:val="001729A8"/>
    <w:rsid w:val="00176AB0"/>
    <w:rsid w:val="00181928"/>
    <w:rsid w:val="001879AA"/>
    <w:rsid w:val="001903BE"/>
    <w:rsid w:val="00191DB8"/>
    <w:rsid w:val="00192C32"/>
    <w:rsid w:val="00193BB8"/>
    <w:rsid w:val="00194138"/>
    <w:rsid w:val="0019465F"/>
    <w:rsid w:val="001D18E3"/>
    <w:rsid w:val="001D1BE7"/>
    <w:rsid w:val="001D7B2A"/>
    <w:rsid w:val="001E00B8"/>
    <w:rsid w:val="001E74B6"/>
    <w:rsid w:val="001F19FA"/>
    <w:rsid w:val="001F2773"/>
    <w:rsid w:val="001F614F"/>
    <w:rsid w:val="00205635"/>
    <w:rsid w:val="00205DAA"/>
    <w:rsid w:val="00210C4A"/>
    <w:rsid w:val="00213148"/>
    <w:rsid w:val="002157A0"/>
    <w:rsid w:val="00216158"/>
    <w:rsid w:val="00217624"/>
    <w:rsid w:val="0022062E"/>
    <w:rsid w:val="00221921"/>
    <w:rsid w:val="00225DA1"/>
    <w:rsid w:val="00227C2C"/>
    <w:rsid w:val="00231155"/>
    <w:rsid w:val="002352C3"/>
    <w:rsid w:val="00241EEC"/>
    <w:rsid w:val="002470A0"/>
    <w:rsid w:val="002558ED"/>
    <w:rsid w:val="0025754E"/>
    <w:rsid w:val="00257DF5"/>
    <w:rsid w:val="002613C4"/>
    <w:rsid w:val="002616AA"/>
    <w:rsid w:val="00263615"/>
    <w:rsid w:val="00275D53"/>
    <w:rsid w:val="002817FC"/>
    <w:rsid w:val="00285E23"/>
    <w:rsid w:val="00291C6C"/>
    <w:rsid w:val="00293C24"/>
    <w:rsid w:val="002953F8"/>
    <w:rsid w:val="0029576D"/>
    <w:rsid w:val="00296191"/>
    <w:rsid w:val="002A0F35"/>
    <w:rsid w:val="002A4587"/>
    <w:rsid w:val="002A503C"/>
    <w:rsid w:val="002B458E"/>
    <w:rsid w:val="002B48C1"/>
    <w:rsid w:val="002B4F49"/>
    <w:rsid w:val="002B6D2F"/>
    <w:rsid w:val="002C32BF"/>
    <w:rsid w:val="002C6A43"/>
    <w:rsid w:val="002D0CC1"/>
    <w:rsid w:val="002E14D4"/>
    <w:rsid w:val="002E3CF7"/>
    <w:rsid w:val="002E58E4"/>
    <w:rsid w:val="002F643B"/>
    <w:rsid w:val="00302285"/>
    <w:rsid w:val="0031036B"/>
    <w:rsid w:val="00311889"/>
    <w:rsid w:val="0031754F"/>
    <w:rsid w:val="00322D0D"/>
    <w:rsid w:val="00323EF4"/>
    <w:rsid w:val="00324A8F"/>
    <w:rsid w:val="003270AE"/>
    <w:rsid w:val="00327B34"/>
    <w:rsid w:val="00332166"/>
    <w:rsid w:val="003342FF"/>
    <w:rsid w:val="003416EB"/>
    <w:rsid w:val="00342BA7"/>
    <w:rsid w:val="00342F41"/>
    <w:rsid w:val="00346A3C"/>
    <w:rsid w:val="0034758F"/>
    <w:rsid w:val="0035143E"/>
    <w:rsid w:val="0035453C"/>
    <w:rsid w:val="00355F98"/>
    <w:rsid w:val="00357977"/>
    <w:rsid w:val="00361459"/>
    <w:rsid w:val="00366D45"/>
    <w:rsid w:val="003727A1"/>
    <w:rsid w:val="0037383B"/>
    <w:rsid w:val="0038064A"/>
    <w:rsid w:val="00385FC9"/>
    <w:rsid w:val="003874FE"/>
    <w:rsid w:val="003906C8"/>
    <w:rsid w:val="003923BF"/>
    <w:rsid w:val="00394A4A"/>
    <w:rsid w:val="00394B50"/>
    <w:rsid w:val="0039526B"/>
    <w:rsid w:val="00396FF5"/>
    <w:rsid w:val="00397C99"/>
    <w:rsid w:val="003A012F"/>
    <w:rsid w:val="003A06B9"/>
    <w:rsid w:val="003A4E73"/>
    <w:rsid w:val="003A58EA"/>
    <w:rsid w:val="003A6FC1"/>
    <w:rsid w:val="003A7787"/>
    <w:rsid w:val="003B04CB"/>
    <w:rsid w:val="003B2206"/>
    <w:rsid w:val="003B419D"/>
    <w:rsid w:val="003B4564"/>
    <w:rsid w:val="003B59B7"/>
    <w:rsid w:val="003B6B20"/>
    <w:rsid w:val="003C1851"/>
    <w:rsid w:val="003C6021"/>
    <w:rsid w:val="003D07F5"/>
    <w:rsid w:val="003D0C25"/>
    <w:rsid w:val="003D101A"/>
    <w:rsid w:val="003D4F5E"/>
    <w:rsid w:val="003D7AE9"/>
    <w:rsid w:val="003E0698"/>
    <w:rsid w:val="003E1F37"/>
    <w:rsid w:val="003E50F4"/>
    <w:rsid w:val="003E617D"/>
    <w:rsid w:val="003F5815"/>
    <w:rsid w:val="003F744B"/>
    <w:rsid w:val="003F788D"/>
    <w:rsid w:val="00401B6C"/>
    <w:rsid w:val="004035CC"/>
    <w:rsid w:val="004053D5"/>
    <w:rsid w:val="0040576A"/>
    <w:rsid w:val="00405C41"/>
    <w:rsid w:val="00410839"/>
    <w:rsid w:val="004118DC"/>
    <w:rsid w:val="004142DE"/>
    <w:rsid w:val="00415DCB"/>
    <w:rsid w:val="00416360"/>
    <w:rsid w:val="004214F5"/>
    <w:rsid w:val="00427A75"/>
    <w:rsid w:val="004306DF"/>
    <w:rsid w:val="00431966"/>
    <w:rsid w:val="00433CFE"/>
    <w:rsid w:val="004354A3"/>
    <w:rsid w:val="004410DD"/>
    <w:rsid w:val="00442224"/>
    <w:rsid w:val="00446012"/>
    <w:rsid w:val="00447A22"/>
    <w:rsid w:val="00451F6B"/>
    <w:rsid w:val="004530DD"/>
    <w:rsid w:val="004565A5"/>
    <w:rsid w:val="00462341"/>
    <w:rsid w:val="00462C64"/>
    <w:rsid w:val="0046376D"/>
    <w:rsid w:val="00463CF0"/>
    <w:rsid w:val="00464FDF"/>
    <w:rsid w:val="004667A5"/>
    <w:rsid w:val="004679B0"/>
    <w:rsid w:val="00471096"/>
    <w:rsid w:val="004716C4"/>
    <w:rsid w:val="00477677"/>
    <w:rsid w:val="00484238"/>
    <w:rsid w:val="0048602F"/>
    <w:rsid w:val="00487032"/>
    <w:rsid w:val="00492C02"/>
    <w:rsid w:val="0049412A"/>
    <w:rsid w:val="0049545A"/>
    <w:rsid w:val="004A5E0B"/>
    <w:rsid w:val="004A66B7"/>
    <w:rsid w:val="004A7BA0"/>
    <w:rsid w:val="004B0C5C"/>
    <w:rsid w:val="004B2C36"/>
    <w:rsid w:val="004B6D2E"/>
    <w:rsid w:val="004C12C8"/>
    <w:rsid w:val="004C3B28"/>
    <w:rsid w:val="004C6F51"/>
    <w:rsid w:val="004E3275"/>
    <w:rsid w:val="004E38B8"/>
    <w:rsid w:val="004E4FF1"/>
    <w:rsid w:val="004E53D7"/>
    <w:rsid w:val="004E6B28"/>
    <w:rsid w:val="004F1F36"/>
    <w:rsid w:val="004F2C04"/>
    <w:rsid w:val="004F5F32"/>
    <w:rsid w:val="004F76E2"/>
    <w:rsid w:val="00503AF5"/>
    <w:rsid w:val="00504736"/>
    <w:rsid w:val="0050585D"/>
    <w:rsid w:val="00505983"/>
    <w:rsid w:val="00505BB1"/>
    <w:rsid w:val="00510205"/>
    <w:rsid w:val="00511CE0"/>
    <w:rsid w:val="005163EA"/>
    <w:rsid w:val="00521784"/>
    <w:rsid w:val="00525162"/>
    <w:rsid w:val="0053019B"/>
    <w:rsid w:val="005303E7"/>
    <w:rsid w:val="00530CE6"/>
    <w:rsid w:val="005340D3"/>
    <w:rsid w:val="0053445A"/>
    <w:rsid w:val="00534A2C"/>
    <w:rsid w:val="005365E0"/>
    <w:rsid w:val="0054309B"/>
    <w:rsid w:val="0054659E"/>
    <w:rsid w:val="0054758E"/>
    <w:rsid w:val="005515B7"/>
    <w:rsid w:val="005631DA"/>
    <w:rsid w:val="00566F0D"/>
    <w:rsid w:val="00571048"/>
    <w:rsid w:val="00571E51"/>
    <w:rsid w:val="005865E0"/>
    <w:rsid w:val="00587AFD"/>
    <w:rsid w:val="00592604"/>
    <w:rsid w:val="005A00E0"/>
    <w:rsid w:val="005A2532"/>
    <w:rsid w:val="005A3141"/>
    <w:rsid w:val="005A4E7A"/>
    <w:rsid w:val="005A5814"/>
    <w:rsid w:val="005A6A9E"/>
    <w:rsid w:val="005B43CF"/>
    <w:rsid w:val="005C04A2"/>
    <w:rsid w:val="005C1DC3"/>
    <w:rsid w:val="005C4247"/>
    <w:rsid w:val="005C4FD8"/>
    <w:rsid w:val="005D1A51"/>
    <w:rsid w:val="005D5A0A"/>
    <w:rsid w:val="005D664B"/>
    <w:rsid w:val="005E0E12"/>
    <w:rsid w:val="005E28FC"/>
    <w:rsid w:val="005E70C9"/>
    <w:rsid w:val="005F0C7E"/>
    <w:rsid w:val="005F23A0"/>
    <w:rsid w:val="005F275D"/>
    <w:rsid w:val="005F3DE0"/>
    <w:rsid w:val="005F56AD"/>
    <w:rsid w:val="00601A0D"/>
    <w:rsid w:val="00602148"/>
    <w:rsid w:val="0060417A"/>
    <w:rsid w:val="00613730"/>
    <w:rsid w:val="0061597A"/>
    <w:rsid w:val="00615C0D"/>
    <w:rsid w:val="00620F8C"/>
    <w:rsid w:val="00624C2D"/>
    <w:rsid w:val="006269CB"/>
    <w:rsid w:val="00627163"/>
    <w:rsid w:val="00630895"/>
    <w:rsid w:val="0063631E"/>
    <w:rsid w:val="00636F0C"/>
    <w:rsid w:val="006402A9"/>
    <w:rsid w:val="00641B22"/>
    <w:rsid w:val="0064299A"/>
    <w:rsid w:val="00647509"/>
    <w:rsid w:val="0065023B"/>
    <w:rsid w:val="0065252A"/>
    <w:rsid w:val="00654FB1"/>
    <w:rsid w:val="00657350"/>
    <w:rsid w:val="00660A8A"/>
    <w:rsid w:val="00660C60"/>
    <w:rsid w:val="00661622"/>
    <w:rsid w:val="006669BF"/>
    <w:rsid w:val="006738AF"/>
    <w:rsid w:val="00681C4E"/>
    <w:rsid w:val="00682459"/>
    <w:rsid w:val="006860D8"/>
    <w:rsid w:val="00686A9B"/>
    <w:rsid w:val="006876B9"/>
    <w:rsid w:val="006918CB"/>
    <w:rsid w:val="00692C04"/>
    <w:rsid w:val="006957EF"/>
    <w:rsid w:val="00695FC4"/>
    <w:rsid w:val="006A2871"/>
    <w:rsid w:val="006A56F9"/>
    <w:rsid w:val="006B7839"/>
    <w:rsid w:val="006C17B7"/>
    <w:rsid w:val="006C25E0"/>
    <w:rsid w:val="006C60D7"/>
    <w:rsid w:val="006D1320"/>
    <w:rsid w:val="006D4B6E"/>
    <w:rsid w:val="006D6C49"/>
    <w:rsid w:val="006D7853"/>
    <w:rsid w:val="006E569E"/>
    <w:rsid w:val="006F635B"/>
    <w:rsid w:val="00705B28"/>
    <w:rsid w:val="00706413"/>
    <w:rsid w:val="00706B95"/>
    <w:rsid w:val="0070790A"/>
    <w:rsid w:val="007121FE"/>
    <w:rsid w:val="007123E3"/>
    <w:rsid w:val="00712729"/>
    <w:rsid w:val="007137BB"/>
    <w:rsid w:val="00716BE8"/>
    <w:rsid w:val="00720A10"/>
    <w:rsid w:val="007212BC"/>
    <w:rsid w:val="007226F6"/>
    <w:rsid w:val="00724462"/>
    <w:rsid w:val="00726413"/>
    <w:rsid w:val="0073016F"/>
    <w:rsid w:val="00730ECE"/>
    <w:rsid w:val="00731B7B"/>
    <w:rsid w:val="007355F5"/>
    <w:rsid w:val="00735FBA"/>
    <w:rsid w:val="00740DD2"/>
    <w:rsid w:val="0074209E"/>
    <w:rsid w:val="00743619"/>
    <w:rsid w:val="00744720"/>
    <w:rsid w:val="00750574"/>
    <w:rsid w:val="00751968"/>
    <w:rsid w:val="0075277B"/>
    <w:rsid w:val="00760DD0"/>
    <w:rsid w:val="007624A8"/>
    <w:rsid w:val="00765A43"/>
    <w:rsid w:val="00766932"/>
    <w:rsid w:val="007705C5"/>
    <w:rsid w:val="00771C8F"/>
    <w:rsid w:val="00772C8C"/>
    <w:rsid w:val="00777915"/>
    <w:rsid w:val="007871F7"/>
    <w:rsid w:val="007913CD"/>
    <w:rsid w:val="00793706"/>
    <w:rsid w:val="00794947"/>
    <w:rsid w:val="00794984"/>
    <w:rsid w:val="007A4D31"/>
    <w:rsid w:val="007A5C84"/>
    <w:rsid w:val="007B3E12"/>
    <w:rsid w:val="007B50B8"/>
    <w:rsid w:val="007D655B"/>
    <w:rsid w:val="007E36BD"/>
    <w:rsid w:val="007E79F9"/>
    <w:rsid w:val="007E7C23"/>
    <w:rsid w:val="007F22CC"/>
    <w:rsid w:val="007F48F0"/>
    <w:rsid w:val="00800A25"/>
    <w:rsid w:val="00804F01"/>
    <w:rsid w:val="00810146"/>
    <w:rsid w:val="00811C0D"/>
    <w:rsid w:val="0081326F"/>
    <w:rsid w:val="0082587E"/>
    <w:rsid w:val="0083274D"/>
    <w:rsid w:val="008342E0"/>
    <w:rsid w:val="008359DF"/>
    <w:rsid w:val="008366DA"/>
    <w:rsid w:val="00840CD4"/>
    <w:rsid w:val="00862628"/>
    <w:rsid w:val="00862A06"/>
    <w:rsid w:val="00864D3B"/>
    <w:rsid w:val="0086547A"/>
    <w:rsid w:val="00871C77"/>
    <w:rsid w:val="00872204"/>
    <w:rsid w:val="0088142F"/>
    <w:rsid w:val="00886B6E"/>
    <w:rsid w:val="00886EA3"/>
    <w:rsid w:val="0089207F"/>
    <w:rsid w:val="00897214"/>
    <w:rsid w:val="00897FFD"/>
    <w:rsid w:val="008A158E"/>
    <w:rsid w:val="008A1CB9"/>
    <w:rsid w:val="008A5B8F"/>
    <w:rsid w:val="008B458A"/>
    <w:rsid w:val="008B5B2D"/>
    <w:rsid w:val="008B65C6"/>
    <w:rsid w:val="008B79D4"/>
    <w:rsid w:val="008C39FE"/>
    <w:rsid w:val="008C5B28"/>
    <w:rsid w:val="008E2534"/>
    <w:rsid w:val="008E2A0E"/>
    <w:rsid w:val="008E4BC7"/>
    <w:rsid w:val="008E6350"/>
    <w:rsid w:val="0090222C"/>
    <w:rsid w:val="00903525"/>
    <w:rsid w:val="00904353"/>
    <w:rsid w:val="00904DFA"/>
    <w:rsid w:val="0091787B"/>
    <w:rsid w:val="009211E4"/>
    <w:rsid w:val="00924903"/>
    <w:rsid w:val="0092794A"/>
    <w:rsid w:val="00935320"/>
    <w:rsid w:val="009359CC"/>
    <w:rsid w:val="00936FAD"/>
    <w:rsid w:val="00941043"/>
    <w:rsid w:val="00942B8D"/>
    <w:rsid w:val="009448B0"/>
    <w:rsid w:val="00944CF3"/>
    <w:rsid w:val="009513E7"/>
    <w:rsid w:val="00957E8A"/>
    <w:rsid w:val="00960513"/>
    <w:rsid w:val="009609AD"/>
    <w:rsid w:val="00960FB9"/>
    <w:rsid w:val="00963263"/>
    <w:rsid w:val="009677A7"/>
    <w:rsid w:val="00967934"/>
    <w:rsid w:val="009710E0"/>
    <w:rsid w:val="00980239"/>
    <w:rsid w:val="00980598"/>
    <w:rsid w:val="00981A6D"/>
    <w:rsid w:val="00981D62"/>
    <w:rsid w:val="00983FAE"/>
    <w:rsid w:val="00987A9F"/>
    <w:rsid w:val="009912A7"/>
    <w:rsid w:val="00992299"/>
    <w:rsid w:val="00996198"/>
    <w:rsid w:val="00996E95"/>
    <w:rsid w:val="009A22F3"/>
    <w:rsid w:val="009A24B4"/>
    <w:rsid w:val="009B2496"/>
    <w:rsid w:val="009B39C3"/>
    <w:rsid w:val="009B429C"/>
    <w:rsid w:val="009C0A24"/>
    <w:rsid w:val="009C5010"/>
    <w:rsid w:val="009C7512"/>
    <w:rsid w:val="009D2049"/>
    <w:rsid w:val="009E5859"/>
    <w:rsid w:val="009E5FAA"/>
    <w:rsid w:val="009F1F75"/>
    <w:rsid w:val="009F76B7"/>
    <w:rsid w:val="00A008BB"/>
    <w:rsid w:val="00A045A9"/>
    <w:rsid w:val="00A06795"/>
    <w:rsid w:val="00A12014"/>
    <w:rsid w:val="00A1525F"/>
    <w:rsid w:val="00A20B2E"/>
    <w:rsid w:val="00A226DC"/>
    <w:rsid w:val="00A242EC"/>
    <w:rsid w:val="00A42003"/>
    <w:rsid w:val="00A43265"/>
    <w:rsid w:val="00A464E8"/>
    <w:rsid w:val="00A475B1"/>
    <w:rsid w:val="00A53337"/>
    <w:rsid w:val="00A53567"/>
    <w:rsid w:val="00A53FC9"/>
    <w:rsid w:val="00A55620"/>
    <w:rsid w:val="00A55764"/>
    <w:rsid w:val="00A5605D"/>
    <w:rsid w:val="00A577CF"/>
    <w:rsid w:val="00A60C68"/>
    <w:rsid w:val="00A61F36"/>
    <w:rsid w:val="00A7000F"/>
    <w:rsid w:val="00A7422A"/>
    <w:rsid w:val="00A74230"/>
    <w:rsid w:val="00A74CEE"/>
    <w:rsid w:val="00A80822"/>
    <w:rsid w:val="00A87B2D"/>
    <w:rsid w:val="00A947AB"/>
    <w:rsid w:val="00A96BEF"/>
    <w:rsid w:val="00A97725"/>
    <w:rsid w:val="00AA1334"/>
    <w:rsid w:val="00AA2C8B"/>
    <w:rsid w:val="00AA3788"/>
    <w:rsid w:val="00AA672B"/>
    <w:rsid w:val="00AA6F39"/>
    <w:rsid w:val="00AB4868"/>
    <w:rsid w:val="00AC1703"/>
    <w:rsid w:val="00AC72DF"/>
    <w:rsid w:val="00AD29F6"/>
    <w:rsid w:val="00AD4961"/>
    <w:rsid w:val="00AD6209"/>
    <w:rsid w:val="00AD7D0C"/>
    <w:rsid w:val="00AE094D"/>
    <w:rsid w:val="00AE222B"/>
    <w:rsid w:val="00AE6354"/>
    <w:rsid w:val="00AF646F"/>
    <w:rsid w:val="00B0147D"/>
    <w:rsid w:val="00B02AC9"/>
    <w:rsid w:val="00B05776"/>
    <w:rsid w:val="00B05F61"/>
    <w:rsid w:val="00B11841"/>
    <w:rsid w:val="00B1406F"/>
    <w:rsid w:val="00B14E11"/>
    <w:rsid w:val="00B15C36"/>
    <w:rsid w:val="00B201E8"/>
    <w:rsid w:val="00B23F93"/>
    <w:rsid w:val="00B2448D"/>
    <w:rsid w:val="00B2596B"/>
    <w:rsid w:val="00B2652F"/>
    <w:rsid w:val="00B42A0D"/>
    <w:rsid w:val="00B479F6"/>
    <w:rsid w:val="00B55632"/>
    <w:rsid w:val="00B5786E"/>
    <w:rsid w:val="00B61509"/>
    <w:rsid w:val="00B61E88"/>
    <w:rsid w:val="00B62969"/>
    <w:rsid w:val="00B6554F"/>
    <w:rsid w:val="00B66281"/>
    <w:rsid w:val="00B675C6"/>
    <w:rsid w:val="00B71DB4"/>
    <w:rsid w:val="00B756BE"/>
    <w:rsid w:val="00B764BA"/>
    <w:rsid w:val="00B85398"/>
    <w:rsid w:val="00B857C6"/>
    <w:rsid w:val="00B96568"/>
    <w:rsid w:val="00BA15E2"/>
    <w:rsid w:val="00BA3419"/>
    <w:rsid w:val="00BA3501"/>
    <w:rsid w:val="00BB2904"/>
    <w:rsid w:val="00BB64D4"/>
    <w:rsid w:val="00BD01C2"/>
    <w:rsid w:val="00BD0228"/>
    <w:rsid w:val="00BD3946"/>
    <w:rsid w:val="00BD492C"/>
    <w:rsid w:val="00BD5346"/>
    <w:rsid w:val="00BD6F13"/>
    <w:rsid w:val="00BE1033"/>
    <w:rsid w:val="00BE217F"/>
    <w:rsid w:val="00BE671E"/>
    <w:rsid w:val="00BF01E7"/>
    <w:rsid w:val="00C05C21"/>
    <w:rsid w:val="00C05C6D"/>
    <w:rsid w:val="00C10FD3"/>
    <w:rsid w:val="00C158E2"/>
    <w:rsid w:val="00C15B21"/>
    <w:rsid w:val="00C17641"/>
    <w:rsid w:val="00C20D2C"/>
    <w:rsid w:val="00C2235B"/>
    <w:rsid w:val="00C2497B"/>
    <w:rsid w:val="00C26566"/>
    <w:rsid w:val="00C36909"/>
    <w:rsid w:val="00C37959"/>
    <w:rsid w:val="00C431BE"/>
    <w:rsid w:val="00C45A6E"/>
    <w:rsid w:val="00C4760E"/>
    <w:rsid w:val="00C47D76"/>
    <w:rsid w:val="00C525E0"/>
    <w:rsid w:val="00C611C6"/>
    <w:rsid w:val="00C62688"/>
    <w:rsid w:val="00C70E1A"/>
    <w:rsid w:val="00C7604B"/>
    <w:rsid w:val="00C76A57"/>
    <w:rsid w:val="00C8046F"/>
    <w:rsid w:val="00C84D93"/>
    <w:rsid w:val="00C8537B"/>
    <w:rsid w:val="00C9038E"/>
    <w:rsid w:val="00CA0440"/>
    <w:rsid w:val="00CA62C7"/>
    <w:rsid w:val="00CA75FC"/>
    <w:rsid w:val="00CB2064"/>
    <w:rsid w:val="00CB69DF"/>
    <w:rsid w:val="00CB7C97"/>
    <w:rsid w:val="00CC64CE"/>
    <w:rsid w:val="00CD530F"/>
    <w:rsid w:val="00CE0494"/>
    <w:rsid w:val="00CE1295"/>
    <w:rsid w:val="00CE1B25"/>
    <w:rsid w:val="00CF4C87"/>
    <w:rsid w:val="00CF59A8"/>
    <w:rsid w:val="00D0411C"/>
    <w:rsid w:val="00D131D7"/>
    <w:rsid w:val="00D16EBC"/>
    <w:rsid w:val="00D17F1B"/>
    <w:rsid w:val="00D20834"/>
    <w:rsid w:val="00D21DC2"/>
    <w:rsid w:val="00D227C8"/>
    <w:rsid w:val="00D231EE"/>
    <w:rsid w:val="00D235DE"/>
    <w:rsid w:val="00D24855"/>
    <w:rsid w:val="00D3224B"/>
    <w:rsid w:val="00D33F98"/>
    <w:rsid w:val="00D349DF"/>
    <w:rsid w:val="00D40C5B"/>
    <w:rsid w:val="00D46A7A"/>
    <w:rsid w:val="00D505E1"/>
    <w:rsid w:val="00D53B58"/>
    <w:rsid w:val="00D57679"/>
    <w:rsid w:val="00D60BCB"/>
    <w:rsid w:val="00D61D54"/>
    <w:rsid w:val="00D62B8D"/>
    <w:rsid w:val="00D62CA7"/>
    <w:rsid w:val="00D64D44"/>
    <w:rsid w:val="00D6659B"/>
    <w:rsid w:val="00D70E2E"/>
    <w:rsid w:val="00D722DF"/>
    <w:rsid w:val="00D74325"/>
    <w:rsid w:val="00D7577B"/>
    <w:rsid w:val="00D76D90"/>
    <w:rsid w:val="00D76E40"/>
    <w:rsid w:val="00D812C2"/>
    <w:rsid w:val="00D81659"/>
    <w:rsid w:val="00D819BF"/>
    <w:rsid w:val="00D87358"/>
    <w:rsid w:val="00D91D87"/>
    <w:rsid w:val="00D922A7"/>
    <w:rsid w:val="00D926A6"/>
    <w:rsid w:val="00D94705"/>
    <w:rsid w:val="00DA0E22"/>
    <w:rsid w:val="00DA2010"/>
    <w:rsid w:val="00DA6C5C"/>
    <w:rsid w:val="00DB53D5"/>
    <w:rsid w:val="00DB5B39"/>
    <w:rsid w:val="00DB74ED"/>
    <w:rsid w:val="00DC0572"/>
    <w:rsid w:val="00DC283D"/>
    <w:rsid w:val="00DC2BC4"/>
    <w:rsid w:val="00DC3218"/>
    <w:rsid w:val="00DC6487"/>
    <w:rsid w:val="00DC75E6"/>
    <w:rsid w:val="00DC7D61"/>
    <w:rsid w:val="00DD18CC"/>
    <w:rsid w:val="00DD5541"/>
    <w:rsid w:val="00DD5660"/>
    <w:rsid w:val="00DE3724"/>
    <w:rsid w:val="00DE58BF"/>
    <w:rsid w:val="00DF0ED1"/>
    <w:rsid w:val="00DF6E3B"/>
    <w:rsid w:val="00E015D7"/>
    <w:rsid w:val="00E017A6"/>
    <w:rsid w:val="00E051FA"/>
    <w:rsid w:val="00E139FB"/>
    <w:rsid w:val="00E154D3"/>
    <w:rsid w:val="00E209AD"/>
    <w:rsid w:val="00E25E83"/>
    <w:rsid w:val="00E2634B"/>
    <w:rsid w:val="00E27C26"/>
    <w:rsid w:val="00E30E09"/>
    <w:rsid w:val="00E32035"/>
    <w:rsid w:val="00E321D0"/>
    <w:rsid w:val="00E35951"/>
    <w:rsid w:val="00E516B7"/>
    <w:rsid w:val="00E51DB6"/>
    <w:rsid w:val="00E60976"/>
    <w:rsid w:val="00E63050"/>
    <w:rsid w:val="00E72E0F"/>
    <w:rsid w:val="00E7466B"/>
    <w:rsid w:val="00E74A77"/>
    <w:rsid w:val="00E75116"/>
    <w:rsid w:val="00E839D8"/>
    <w:rsid w:val="00E83B65"/>
    <w:rsid w:val="00E86DB6"/>
    <w:rsid w:val="00E87A29"/>
    <w:rsid w:val="00E87F92"/>
    <w:rsid w:val="00E91566"/>
    <w:rsid w:val="00E95832"/>
    <w:rsid w:val="00E96E28"/>
    <w:rsid w:val="00EB09CC"/>
    <w:rsid w:val="00EB25A7"/>
    <w:rsid w:val="00EB3C1D"/>
    <w:rsid w:val="00EB4474"/>
    <w:rsid w:val="00EB5BF5"/>
    <w:rsid w:val="00EB7050"/>
    <w:rsid w:val="00EC50D1"/>
    <w:rsid w:val="00EC5AF1"/>
    <w:rsid w:val="00EC6BEE"/>
    <w:rsid w:val="00ED245C"/>
    <w:rsid w:val="00ED251E"/>
    <w:rsid w:val="00EE1420"/>
    <w:rsid w:val="00EE49BF"/>
    <w:rsid w:val="00EE56B5"/>
    <w:rsid w:val="00EE5932"/>
    <w:rsid w:val="00EF0F1D"/>
    <w:rsid w:val="00EF4B15"/>
    <w:rsid w:val="00F048D9"/>
    <w:rsid w:val="00F04C58"/>
    <w:rsid w:val="00F05A9B"/>
    <w:rsid w:val="00F05BB6"/>
    <w:rsid w:val="00F05C6F"/>
    <w:rsid w:val="00F071E6"/>
    <w:rsid w:val="00F078BA"/>
    <w:rsid w:val="00F07C3E"/>
    <w:rsid w:val="00F12A88"/>
    <w:rsid w:val="00F16197"/>
    <w:rsid w:val="00F1724A"/>
    <w:rsid w:val="00F2605B"/>
    <w:rsid w:val="00F272BF"/>
    <w:rsid w:val="00F35B9A"/>
    <w:rsid w:val="00F438AC"/>
    <w:rsid w:val="00F511CC"/>
    <w:rsid w:val="00F558AD"/>
    <w:rsid w:val="00F655A0"/>
    <w:rsid w:val="00F66F00"/>
    <w:rsid w:val="00F66FB7"/>
    <w:rsid w:val="00F733DD"/>
    <w:rsid w:val="00F734E0"/>
    <w:rsid w:val="00F7550F"/>
    <w:rsid w:val="00F759B8"/>
    <w:rsid w:val="00F75C13"/>
    <w:rsid w:val="00F75DE2"/>
    <w:rsid w:val="00F76CB8"/>
    <w:rsid w:val="00F77262"/>
    <w:rsid w:val="00F77FA4"/>
    <w:rsid w:val="00F80E71"/>
    <w:rsid w:val="00F835F0"/>
    <w:rsid w:val="00F90C4D"/>
    <w:rsid w:val="00F914EF"/>
    <w:rsid w:val="00F94442"/>
    <w:rsid w:val="00F956DA"/>
    <w:rsid w:val="00F9619E"/>
    <w:rsid w:val="00FA082B"/>
    <w:rsid w:val="00FA2840"/>
    <w:rsid w:val="00FA73E6"/>
    <w:rsid w:val="00FB0B6F"/>
    <w:rsid w:val="00FB3907"/>
    <w:rsid w:val="00FB6743"/>
    <w:rsid w:val="00FB7D5D"/>
    <w:rsid w:val="00FC6630"/>
    <w:rsid w:val="00FC79AD"/>
    <w:rsid w:val="00FD18D7"/>
    <w:rsid w:val="00FD414B"/>
    <w:rsid w:val="00FD7647"/>
    <w:rsid w:val="00FE07E5"/>
    <w:rsid w:val="00FE1C4A"/>
    <w:rsid w:val="00FE22CB"/>
    <w:rsid w:val="00FE238C"/>
    <w:rsid w:val="00FE283A"/>
    <w:rsid w:val="00FE3A78"/>
    <w:rsid w:val="00FE400F"/>
    <w:rsid w:val="00FE5BEB"/>
    <w:rsid w:val="00FE6875"/>
    <w:rsid w:val="00FE79EB"/>
    <w:rsid w:val="00FF68C8"/>
    <w:rsid w:val="00FF7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3218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  <w:rsid w:val="00DC3218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DC3218"/>
  </w:style>
  <w:style w:type="paragraph" w:customStyle="1" w:styleId="Samplecode">
    <w:name w:val="Sample_code"/>
    <w:basedOn w:val="Normal"/>
    <w:rsid w:val="00DC321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autoSpaceDE w:val="0"/>
      <w:autoSpaceDN w:val="0"/>
      <w:adjustRightInd w:val="0"/>
    </w:pPr>
    <w:rPr>
      <w:rFonts w:ascii="Courier New" w:hAnsi="Courier New"/>
      <w:sz w:val="18"/>
    </w:rPr>
  </w:style>
  <w:style w:type="character" w:customStyle="1" w:styleId="XMLAttrName">
    <w:name w:val="XMLAttrName"/>
    <w:basedOn w:val="XMLCommon"/>
    <w:rsid w:val="00DC3218"/>
    <w:rPr>
      <w:rFonts w:cs="Courier New"/>
      <w:b/>
      <w:color w:val="FF0000"/>
    </w:rPr>
  </w:style>
  <w:style w:type="character" w:customStyle="1" w:styleId="XMLAttrValue">
    <w:name w:val="XMLAttrValue"/>
    <w:basedOn w:val="XMLCommon"/>
    <w:rsid w:val="00DC3218"/>
    <w:rPr>
      <w:rFonts w:cs="Courier New"/>
      <w:color w:val="0000FF"/>
    </w:rPr>
  </w:style>
  <w:style w:type="character" w:customStyle="1" w:styleId="XMLAttrNameStrong">
    <w:name w:val="XMLAttrNameStrong"/>
    <w:basedOn w:val="XMLCommon"/>
    <w:rsid w:val="00DC3218"/>
    <w:rPr>
      <w:rFonts w:cs="Courier New"/>
      <w:b/>
      <w:color w:val="FF00FF"/>
    </w:rPr>
  </w:style>
  <w:style w:type="character" w:customStyle="1" w:styleId="XMLAttrValueStrong">
    <w:name w:val="XMLAttrValueStrong"/>
    <w:basedOn w:val="XMLCommon"/>
    <w:rsid w:val="00DC3218"/>
    <w:rPr>
      <w:rFonts w:cs="Courier New"/>
      <w:color w:val="3366FF"/>
    </w:rPr>
  </w:style>
  <w:style w:type="character" w:customStyle="1" w:styleId="XMLCommon">
    <w:name w:val="XMLCommon"/>
    <w:basedOn w:val="DefaultParagraphFont"/>
    <w:rsid w:val="00DC3218"/>
    <w:rPr>
      <w:rFonts w:ascii="Courier New" w:hAnsi="Courier New"/>
      <w:sz w:val="18"/>
      <w:szCs w:val="18"/>
    </w:rPr>
  </w:style>
  <w:style w:type="character" w:customStyle="1" w:styleId="XMLTag">
    <w:name w:val="XML Tag"/>
    <w:basedOn w:val="XMLCommon"/>
    <w:rsid w:val="00DC3218"/>
    <w:rPr>
      <w:rFonts w:cs="Courier New"/>
      <w:b/>
      <w:color w:val="800000"/>
    </w:rPr>
  </w:style>
  <w:style w:type="character" w:customStyle="1" w:styleId="XMLTagStrong">
    <w:name w:val="XML TagStrong"/>
    <w:basedOn w:val="XMLCommon"/>
    <w:rsid w:val="00DC3218"/>
    <w:rPr>
      <w:rFonts w:cs="Courier New"/>
      <w:b/>
      <w:color w:val="FF6600"/>
    </w:rPr>
  </w:style>
  <w:style w:type="paragraph" w:customStyle="1" w:styleId="Samplecode01">
    <w:name w:val="Sample_code01"/>
    <w:basedOn w:val="Samplecode"/>
    <w:rsid w:val="00DC3218"/>
    <w:pPr>
      <w:ind w:left="360"/>
    </w:pPr>
  </w:style>
  <w:style w:type="paragraph" w:customStyle="1" w:styleId="Samplecode02">
    <w:name w:val="Sample_code02"/>
    <w:basedOn w:val="Samplecode"/>
    <w:rsid w:val="00DC3218"/>
    <w:pPr>
      <w:ind w:left="720"/>
    </w:pPr>
  </w:style>
  <w:style w:type="paragraph" w:customStyle="1" w:styleId="Samplecode03">
    <w:name w:val="Sample_code03"/>
    <w:basedOn w:val="Samplecode"/>
    <w:rsid w:val="00DC3218"/>
    <w:pPr>
      <w:ind w:left="1080"/>
    </w:pPr>
  </w:style>
  <w:style w:type="paragraph" w:customStyle="1" w:styleId="Samplecode04">
    <w:name w:val="Sample_code04"/>
    <w:basedOn w:val="Samplecode"/>
    <w:rsid w:val="00DC3218"/>
    <w:pPr>
      <w:ind w:left="1440"/>
    </w:pPr>
  </w:style>
  <w:style w:type="paragraph" w:customStyle="1" w:styleId="Samplecode05">
    <w:name w:val="Sample_code05"/>
    <w:basedOn w:val="Samplecode"/>
    <w:rsid w:val="00DC3218"/>
    <w:pPr>
      <w:ind w:left="1800"/>
    </w:pPr>
  </w:style>
  <w:style w:type="paragraph" w:customStyle="1" w:styleId="Samplecode06">
    <w:name w:val="Sample_code06"/>
    <w:basedOn w:val="Samplecode"/>
    <w:rsid w:val="00DC3218"/>
    <w:pPr>
      <w:ind w:left="2160"/>
    </w:pPr>
  </w:style>
  <w:style w:type="paragraph" w:customStyle="1" w:styleId="Samplecode07">
    <w:name w:val="Sample_code07"/>
    <w:basedOn w:val="Samplecode"/>
    <w:rsid w:val="00DC3218"/>
    <w:pPr>
      <w:ind w:left="2520"/>
    </w:pPr>
  </w:style>
  <w:style w:type="paragraph" w:customStyle="1" w:styleId="Samplecode08">
    <w:name w:val="Sample_code08"/>
    <w:basedOn w:val="Samplecode"/>
    <w:rsid w:val="00DC3218"/>
    <w:pPr>
      <w:ind w:left="2880"/>
    </w:pPr>
  </w:style>
  <w:style w:type="paragraph" w:customStyle="1" w:styleId="Samplecode09">
    <w:name w:val="Sample_code09"/>
    <w:basedOn w:val="Samplecode"/>
    <w:rsid w:val="00DC3218"/>
    <w:pPr>
      <w:ind w:left="3240"/>
    </w:pPr>
  </w:style>
  <w:style w:type="paragraph" w:customStyle="1" w:styleId="Samplecode10">
    <w:name w:val="Sample_code10"/>
    <w:basedOn w:val="Samplecode"/>
    <w:rsid w:val="00DC3218"/>
    <w:pPr>
      <w:ind w:left="3600"/>
    </w:pPr>
  </w:style>
  <w:style w:type="paragraph" w:customStyle="1" w:styleId="Samplecode11">
    <w:name w:val="Sample_code11"/>
    <w:basedOn w:val="Samplecode"/>
    <w:rsid w:val="00DC3218"/>
    <w:pPr>
      <w:ind w:left="3960"/>
    </w:pPr>
  </w:style>
  <w:style w:type="paragraph" w:customStyle="1" w:styleId="Samplecode12">
    <w:name w:val="Sample_code12"/>
    <w:basedOn w:val="Samplecode"/>
    <w:rsid w:val="00DC3218"/>
    <w:pPr>
      <w:ind w:left="43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rherriot.FAFNER\Application%20Data\Microsoft\Templates\cip4-spec-examp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cip4-spec-example.dot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&lt;JDF xmlns="http://www</vt:lpstr>
    </vt:vector>
  </TitlesOfParts>
  <Company>The Bilney Partnership Ltd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&lt;JDF xmlns="http://www</dc:title>
  <dc:creator>bob rev</dc:creator>
  <cp:lastModifiedBy>Graham Mann</cp:lastModifiedBy>
  <cp:revision>3</cp:revision>
  <dcterms:created xsi:type="dcterms:W3CDTF">2016-12-02T19:42:00Z</dcterms:created>
  <dcterms:modified xsi:type="dcterms:W3CDTF">2016-12-02T19:43:00Z</dcterms:modified>
</cp:coreProperties>
</file>