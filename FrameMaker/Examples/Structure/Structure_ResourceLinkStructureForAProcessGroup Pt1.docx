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7B" w:rsidRPr="0091787B" w:rsidRDefault="0091787B" w:rsidP="0091787B">
      <w:pPr>
        <w:pStyle w:val="Samplecode"/>
      </w:pPr>
      <w:r w:rsidRPr="0091787B">
        <w:t>&lt;</w:t>
      </w:r>
      <w:r w:rsidRPr="00DC3218">
        <w:rPr>
          <w:rStyle w:val="XMLTag"/>
        </w:rPr>
        <w:t>JDF</w:t>
      </w:r>
      <w:r w:rsidRPr="0091787B">
        <w:t xml:space="preserve"> </w:t>
      </w:r>
      <w:proofErr w:type="spellStart"/>
      <w:r w:rsidRPr="0091787B">
        <w:rPr>
          <w:rStyle w:val="XMLAttrName"/>
        </w:rPr>
        <w:t>xmlns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http://www.CIP4.org/JDFSchema_1_1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J1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Waiting</w:t>
      </w:r>
      <w:r w:rsidRPr="00DC3218">
        <w:rPr>
          <w:rStyle w:val="XMLAttrValue"/>
        </w:rPr>
        <w:t>"</w:t>
      </w:r>
      <w:r w:rsidRPr="0091787B">
        <w:t xml:space="preserve"> </w:t>
      </w:r>
    </w:p>
    <w:p w:rsidR="0091787B" w:rsidRPr="0091787B" w:rsidRDefault="0091787B" w:rsidP="00DC3218">
      <w:pPr>
        <w:pStyle w:val="Samplecode02"/>
      </w:pPr>
      <w:r w:rsidRPr="0091787B">
        <w:rPr>
          <w:rStyle w:val="XMLAttrName"/>
        </w:rPr>
        <w:t>Type</w:t>
      </w:r>
      <w:r w:rsidRPr="0091787B">
        <w:t>=</w:t>
      </w:r>
      <w:r w:rsidRPr="00DC3218">
        <w:rPr>
          <w:rStyle w:val="XMLAttrValue"/>
        </w:rPr>
        <w:t>"</w:t>
      </w:r>
      <w:proofErr w:type="spellStart"/>
      <w:r w:rsidRPr="0091787B">
        <w:rPr>
          <w:rStyle w:val="XMLAttrValue"/>
        </w:rPr>
        <w:t>ProcessGroup</w:t>
      </w:r>
      <w:proofErr w:type="spellEnd"/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JobPartID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ID300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Version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1.4</w:t>
      </w:r>
      <w:r w:rsidRPr="00DC3218">
        <w:rPr>
          <w:rStyle w:val="XMLAttrValue"/>
        </w:rPr>
        <w:t>"</w:t>
      </w:r>
      <w:r w:rsidRPr="0091787B">
        <w:t>&gt;</w:t>
      </w:r>
    </w:p>
    <w:p w:rsidR="0091787B" w:rsidRDefault="0091787B" w:rsidP="00DC3218">
      <w:pPr>
        <w:pStyle w:val="Samplecode01"/>
      </w:pPr>
      <w:r w:rsidRPr="0091787B">
        <w:t>&lt;!--</w:t>
      </w:r>
      <w:r w:rsidR="0049545A">
        <w:tab/>
      </w:r>
      <w:r w:rsidRPr="0091787B">
        <w:t xml:space="preserve">the ResourceLink Elements in the </w:t>
      </w:r>
      <w:proofErr w:type="spellStart"/>
      <w:r w:rsidRPr="0091787B">
        <w:t>ProcessGroup</w:t>
      </w:r>
      <w:proofErr w:type="spellEnd"/>
      <w:r w:rsidRPr="0091787B">
        <w:t xml:space="preserve"> define the Input </w:t>
      </w:r>
    </w:p>
    <w:p w:rsidR="0091787B" w:rsidRDefault="0091787B" w:rsidP="00DC3218">
      <w:pPr>
        <w:pStyle w:val="Samplecode03"/>
      </w:pPr>
      <w:r w:rsidRPr="0091787B">
        <w:t xml:space="preserve">Resources that are to be available for the </w:t>
      </w:r>
      <w:proofErr w:type="spellStart"/>
      <w:r w:rsidRPr="0091787B">
        <w:t>ProcessGroup</w:t>
      </w:r>
      <w:proofErr w:type="spellEnd"/>
      <w:r w:rsidRPr="0091787B">
        <w:t xml:space="preserve"> to be </w:t>
      </w:r>
    </w:p>
    <w:p w:rsidR="0091787B" w:rsidRDefault="0091787B" w:rsidP="00DC3218">
      <w:pPr>
        <w:pStyle w:val="Samplecode03"/>
      </w:pPr>
      <w:r>
        <w:t xml:space="preserve">submitted and the Output </w:t>
      </w:r>
      <w:r w:rsidRPr="0091787B">
        <w:t xml:space="preserve">Resources that are produced by the </w:t>
      </w:r>
      <w:proofErr w:type="spellStart"/>
      <w:r w:rsidRPr="0091787B">
        <w:t>ProcessGroup</w:t>
      </w:r>
      <w:proofErr w:type="spellEnd"/>
      <w:r w:rsidRPr="0091787B">
        <w:t xml:space="preserve"> </w:t>
      </w:r>
    </w:p>
    <w:p w:rsidR="0091787B" w:rsidRPr="0091787B" w:rsidRDefault="0091787B" w:rsidP="00DC3218">
      <w:pPr>
        <w:pStyle w:val="Samplecode01"/>
      </w:pPr>
      <w:r w:rsidRPr="0091787B">
        <w:t>--&gt;</w:t>
      </w:r>
    </w:p>
    <w:p w:rsidR="0091787B" w:rsidRPr="0091787B" w:rsidRDefault="0091787B" w:rsidP="00DC3218">
      <w:pPr>
        <w:pStyle w:val="Samplecode01"/>
      </w:pPr>
      <w:r w:rsidRPr="0091787B">
        <w:t>&lt;</w:t>
      </w:r>
      <w:proofErr w:type="spellStart"/>
      <w:r w:rsidRPr="00DC3218">
        <w:rPr>
          <w:rStyle w:val="XMLTag"/>
        </w:rPr>
        <w:t>ResourcePool</w:t>
      </w:r>
      <w:proofErr w:type="spellEnd"/>
      <w:r w:rsidR="00772C8C">
        <w:t>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DigitalPrintingParams</w:t>
      </w:r>
      <w:proofErr w:type="spellEnd"/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L1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Parameter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Available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</w:t>
      </w:r>
      <w:r w:rsidRPr="00DC3218">
        <w:rPr>
          <w:rStyle w:val="XMLTag"/>
        </w:rPr>
        <w:t>Media</w:t>
      </w:r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L2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Consumable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Available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RunList</w:t>
      </w:r>
      <w:proofErr w:type="spellEnd"/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L8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Parameter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Available</w:t>
      </w:r>
      <w:r w:rsidRPr="00DC3218">
        <w:rPr>
          <w:rStyle w:val="XMLAttrValue"/>
        </w:rPr>
        <w:t>"</w:t>
      </w:r>
      <w:r w:rsidRPr="0091787B">
        <w:t xml:space="preserve">/&gt; </w:t>
      </w:r>
    </w:p>
    <w:p w:rsidR="0091787B" w:rsidRDefault="0091787B" w:rsidP="00DC3218">
      <w:pPr>
        <w:pStyle w:val="Samplecode02"/>
      </w:pPr>
      <w:r w:rsidRPr="0091787B">
        <w:t>&lt;</w:t>
      </w:r>
      <w:r w:rsidRPr="00DC3218">
        <w:rPr>
          <w:rStyle w:val="XMLTag"/>
        </w:rPr>
        <w:t>Component</w:t>
      </w:r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E35951">
        <w:rPr>
          <w:rStyle w:val="XMLAttrValue"/>
        </w:rPr>
        <w:t>L3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Quantity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Unavailable</w:t>
      </w:r>
      <w:r w:rsidRPr="00DC3218">
        <w:rPr>
          <w:rStyle w:val="XMLAttrValue"/>
        </w:rPr>
        <w:t>"</w:t>
      </w:r>
      <w:r w:rsidRPr="0091787B">
        <w:t xml:space="preserve"> </w:t>
      </w:r>
    </w:p>
    <w:p w:rsidR="0091787B" w:rsidRPr="0091787B" w:rsidRDefault="0091787B" w:rsidP="00DC3218">
      <w:pPr>
        <w:pStyle w:val="Samplecode04"/>
      </w:pPr>
      <w:proofErr w:type="spellStart"/>
      <w:r w:rsidRPr="0091787B">
        <w:rPr>
          <w:rStyle w:val="XMLAttrName"/>
        </w:rPr>
        <w:t>ComponentType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Sheet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GatheringParams</w:t>
      </w:r>
      <w:proofErr w:type="spellEnd"/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L4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Parameter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Available</w:t>
      </w:r>
      <w:r w:rsidRPr="00DC3218">
        <w:rPr>
          <w:rStyle w:val="XMLAttrValue"/>
        </w:rPr>
        <w:t>"</w:t>
      </w:r>
      <w:r w:rsidRPr="0091787B">
        <w:t xml:space="preserve">/&gt; </w:t>
      </w:r>
    </w:p>
    <w:p w:rsidR="0091787B" w:rsidRDefault="0091787B" w:rsidP="00DC3218">
      <w:pPr>
        <w:pStyle w:val="Samplecode02"/>
      </w:pPr>
      <w:r w:rsidRPr="0091787B">
        <w:t>&lt;</w:t>
      </w:r>
      <w:r w:rsidRPr="00DC3218">
        <w:rPr>
          <w:rStyle w:val="XMLTag"/>
        </w:rPr>
        <w:t>Component</w:t>
      </w:r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L5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Quantity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Unavailable</w:t>
      </w:r>
      <w:r w:rsidRPr="00DC3218">
        <w:rPr>
          <w:rStyle w:val="XMLAttrValue"/>
        </w:rPr>
        <w:t>"</w:t>
      </w:r>
      <w:r w:rsidRPr="0091787B">
        <w:t xml:space="preserve"> </w:t>
      </w:r>
    </w:p>
    <w:p w:rsidR="0091787B" w:rsidRPr="0091787B" w:rsidRDefault="0091787B" w:rsidP="00DC3218">
      <w:pPr>
        <w:pStyle w:val="Samplecode04"/>
      </w:pPr>
      <w:proofErr w:type="spellStart"/>
      <w:r w:rsidRPr="0091787B">
        <w:rPr>
          <w:rStyle w:val="XMLAttrName"/>
        </w:rPr>
        <w:t>ComponentType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Sheet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StitchingParams</w:t>
      </w:r>
      <w:proofErr w:type="spellEnd"/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L6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Parameter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Available</w:t>
      </w:r>
      <w:r w:rsidRPr="00DC3218">
        <w:rPr>
          <w:rStyle w:val="XMLAttrValue"/>
        </w:rPr>
        <w:t>"</w:t>
      </w:r>
      <w:r w:rsidRPr="0091787B">
        <w:t xml:space="preserve">/&gt; </w:t>
      </w:r>
    </w:p>
    <w:p w:rsidR="0091787B" w:rsidRDefault="0091787B" w:rsidP="00DC3218">
      <w:pPr>
        <w:pStyle w:val="Samplecode02"/>
      </w:pPr>
      <w:r w:rsidRPr="0091787B">
        <w:t>&lt;</w:t>
      </w:r>
      <w:r w:rsidRPr="00DC3218">
        <w:rPr>
          <w:rStyle w:val="XMLTag"/>
        </w:rPr>
        <w:t>Component</w:t>
      </w:r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L7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Class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Quantity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E35951">
        <w:rPr>
          <w:rStyle w:val="XMLAttrValue"/>
        </w:rPr>
        <w:t>Unavailable</w:t>
      </w:r>
      <w:r w:rsidRPr="00DC3218">
        <w:rPr>
          <w:rStyle w:val="XMLAttrValue"/>
        </w:rPr>
        <w:t>"</w:t>
      </w:r>
      <w:r w:rsidRPr="0091787B">
        <w:t xml:space="preserve"> </w:t>
      </w:r>
    </w:p>
    <w:p w:rsidR="0091787B" w:rsidRPr="0091787B" w:rsidRDefault="0091787B" w:rsidP="00DC3218">
      <w:pPr>
        <w:pStyle w:val="Samplecode04"/>
      </w:pPr>
      <w:proofErr w:type="spellStart"/>
      <w:r w:rsidRPr="0091787B">
        <w:rPr>
          <w:rStyle w:val="XMLAttrName"/>
        </w:rPr>
        <w:t>ComponentType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Sheet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1"/>
      </w:pPr>
      <w:r w:rsidRPr="0091787B">
        <w:t>&lt;/</w:t>
      </w:r>
      <w:proofErr w:type="spellStart"/>
      <w:r w:rsidRPr="00DC3218">
        <w:rPr>
          <w:rStyle w:val="XMLTag"/>
        </w:rPr>
        <w:t>ResourcePool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1"/>
      </w:pPr>
      <w:r w:rsidRPr="0091787B">
        <w:t>&lt;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2"/>
      </w:pPr>
      <w:r w:rsidRPr="0091787B">
        <w:t>&lt;!-- print input media --&gt;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MediaLink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L2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&lt;!-- gathered output components --&gt;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ComponentLink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Output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L7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1"/>
      </w:pPr>
      <w:r w:rsidRPr="0091787B">
        <w:t>&lt;/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1"/>
      </w:pPr>
      <w:r w:rsidRPr="0091787B">
        <w:t>&lt;</w:t>
      </w:r>
      <w:r w:rsidRPr="00DC3218">
        <w:rPr>
          <w:rStyle w:val="XMLTag"/>
        </w:rPr>
        <w:t>JDF</w:t>
      </w:r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J2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Waiting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E35951">
        <w:rPr>
          <w:rStyle w:val="XMLAttrName"/>
        </w:rPr>
        <w:t>JobPartID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ID301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Type</w:t>
      </w:r>
      <w:r w:rsidRPr="0091787B">
        <w:t>=</w:t>
      </w:r>
      <w:r w:rsidRPr="00DC3218">
        <w:rPr>
          <w:rStyle w:val="XMLAttrValue"/>
        </w:rPr>
        <w:t>"</w:t>
      </w:r>
      <w:proofErr w:type="spellStart"/>
      <w:r w:rsidRPr="0091787B">
        <w:rPr>
          <w:rStyle w:val="XMLAttrValue"/>
        </w:rPr>
        <w:t>DigitalPrinting</w:t>
      </w:r>
      <w:proofErr w:type="spellEnd"/>
      <w:r w:rsidRPr="00DC3218">
        <w:rPr>
          <w:rStyle w:val="XMLAttrValue"/>
        </w:rPr>
        <w:t>"</w:t>
      </w:r>
      <w:r w:rsidRPr="0091787B">
        <w:t>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3"/>
      </w:pPr>
      <w:r w:rsidRPr="0091787B">
        <w:t>&lt;!-- digital printing parameters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DigitalPrintingParamsLink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L1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3"/>
      </w:pPr>
      <w:r w:rsidRPr="0091787B">
        <w:t>&lt;!-- input sheets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MediaLink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L2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RunListLink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L8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3"/>
      </w:pPr>
      <w:r w:rsidRPr="0091787B">
        <w:t>&lt;!-- printed output components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ComponentLink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Output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L3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&lt;/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1"/>
      </w:pPr>
      <w:r w:rsidRPr="0091787B">
        <w:t>&lt;/</w:t>
      </w:r>
      <w:r w:rsidRPr="00DC3218">
        <w:rPr>
          <w:rStyle w:val="XMLTag"/>
        </w:rPr>
        <w:t>JDF</w:t>
      </w:r>
      <w:r w:rsidRPr="0091787B">
        <w:t>&gt;</w:t>
      </w:r>
    </w:p>
    <w:sectPr w:rsidR="0091787B" w:rsidRPr="0091787B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A48"/>
    <w:rsid w:val="0000717E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29CF"/>
    <w:rsid w:val="000E30B1"/>
    <w:rsid w:val="000F216D"/>
    <w:rsid w:val="00102793"/>
    <w:rsid w:val="00102E5F"/>
    <w:rsid w:val="00103067"/>
    <w:rsid w:val="001058C1"/>
    <w:rsid w:val="00112B08"/>
    <w:rsid w:val="00112DEC"/>
    <w:rsid w:val="00114569"/>
    <w:rsid w:val="00120B9D"/>
    <w:rsid w:val="0012364D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0E58"/>
    <w:rsid w:val="00221921"/>
    <w:rsid w:val="00225DA1"/>
    <w:rsid w:val="00227C2C"/>
    <w:rsid w:val="00231155"/>
    <w:rsid w:val="002352C3"/>
    <w:rsid w:val="00241EEC"/>
    <w:rsid w:val="002470A0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B6D2F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8064A"/>
    <w:rsid w:val="00385FC9"/>
    <w:rsid w:val="003874FE"/>
    <w:rsid w:val="003906C8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19D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C4"/>
    <w:rsid w:val="00477677"/>
    <w:rsid w:val="00484238"/>
    <w:rsid w:val="0048602F"/>
    <w:rsid w:val="00487032"/>
    <w:rsid w:val="00492C02"/>
    <w:rsid w:val="0049412A"/>
    <w:rsid w:val="0049545A"/>
    <w:rsid w:val="004A5E0B"/>
    <w:rsid w:val="004A66B7"/>
    <w:rsid w:val="004A7BA0"/>
    <w:rsid w:val="004B0C5C"/>
    <w:rsid w:val="004B2C36"/>
    <w:rsid w:val="004B6D2E"/>
    <w:rsid w:val="004C12C8"/>
    <w:rsid w:val="004C3B28"/>
    <w:rsid w:val="004C6F51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F8C"/>
    <w:rsid w:val="00624C2D"/>
    <w:rsid w:val="006269CB"/>
    <w:rsid w:val="00627163"/>
    <w:rsid w:val="00630895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2C8C"/>
    <w:rsid w:val="00777915"/>
    <w:rsid w:val="007871F7"/>
    <w:rsid w:val="007913CD"/>
    <w:rsid w:val="00793706"/>
    <w:rsid w:val="00794947"/>
    <w:rsid w:val="00794984"/>
    <w:rsid w:val="007A4D31"/>
    <w:rsid w:val="007A5C84"/>
    <w:rsid w:val="007B3E12"/>
    <w:rsid w:val="007B50B8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71C77"/>
    <w:rsid w:val="00872204"/>
    <w:rsid w:val="0088142F"/>
    <w:rsid w:val="00886B6E"/>
    <w:rsid w:val="00886EA3"/>
    <w:rsid w:val="0089207F"/>
    <w:rsid w:val="00897214"/>
    <w:rsid w:val="00897FFD"/>
    <w:rsid w:val="008A158E"/>
    <w:rsid w:val="008A1CB9"/>
    <w:rsid w:val="008A5B8F"/>
    <w:rsid w:val="008B458A"/>
    <w:rsid w:val="008B5B2D"/>
    <w:rsid w:val="008B65C6"/>
    <w:rsid w:val="008B79D4"/>
    <w:rsid w:val="008C39FE"/>
    <w:rsid w:val="008C5B28"/>
    <w:rsid w:val="008E2534"/>
    <w:rsid w:val="008E2A0E"/>
    <w:rsid w:val="008E4BC7"/>
    <w:rsid w:val="008E6350"/>
    <w:rsid w:val="0090222C"/>
    <w:rsid w:val="00903525"/>
    <w:rsid w:val="00904353"/>
    <w:rsid w:val="00904DFA"/>
    <w:rsid w:val="0091787B"/>
    <w:rsid w:val="009211E4"/>
    <w:rsid w:val="00924903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C0A24"/>
    <w:rsid w:val="009C5010"/>
    <w:rsid w:val="009C7512"/>
    <w:rsid w:val="009D2049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947AB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961"/>
    <w:rsid w:val="00AD6209"/>
    <w:rsid w:val="00AD7D0C"/>
    <w:rsid w:val="00AE094D"/>
    <w:rsid w:val="00AE222B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B21"/>
    <w:rsid w:val="00C17641"/>
    <w:rsid w:val="00C20D2C"/>
    <w:rsid w:val="00C2235B"/>
    <w:rsid w:val="00C2497B"/>
    <w:rsid w:val="00C26566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F4C87"/>
    <w:rsid w:val="00CF59A8"/>
    <w:rsid w:val="00D0411C"/>
    <w:rsid w:val="00D131D7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57FB7"/>
    <w:rsid w:val="00D60BCB"/>
    <w:rsid w:val="00D61D54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3218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6E3B"/>
    <w:rsid w:val="00E015D7"/>
    <w:rsid w:val="00E017A6"/>
    <w:rsid w:val="00E051FA"/>
    <w:rsid w:val="00E139FB"/>
    <w:rsid w:val="00E154D3"/>
    <w:rsid w:val="00E209AD"/>
    <w:rsid w:val="00E25E83"/>
    <w:rsid w:val="00E2634B"/>
    <w:rsid w:val="00E27C26"/>
    <w:rsid w:val="00E30E09"/>
    <w:rsid w:val="00E32035"/>
    <w:rsid w:val="00E321D0"/>
    <w:rsid w:val="00E35951"/>
    <w:rsid w:val="00E516B7"/>
    <w:rsid w:val="00E51DB6"/>
    <w:rsid w:val="00E60976"/>
    <w:rsid w:val="00E63050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1566"/>
    <w:rsid w:val="00E95832"/>
    <w:rsid w:val="00E96E28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21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code">
    <w:name w:val="Sample_code"/>
    <w:basedOn w:val="Normal"/>
    <w:rsid w:val="00DC321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DC3218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DC3218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DC3218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DC3218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DC3218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DC3218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DC3218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DC3218"/>
    <w:pPr>
      <w:ind w:left="360"/>
    </w:pPr>
  </w:style>
  <w:style w:type="paragraph" w:customStyle="1" w:styleId="Samplecode02">
    <w:name w:val="Sample_code02"/>
    <w:basedOn w:val="Samplecode"/>
    <w:rsid w:val="00DC3218"/>
    <w:pPr>
      <w:ind w:left="720"/>
    </w:pPr>
  </w:style>
  <w:style w:type="paragraph" w:customStyle="1" w:styleId="Samplecode03">
    <w:name w:val="Sample_code03"/>
    <w:basedOn w:val="Samplecode"/>
    <w:rsid w:val="00DC3218"/>
    <w:pPr>
      <w:ind w:left="1080"/>
    </w:pPr>
  </w:style>
  <w:style w:type="paragraph" w:customStyle="1" w:styleId="Samplecode04">
    <w:name w:val="Sample_code04"/>
    <w:basedOn w:val="Samplecode"/>
    <w:rsid w:val="00DC3218"/>
    <w:pPr>
      <w:ind w:left="1440"/>
    </w:pPr>
  </w:style>
  <w:style w:type="paragraph" w:customStyle="1" w:styleId="Samplecode05">
    <w:name w:val="Sample_code05"/>
    <w:basedOn w:val="Samplecode"/>
    <w:rsid w:val="00DC3218"/>
    <w:pPr>
      <w:ind w:left="1800"/>
    </w:pPr>
  </w:style>
  <w:style w:type="paragraph" w:customStyle="1" w:styleId="Samplecode06">
    <w:name w:val="Sample_code06"/>
    <w:basedOn w:val="Samplecode"/>
    <w:rsid w:val="00DC3218"/>
    <w:pPr>
      <w:ind w:left="2160"/>
    </w:pPr>
  </w:style>
  <w:style w:type="paragraph" w:customStyle="1" w:styleId="Samplecode07">
    <w:name w:val="Sample_code07"/>
    <w:basedOn w:val="Samplecode"/>
    <w:rsid w:val="00DC3218"/>
    <w:pPr>
      <w:ind w:left="2520"/>
    </w:pPr>
  </w:style>
  <w:style w:type="paragraph" w:customStyle="1" w:styleId="Samplecode08">
    <w:name w:val="Sample_code08"/>
    <w:basedOn w:val="Samplecode"/>
    <w:rsid w:val="00DC3218"/>
    <w:pPr>
      <w:ind w:left="2880"/>
    </w:pPr>
  </w:style>
  <w:style w:type="paragraph" w:customStyle="1" w:styleId="Samplecode09">
    <w:name w:val="Sample_code09"/>
    <w:basedOn w:val="Samplecode"/>
    <w:rsid w:val="00DC3218"/>
    <w:pPr>
      <w:ind w:left="3240"/>
    </w:pPr>
  </w:style>
  <w:style w:type="paragraph" w:customStyle="1" w:styleId="Samplecode10">
    <w:name w:val="Sample_code10"/>
    <w:basedOn w:val="Samplecode"/>
    <w:rsid w:val="00DC3218"/>
    <w:pPr>
      <w:ind w:left="3600"/>
    </w:pPr>
  </w:style>
  <w:style w:type="paragraph" w:customStyle="1" w:styleId="Samplecode11">
    <w:name w:val="Sample_code11"/>
    <w:basedOn w:val="Samplecode"/>
    <w:rsid w:val="00DC3218"/>
    <w:pPr>
      <w:ind w:left="3960"/>
    </w:pPr>
  </w:style>
  <w:style w:type="paragraph" w:customStyle="1" w:styleId="Samplecode12">
    <w:name w:val="Sample_code12"/>
    <w:basedOn w:val="Samplecode"/>
    <w:rsid w:val="00DC3218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3</cp:revision>
  <dcterms:created xsi:type="dcterms:W3CDTF">2016-12-02T19:42:00Z</dcterms:created>
  <dcterms:modified xsi:type="dcterms:W3CDTF">2016-12-02T19:50:00Z</dcterms:modified>
</cp:coreProperties>
</file>