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6A8" w:rsidRPr="001246A8" w:rsidRDefault="001246A8" w:rsidP="0041035B">
      <w:pPr>
        <w:pStyle w:val="Samplecode02"/>
      </w:pPr>
      <w:r w:rsidRPr="001246A8">
        <w:t>&lt;</w:t>
      </w:r>
      <w:proofErr w:type="spellStart"/>
      <w:r w:rsidRPr="0041035B">
        <w:rPr>
          <w:rStyle w:val="XMLTag"/>
        </w:rPr>
        <w:t>ContentList</w:t>
      </w:r>
      <w:proofErr w:type="spellEnd"/>
      <w:r w:rsidRPr="001246A8">
        <w:t xml:space="preserve"> </w:t>
      </w:r>
      <w:r w:rsidRPr="000058DC">
        <w:rPr>
          <w:rStyle w:val="XMLAttrName"/>
        </w:rPr>
        <w:t>Class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Parameter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ID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r_000006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Status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Unavailable</w:t>
      </w:r>
      <w:r w:rsidRPr="0041035B">
        <w:rPr>
          <w:rStyle w:val="XMLAttrValue"/>
        </w:rPr>
        <w:t>"</w:t>
      </w:r>
      <w:r w:rsidRPr="001246A8">
        <w:t>&gt;</w:t>
      </w:r>
    </w:p>
    <w:p w:rsidR="001246A8" w:rsidRPr="001246A8" w:rsidRDefault="001246A8" w:rsidP="0041035B">
      <w:pPr>
        <w:pStyle w:val="Samplecode03"/>
      </w:pPr>
      <w:r w:rsidRPr="001246A8">
        <w:t>&lt;</w:t>
      </w:r>
      <w:proofErr w:type="spellStart"/>
      <w:r w:rsidRPr="0041035B">
        <w:rPr>
          <w:rStyle w:val="XMLTag"/>
        </w:rPr>
        <w:t>ContentData</w:t>
      </w:r>
      <w:proofErr w:type="spellEnd"/>
      <w:r w:rsidRPr="001246A8">
        <w:t xml:space="preserve"> </w:t>
      </w:r>
      <w:r w:rsidRPr="000058DC">
        <w:rPr>
          <w:rStyle w:val="XMLAttrName"/>
        </w:rPr>
        <w:t>ID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l_000007</w:t>
      </w:r>
      <w:r w:rsidRPr="0041035B">
        <w:rPr>
          <w:rStyle w:val="XMLAttrValue"/>
        </w:rPr>
        <w:t>"</w:t>
      </w:r>
      <w:r w:rsidRPr="001246A8">
        <w:t>&gt;</w:t>
      </w:r>
    </w:p>
    <w:p w:rsidR="001246A8" w:rsidRPr="001246A8" w:rsidRDefault="001246A8" w:rsidP="0041035B">
      <w:pPr>
        <w:pStyle w:val="Samplecode04"/>
      </w:pPr>
      <w:r w:rsidRPr="001246A8">
        <w:t>&lt;</w:t>
      </w:r>
      <w:proofErr w:type="spellStart"/>
      <w:r w:rsidRPr="0041035B">
        <w:rPr>
          <w:rStyle w:val="XMLTag"/>
        </w:rPr>
        <w:t>ContentMetaData</w:t>
      </w:r>
      <w:proofErr w:type="spellEnd"/>
      <w:r w:rsidRPr="001246A8">
        <w:t>&gt;</w:t>
      </w:r>
    </w:p>
    <w:p w:rsidR="001246A8" w:rsidRPr="001246A8" w:rsidRDefault="001246A8" w:rsidP="0041035B">
      <w:pPr>
        <w:pStyle w:val="Samplecode05"/>
      </w:pPr>
      <w:r w:rsidRPr="001246A8">
        <w:t>&lt;</w:t>
      </w:r>
      <w:r w:rsidRPr="0041035B">
        <w:rPr>
          <w:rStyle w:val="XMLTag"/>
        </w:rPr>
        <w:t>Part</w:t>
      </w:r>
      <w:r w:rsidRPr="001246A8">
        <w:t xml:space="preserve"> </w:t>
      </w:r>
      <w:proofErr w:type="spellStart"/>
      <w:r w:rsidR="004E29E2">
        <w:rPr>
          <w:rStyle w:val="XMLAttrName"/>
        </w:rPr>
        <w:t>Doc</w:t>
      </w:r>
      <w:r w:rsidRPr="000058DC">
        <w:rPr>
          <w:rStyle w:val="XMLAttrName"/>
        </w:rPr>
        <w:t>Tags</w:t>
      </w:r>
      <w:proofErr w:type="spellEnd"/>
      <w:r w:rsidRPr="001246A8">
        <w:t>=</w:t>
      </w:r>
      <w:r w:rsidRPr="0041035B">
        <w:rPr>
          <w:rStyle w:val="XMLAttrValue"/>
        </w:rPr>
        <w:t>"</w:t>
      </w:r>
      <w:proofErr w:type="spellStart"/>
      <w:r w:rsidRPr="000058DC">
        <w:rPr>
          <w:rStyle w:val="XMLAttrValue"/>
        </w:rPr>
        <w:t>CoverLetter</w:t>
      </w:r>
      <w:proofErr w:type="spellEnd"/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SheetName</w:t>
      </w:r>
      <w:proofErr w:type="spellEnd"/>
      <w:r w:rsidRPr="001246A8">
        <w:t>=</w:t>
      </w:r>
      <w:r w:rsidRPr="0041035B">
        <w:rPr>
          <w:rStyle w:val="XMLAttrValue"/>
        </w:rPr>
        <w:t>"</w:t>
      </w:r>
      <w:proofErr w:type="spellStart"/>
      <w:r w:rsidRPr="000058DC">
        <w:rPr>
          <w:rStyle w:val="XMLAttrValue"/>
        </w:rPr>
        <w:t>CoverLetterSheet</w:t>
      </w:r>
      <w:proofErr w:type="spellEnd"/>
      <w:r w:rsidRPr="0041035B">
        <w:rPr>
          <w:rStyle w:val="XMLAttrValue"/>
        </w:rPr>
        <w:t>"</w:t>
      </w:r>
      <w:r w:rsidRPr="001246A8">
        <w:t>/&gt;</w:t>
      </w:r>
    </w:p>
    <w:p w:rsidR="001246A8" w:rsidRPr="001246A8" w:rsidRDefault="001246A8" w:rsidP="0041035B">
      <w:pPr>
        <w:pStyle w:val="Samplecode04"/>
      </w:pPr>
      <w:r w:rsidRPr="001246A8">
        <w:t>&lt;/</w:t>
      </w:r>
      <w:proofErr w:type="spellStart"/>
      <w:r w:rsidRPr="0041035B">
        <w:rPr>
          <w:rStyle w:val="XMLTag"/>
        </w:rPr>
        <w:t>ContentMetaData</w:t>
      </w:r>
      <w:proofErr w:type="spellEnd"/>
      <w:r w:rsidRPr="001246A8">
        <w:t>&gt;</w:t>
      </w:r>
    </w:p>
    <w:p w:rsidR="001246A8" w:rsidRPr="001246A8" w:rsidRDefault="001246A8" w:rsidP="0041035B">
      <w:pPr>
        <w:pStyle w:val="Samplecode03"/>
      </w:pPr>
      <w:r w:rsidRPr="001246A8">
        <w:t>&lt;/</w:t>
      </w:r>
      <w:proofErr w:type="spellStart"/>
      <w:r w:rsidRPr="0041035B">
        <w:rPr>
          <w:rStyle w:val="XMLTag"/>
        </w:rPr>
        <w:t>ContentData</w:t>
      </w:r>
      <w:proofErr w:type="spellEnd"/>
      <w:r w:rsidRPr="001246A8">
        <w:t>&gt;</w:t>
      </w:r>
    </w:p>
    <w:p w:rsidR="001246A8" w:rsidRDefault="001246A8" w:rsidP="0041035B">
      <w:pPr>
        <w:pStyle w:val="Samplecode03"/>
      </w:pPr>
      <w:r w:rsidRPr="001246A8">
        <w:t>&lt;</w:t>
      </w:r>
      <w:proofErr w:type="spellStart"/>
      <w:r w:rsidRPr="0041035B">
        <w:rPr>
          <w:rStyle w:val="XMLTag"/>
        </w:rPr>
        <w:t>ContentData</w:t>
      </w:r>
      <w:proofErr w:type="spellEnd"/>
      <w:r w:rsidRPr="001246A8">
        <w:t xml:space="preserve"> </w:t>
      </w:r>
      <w:r w:rsidRPr="000058DC">
        <w:rPr>
          <w:rStyle w:val="XMLAttrName"/>
        </w:rPr>
        <w:t>ID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l_000008</w:t>
      </w:r>
      <w:r w:rsidR="008822BD" w:rsidRPr="0041035B">
        <w:rPr>
          <w:rStyle w:val="XMLAttrValue"/>
        </w:rPr>
        <w:t>"</w:t>
      </w:r>
      <w:r w:rsidRPr="001246A8">
        <w:t>&gt;</w:t>
      </w:r>
    </w:p>
    <w:p w:rsidR="008822BD" w:rsidRPr="001246A8" w:rsidRDefault="008822BD" w:rsidP="0041035B">
      <w:pPr>
        <w:pStyle w:val="Samplecode04"/>
      </w:pPr>
      <w:r w:rsidRPr="001246A8">
        <w:t>&lt;</w:t>
      </w:r>
      <w:proofErr w:type="spellStart"/>
      <w:r w:rsidRPr="0041035B">
        <w:rPr>
          <w:rStyle w:val="XMLTag"/>
        </w:rPr>
        <w:t>ContentMetaData</w:t>
      </w:r>
      <w:proofErr w:type="spellEnd"/>
      <w:r w:rsidRPr="001246A8">
        <w:t>&gt;</w:t>
      </w:r>
    </w:p>
    <w:p w:rsidR="008822BD" w:rsidRPr="001246A8" w:rsidRDefault="008822BD" w:rsidP="0041035B">
      <w:pPr>
        <w:pStyle w:val="Samplecode05"/>
      </w:pPr>
      <w:r w:rsidRPr="001246A8">
        <w:t>&lt;</w:t>
      </w:r>
      <w:r w:rsidRPr="0041035B">
        <w:rPr>
          <w:rStyle w:val="XMLTag"/>
        </w:rPr>
        <w:t>Part</w:t>
      </w:r>
      <w:r w:rsidRPr="001246A8">
        <w:t xml:space="preserve"> </w:t>
      </w:r>
      <w:proofErr w:type="spellStart"/>
      <w:r w:rsidR="004E29E2">
        <w:rPr>
          <w:rStyle w:val="XMLAttrName"/>
        </w:rPr>
        <w:t>Doc</w:t>
      </w:r>
      <w:r w:rsidRPr="000058DC">
        <w:rPr>
          <w:rStyle w:val="XMLAttrName"/>
        </w:rPr>
        <w:t>Tags</w:t>
      </w:r>
      <w:proofErr w:type="spellEnd"/>
      <w:r w:rsidRPr="001246A8">
        <w:t>=</w:t>
      </w:r>
      <w:r w:rsidRPr="0041035B">
        <w:rPr>
          <w:rStyle w:val="XMLAttrValue"/>
        </w:rPr>
        <w:t>"</w:t>
      </w:r>
      <w:proofErr w:type="spellStart"/>
      <w:r w:rsidRPr="000058DC">
        <w:rPr>
          <w:rStyle w:val="XMLAttrValue"/>
        </w:rPr>
        <w:t>BrochureSheets</w:t>
      </w:r>
      <w:proofErr w:type="spellEnd"/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SheetName</w:t>
      </w:r>
      <w:proofErr w:type="spellEnd"/>
      <w:r w:rsidRPr="001246A8">
        <w:t>=</w:t>
      </w:r>
      <w:r w:rsidRPr="0041035B">
        <w:rPr>
          <w:rStyle w:val="XMLAttrValue"/>
        </w:rPr>
        <w:t>"</w:t>
      </w:r>
      <w:proofErr w:type="spellStart"/>
      <w:r w:rsidRPr="000058DC">
        <w:rPr>
          <w:rStyle w:val="XMLAttrValue"/>
        </w:rPr>
        <w:t>BrochureSheet</w:t>
      </w:r>
      <w:proofErr w:type="spellEnd"/>
      <w:r w:rsidRPr="0041035B">
        <w:rPr>
          <w:rStyle w:val="XMLAttrValue"/>
        </w:rPr>
        <w:t>"</w:t>
      </w:r>
      <w:r w:rsidRPr="001246A8">
        <w:t>/&gt;</w:t>
      </w:r>
    </w:p>
    <w:p w:rsidR="008822BD" w:rsidRDefault="008822BD" w:rsidP="0041035B">
      <w:pPr>
        <w:pStyle w:val="Samplecode04"/>
      </w:pPr>
      <w:r w:rsidRPr="001246A8">
        <w:t>&lt;/</w:t>
      </w:r>
      <w:proofErr w:type="spellStart"/>
      <w:r w:rsidRPr="0041035B">
        <w:rPr>
          <w:rStyle w:val="XMLTag"/>
        </w:rPr>
        <w:t>ContentMetaData</w:t>
      </w:r>
      <w:proofErr w:type="spellEnd"/>
      <w:r>
        <w:t>&gt;</w:t>
      </w:r>
    </w:p>
    <w:p w:rsidR="008822BD" w:rsidRPr="001246A8" w:rsidRDefault="008822BD" w:rsidP="0041035B">
      <w:pPr>
        <w:pStyle w:val="Samplecode03"/>
      </w:pPr>
      <w:r w:rsidRPr="001246A8">
        <w:t>&lt;/</w:t>
      </w:r>
      <w:proofErr w:type="spellStart"/>
      <w:r w:rsidRPr="0041035B">
        <w:rPr>
          <w:rStyle w:val="XMLTag"/>
        </w:rPr>
        <w:t>ContentData</w:t>
      </w:r>
      <w:proofErr w:type="spellEnd"/>
      <w:r>
        <w:t>&gt;</w:t>
      </w:r>
    </w:p>
    <w:p w:rsidR="001246A8" w:rsidRPr="001246A8" w:rsidRDefault="001246A8" w:rsidP="0041035B">
      <w:pPr>
        <w:pStyle w:val="Samplecode02"/>
      </w:pPr>
      <w:r w:rsidRPr="001246A8">
        <w:t>&lt;/</w:t>
      </w:r>
      <w:proofErr w:type="spellStart"/>
      <w:r w:rsidRPr="0041035B">
        <w:rPr>
          <w:rStyle w:val="XMLTag"/>
        </w:rPr>
        <w:t>ContentList</w:t>
      </w:r>
      <w:proofErr w:type="spellEnd"/>
      <w:r w:rsidRPr="001246A8">
        <w:t>&gt;</w:t>
      </w:r>
    </w:p>
    <w:p w:rsidR="001246A8" w:rsidRPr="001246A8" w:rsidRDefault="001246A8" w:rsidP="0041035B">
      <w:pPr>
        <w:pStyle w:val="Samplecode01"/>
      </w:pPr>
      <w:r w:rsidRPr="001246A8">
        <w:t>&lt;/</w:t>
      </w:r>
      <w:proofErr w:type="spellStart"/>
      <w:r w:rsidRPr="0041035B">
        <w:rPr>
          <w:rStyle w:val="XMLTag"/>
        </w:rPr>
        <w:t>ResourcePool</w:t>
      </w:r>
      <w:proofErr w:type="spellEnd"/>
      <w:r w:rsidRPr="001246A8">
        <w:t>&gt;</w:t>
      </w:r>
    </w:p>
    <w:p w:rsidR="001246A8" w:rsidRPr="001246A8" w:rsidRDefault="001246A8" w:rsidP="0041035B">
      <w:pPr>
        <w:pStyle w:val="Samplecode01"/>
      </w:pPr>
      <w:r w:rsidRPr="001246A8">
        <w:t>&lt;</w:t>
      </w:r>
      <w:proofErr w:type="spellStart"/>
      <w:r w:rsidRPr="0041035B">
        <w:rPr>
          <w:rStyle w:val="XMLTag"/>
        </w:rPr>
        <w:t>ResourceLinkPool</w:t>
      </w:r>
      <w:proofErr w:type="spellEnd"/>
      <w:r w:rsidRPr="001246A8">
        <w:t>&gt;</w:t>
      </w:r>
    </w:p>
    <w:p w:rsidR="001246A8" w:rsidRPr="001246A8" w:rsidRDefault="001246A8" w:rsidP="0041035B">
      <w:pPr>
        <w:pStyle w:val="Samplecode02"/>
      </w:pPr>
      <w:r w:rsidRPr="001246A8">
        <w:t>&lt;</w:t>
      </w:r>
      <w:proofErr w:type="spellStart"/>
      <w:r w:rsidRPr="0041035B">
        <w:rPr>
          <w:rStyle w:val="XMLTag"/>
        </w:rPr>
        <w:t>ComponentLink</w:t>
      </w:r>
      <w:proofErr w:type="spellEnd"/>
      <w:r w:rsidRPr="001246A8">
        <w:t xml:space="preserve"> </w:t>
      </w:r>
      <w:proofErr w:type="spellStart"/>
      <w:r w:rsidRPr="000058DC">
        <w:rPr>
          <w:rStyle w:val="XMLAttrName"/>
        </w:rPr>
        <w:t>CombinedProcessIndex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3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Usage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Output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rRef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r_000002</w:t>
      </w:r>
      <w:r w:rsidRPr="0041035B">
        <w:rPr>
          <w:rStyle w:val="XMLAttrValue"/>
        </w:rPr>
        <w:t>"</w:t>
      </w:r>
      <w:r w:rsidRPr="001246A8">
        <w:t>/&gt;</w:t>
      </w:r>
    </w:p>
    <w:p w:rsidR="000058DC" w:rsidRDefault="001246A8" w:rsidP="0041035B">
      <w:pPr>
        <w:pStyle w:val="Samplecode02"/>
      </w:pPr>
      <w:r w:rsidRPr="001246A8">
        <w:t>&lt;</w:t>
      </w:r>
      <w:proofErr w:type="spellStart"/>
      <w:r w:rsidRPr="0041035B">
        <w:rPr>
          <w:rStyle w:val="XMLTag"/>
        </w:rPr>
        <w:t>DigitalPrintingParamsLink</w:t>
      </w:r>
      <w:proofErr w:type="spellEnd"/>
      <w:r w:rsidRPr="001246A8">
        <w:t xml:space="preserve"> </w:t>
      </w:r>
      <w:proofErr w:type="spellStart"/>
      <w:r w:rsidRPr="000058DC">
        <w:rPr>
          <w:rStyle w:val="XMLAttrName"/>
        </w:rPr>
        <w:t>CombinedProcessIndex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2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Usage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Input</w:t>
      </w:r>
      <w:r w:rsidRPr="0041035B">
        <w:rPr>
          <w:rStyle w:val="XMLAttrValue"/>
        </w:rPr>
        <w:t>"</w:t>
      </w:r>
      <w:r w:rsidRPr="001246A8">
        <w:t xml:space="preserve"> </w:t>
      </w:r>
    </w:p>
    <w:p w:rsidR="001246A8" w:rsidRPr="001246A8" w:rsidRDefault="001246A8" w:rsidP="0041035B">
      <w:pPr>
        <w:pStyle w:val="Samplecode04"/>
      </w:pPr>
      <w:proofErr w:type="spellStart"/>
      <w:r w:rsidRPr="000058DC">
        <w:rPr>
          <w:rStyle w:val="XMLAttrName"/>
        </w:rPr>
        <w:t>rRef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r_000003</w:t>
      </w:r>
      <w:r w:rsidRPr="0041035B">
        <w:rPr>
          <w:rStyle w:val="XMLAttrValue"/>
        </w:rPr>
        <w:t>"</w:t>
      </w:r>
      <w:r w:rsidRPr="001246A8">
        <w:t>/&gt;</w:t>
      </w:r>
    </w:p>
    <w:p w:rsidR="001246A8" w:rsidRPr="001246A8" w:rsidRDefault="001246A8" w:rsidP="0041035B">
      <w:pPr>
        <w:pStyle w:val="Samplecode02"/>
      </w:pPr>
      <w:r w:rsidRPr="001246A8">
        <w:t>&lt;</w:t>
      </w:r>
      <w:proofErr w:type="spellStart"/>
      <w:r w:rsidRPr="0041035B">
        <w:rPr>
          <w:rStyle w:val="XMLTag"/>
        </w:rPr>
        <w:t>MediaLink</w:t>
      </w:r>
      <w:proofErr w:type="spellEnd"/>
      <w:r w:rsidRPr="001246A8">
        <w:t xml:space="preserve"> </w:t>
      </w:r>
      <w:proofErr w:type="spellStart"/>
      <w:r w:rsidRPr="000058DC">
        <w:rPr>
          <w:rStyle w:val="XMLAttrName"/>
        </w:rPr>
        <w:t>CombinedProcessIndex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1 2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Usage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Input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rRef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r_000004</w:t>
      </w:r>
      <w:r w:rsidRPr="0041035B">
        <w:rPr>
          <w:rStyle w:val="XMLAttrValue"/>
        </w:rPr>
        <w:t>"</w:t>
      </w:r>
      <w:r w:rsidRPr="001246A8">
        <w:t>/&gt;</w:t>
      </w:r>
    </w:p>
    <w:p w:rsidR="001246A8" w:rsidRDefault="001246A8" w:rsidP="0041035B">
      <w:pPr>
        <w:pStyle w:val="Samplecode02"/>
      </w:pPr>
      <w:r w:rsidRPr="001246A8">
        <w:t>&lt;</w:t>
      </w:r>
      <w:proofErr w:type="spellStart"/>
      <w:r w:rsidRPr="0041035B">
        <w:rPr>
          <w:rStyle w:val="XMLTag"/>
        </w:rPr>
        <w:t>RunListLink</w:t>
      </w:r>
      <w:proofErr w:type="spellEnd"/>
      <w:r w:rsidRPr="001246A8">
        <w:t xml:space="preserve"> </w:t>
      </w:r>
      <w:proofErr w:type="spellStart"/>
      <w:r w:rsidRPr="000058DC">
        <w:rPr>
          <w:rStyle w:val="XMLAttrName"/>
        </w:rPr>
        <w:t>CombinedProcessIndex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0 2</w:t>
      </w:r>
      <w:r w:rsidRPr="0041035B">
        <w:rPr>
          <w:rStyle w:val="XMLAttrValue"/>
        </w:rPr>
        <w:t>"</w:t>
      </w:r>
      <w:r w:rsidRPr="001246A8">
        <w:t xml:space="preserve"> </w:t>
      </w:r>
      <w:r w:rsidRPr="000058DC">
        <w:rPr>
          <w:rStyle w:val="XMLAttrName"/>
        </w:rPr>
        <w:t>Usage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Input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rRef</w:t>
      </w:r>
      <w:proofErr w:type="spellEnd"/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r_000005</w:t>
      </w:r>
      <w:r w:rsidRPr="0041035B">
        <w:rPr>
          <w:rStyle w:val="XMLAttrValue"/>
        </w:rPr>
        <w:t>"</w:t>
      </w:r>
      <w:r w:rsidRPr="001246A8">
        <w:t>/&gt;</w:t>
      </w:r>
    </w:p>
    <w:p w:rsidR="004716A7" w:rsidRDefault="004716A7" w:rsidP="0041035B">
      <w:pPr>
        <w:pStyle w:val="Samplecode02"/>
      </w:pPr>
      <w:r w:rsidRPr="001246A8">
        <w:t>&lt;</w:t>
      </w:r>
      <w:proofErr w:type="spellStart"/>
      <w:r w:rsidRPr="0041035B">
        <w:rPr>
          <w:rStyle w:val="XMLTag"/>
        </w:rPr>
        <w:t>InterpretingParamsLink</w:t>
      </w:r>
      <w:proofErr w:type="spellEnd"/>
      <w:r w:rsidRPr="001246A8">
        <w:t xml:space="preserve"> </w:t>
      </w:r>
      <w:r w:rsidRPr="000058DC">
        <w:rPr>
          <w:rStyle w:val="XMLAttrName"/>
        </w:rPr>
        <w:t>Usage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Input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rRef</w:t>
      </w:r>
      <w:proofErr w:type="spellEnd"/>
      <w:r w:rsidRPr="001246A8">
        <w:t>=</w:t>
      </w:r>
      <w:r w:rsidRPr="0041035B">
        <w:rPr>
          <w:rStyle w:val="XMLAttrValue"/>
        </w:rPr>
        <w:t>"</w:t>
      </w:r>
      <w:r>
        <w:rPr>
          <w:rStyle w:val="XMLAttrValue"/>
        </w:rPr>
        <w:t>I</w:t>
      </w:r>
      <w:r w:rsidRPr="000058DC">
        <w:rPr>
          <w:rStyle w:val="XMLAttrValue"/>
        </w:rPr>
        <w:t>_00000</w:t>
      </w:r>
      <w:r>
        <w:rPr>
          <w:rStyle w:val="XMLAttrValue"/>
        </w:rPr>
        <w:t>1</w:t>
      </w:r>
      <w:r w:rsidRPr="0041035B">
        <w:rPr>
          <w:rStyle w:val="XMLAttrValue"/>
        </w:rPr>
        <w:t>"</w:t>
      </w:r>
      <w:r w:rsidRPr="001246A8">
        <w:t>/&gt;</w:t>
      </w:r>
    </w:p>
    <w:p w:rsidR="004716A7" w:rsidRPr="001246A8" w:rsidRDefault="004716A7" w:rsidP="0041035B">
      <w:pPr>
        <w:pStyle w:val="Samplecode02"/>
      </w:pPr>
      <w:r w:rsidRPr="001246A8">
        <w:t>&lt;</w:t>
      </w:r>
      <w:proofErr w:type="spellStart"/>
      <w:r w:rsidRPr="0041035B">
        <w:rPr>
          <w:rStyle w:val="XMLTag"/>
        </w:rPr>
        <w:t>StitchingParamsLink</w:t>
      </w:r>
      <w:proofErr w:type="spellEnd"/>
      <w:r w:rsidRPr="001246A8">
        <w:t xml:space="preserve"> </w:t>
      </w:r>
      <w:r w:rsidRPr="000058DC">
        <w:rPr>
          <w:rStyle w:val="XMLAttrName"/>
        </w:rPr>
        <w:t>Usage</w:t>
      </w:r>
      <w:r w:rsidRPr="001246A8">
        <w:t>=</w:t>
      </w:r>
      <w:r w:rsidRPr="0041035B">
        <w:rPr>
          <w:rStyle w:val="XMLAttrValue"/>
        </w:rPr>
        <w:t>"</w:t>
      </w:r>
      <w:r w:rsidRPr="000058DC">
        <w:rPr>
          <w:rStyle w:val="XMLAttrValue"/>
        </w:rPr>
        <w:t>Input</w:t>
      </w:r>
      <w:r w:rsidRPr="0041035B">
        <w:rPr>
          <w:rStyle w:val="XMLAttrValue"/>
        </w:rPr>
        <w:t>"</w:t>
      </w:r>
      <w:r w:rsidRPr="001246A8">
        <w:t xml:space="preserve"> </w:t>
      </w:r>
      <w:proofErr w:type="spellStart"/>
      <w:r w:rsidRPr="000058DC">
        <w:rPr>
          <w:rStyle w:val="XMLAttrName"/>
        </w:rPr>
        <w:t>rRef</w:t>
      </w:r>
      <w:proofErr w:type="spellEnd"/>
      <w:r w:rsidRPr="001246A8">
        <w:t>=</w:t>
      </w:r>
      <w:r w:rsidRPr="0041035B">
        <w:rPr>
          <w:rStyle w:val="XMLAttrValue"/>
        </w:rPr>
        <w:t>"</w:t>
      </w:r>
      <w:r>
        <w:rPr>
          <w:rStyle w:val="XMLAttrValue"/>
        </w:rPr>
        <w:t>SP</w:t>
      </w:r>
      <w:r w:rsidRPr="000058DC">
        <w:rPr>
          <w:rStyle w:val="XMLAttrValue"/>
        </w:rPr>
        <w:t>_00000</w:t>
      </w:r>
      <w:r>
        <w:rPr>
          <w:rStyle w:val="XMLAttrValue"/>
        </w:rPr>
        <w:t>1</w:t>
      </w:r>
      <w:r w:rsidRPr="0041035B">
        <w:rPr>
          <w:rStyle w:val="XMLAttrValue"/>
        </w:rPr>
        <w:t>"</w:t>
      </w:r>
      <w:r w:rsidRPr="001246A8">
        <w:t>/&gt;</w:t>
      </w:r>
    </w:p>
    <w:p w:rsidR="001246A8" w:rsidRPr="001246A8" w:rsidRDefault="001246A8" w:rsidP="0041035B">
      <w:pPr>
        <w:pStyle w:val="Samplecode01"/>
      </w:pPr>
      <w:r w:rsidRPr="001246A8">
        <w:t>&lt;/</w:t>
      </w:r>
      <w:proofErr w:type="spellStart"/>
      <w:r w:rsidRPr="0041035B">
        <w:rPr>
          <w:rStyle w:val="XMLTag"/>
        </w:rPr>
        <w:t>ResourceLinkPool</w:t>
      </w:r>
      <w:proofErr w:type="spellEnd"/>
      <w:r w:rsidRPr="001246A8">
        <w:t>&gt;</w:t>
      </w:r>
    </w:p>
    <w:p w:rsidR="00E232E0" w:rsidRDefault="001246A8" w:rsidP="001246A8">
      <w:pPr>
        <w:pStyle w:val="Samplecode"/>
      </w:pPr>
      <w:r w:rsidRPr="001246A8">
        <w:t>&lt;/</w:t>
      </w:r>
      <w:r w:rsidRPr="0041035B">
        <w:rPr>
          <w:rStyle w:val="XMLTag"/>
        </w:rPr>
        <w:t>JDF</w:t>
      </w:r>
      <w:r w:rsidRPr="001246A8">
        <w:t>&gt;</w:t>
      </w:r>
    </w:p>
    <w:sectPr w:rsidR="00E232E0" w:rsidSect="009178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2875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6CA9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6303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59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CAD7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4AFE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DA92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E5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78BC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10B6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3F01"/>
  <w:defaultTabStop w:val="720"/>
  <w:characterSpacingControl w:val="doNotCompress"/>
  <w:compat/>
  <w:rsids>
    <w:rsidRoot w:val="004118DC"/>
    <w:rsid w:val="00000B26"/>
    <w:rsid w:val="000017BA"/>
    <w:rsid w:val="00004E1D"/>
    <w:rsid w:val="000058DC"/>
    <w:rsid w:val="00005A48"/>
    <w:rsid w:val="0000717E"/>
    <w:rsid w:val="00007E22"/>
    <w:rsid w:val="000110BE"/>
    <w:rsid w:val="00015995"/>
    <w:rsid w:val="00016653"/>
    <w:rsid w:val="000166B6"/>
    <w:rsid w:val="00025842"/>
    <w:rsid w:val="00027C46"/>
    <w:rsid w:val="000304F8"/>
    <w:rsid w:val="000353CD"/>
    <w:rsid w:val="00035E7D"/>
    <w:rsid w:val="000404B7"/>
    <w:rsid w:val="0004083D"/>
    <w:rsid w:val="0004159C"/>
    <w:rsid w:val="00044779"/>
    <w:rsid w:val="000470C5"/>
    <w:rsid w:val="000638E5"/>
    <w:rsid w:val="00064409"/>
    <w:rsid w:val="00082134"/>
    <w:rsid w:val="000824C0"/>
    <w:rsid w:val="00090BC5"/>
    <w:rsid w:val="00095147"/>
    <w:rsid w:val="00095512"/>
    <w:rsid w:val="000958BB"/>
    <w:rsid w:val="000A0636"/>
    <w:rsid w:val="000A1E4B"/>
    <w:rsid w:val="000B1FD6"/>
    <w:rsid w:val="000B5854"/>
    <w:rsid w:val="000C53AE"/>
    <w:rsid w:val="000C77CB"/>
    <w:rsid w:val="000D2C49"/>
    <w:rsid w:val="000D750B"/>
    <w:rsid w:val="000E1F59"/>
    <w:rsid w:val="000E29CF"/>
    <w:rsid w:val="000E30B1"/>
    <w:rsid w:val="000F216D"/>
    <w:rsid w:val="00102793"/>
    <w:rsid w:val="00102E5F"/>
    <w:rsid w:val="00103067"/>
    <w:rsid w:val="001058C1"/>
    <w:rsid w:val="00112B08"/>
    <w:rsid w:val="00112DEC"/>
    <w:rsid w:val="00114569"/>
    <w:rsid w:val="00120B9D"/>
    <w:rsid w:val="0012364D"/>
    <w:rsid w:val="001246A8"/>
    <w:rsid w:val="001343A3"/>
    <w:rsid w:val="00134B5A"/>
    <w:rsid w:val="0013736A"/>
    <w:rsid w:val="00140942"/>
    <w:rsid w:val="00140A66"/>
    <w:rsid w:val="00144643"/>
    <w:rsid w:val="00152946"/>
    <w:rsid w:val="001605F9"/>
    <w:rsid w:val="00160979"/>
    <w:rsid w:val="00165631"/>
    <w:rsid w:val="0016766C"/>
    <w:rsid w:val="00171A3B"/>
    <w:rsid w:val="001721E1"/>
    <w:rsid w:val="001729A8"/>
    <w:rsid w:val="00176AB0"/>
    <w:rsid w:val="00181928"/>
    <w:rsid w:val="001879AA"/>
    <w:rsid w:val="001903BE"/>
    <w:rsid w:val="00191DB8"/>
    <w:rsid w:val="00192C32"/>
    <w:rsid w:val="00193BB8"/>
    <w:rsid w:val="00194138"/>
    <w:rsid w:val="0019465F"/>
    <w:rsid w:val="001D18E3"/>
    <w:rsid w:val="001D1BE7"/>
    <w:rsid w:val="001D7B2A"/>
    <w:rsid w:val="001E00B8"/>
    <w:rsid w:val="001E74B6"/>
    <w:rsid w:val="001F19FA"/>
    <w:rsid w:val="001F2773"/>
    <w:rsid w:val="001F614F"/>
    <w:rsid w:val="00205635"/>
    <w:rsid w:val="00205DAA"/>
    <w:rsid w:val="00210C4A"/>
    <w:rsid w:val="00213148"/>
    <w:rsid w:val="002157A0"/>
    <w:rsid w:val="00216158"/>
    <w:rsid w:val="00217624"/>
    <w:rsid w:val="0022062E"/>
    <w:rsid w:val="00221921"/>
    <w:rsid w:val="00225DA1"/>
    <w:rsid w:val="00227C2C"/>
    <w:rsid w:val="00231155"/>
    <w:rsid w:val="002352C3"/>
    <w:rsid w:val="00241EEC"/>
    <w:rsid w:val="002470A0"/>
    <w:rsid w:val="00253AB6"/>
    <w:rsid w:val="002558ED"/>
    <w:rsid w:val="0025754E"/>
    <w:rsid w:val="00257DF5"/>
    <w:rsid w:val="002613C4"/>
    <w:rsid w:val="002616AA"/>
    <w:rsid w:val="00263615"/>
    <w:rsid w:val="00275D53"/>
    <w:rsid w:val="002817FC"/>
    <w:rsid w:val="00285E23"/>
    <w:rsid w:val="00291C6C"/>
    <w:rsid w:val="00291FDB"/>
    <w:rsid w:val="00293C24"/>
    <w:rsid w:val="002953F8"/>
    <w:rsid w:val="0029576D"/>
    <w:rsid w:val="00296191"/>
    <w:rsid w:val="002A0F35"/>
    <w:rsid w:val="002A4587"/>
    <w:rsid w:val="002A503C"/>
    <w:rsid w:val="002B458E"/>
    <w:rsid w:val="002B48C1"/>
    <w:rsid w:val="002B4F49"/>
    <w:rsid w:val="002C32BF"/>
    <w:rsid w:val="002C6A43"/>
    <w:rsid w:val="002D0CC1"/>
    <w:rsid w:val="002E14D4"/>
    <w:rsid w:val="002E3CF7"/>
    <w:rsid w:val="002E58E4"/>
    <w:rsid w:val="002F643B"/>
    <w:rsid w:val="00302285"/>
    <w:rsid w:val="0031036B"/>
    <w:rsid w:val="00311889"/>
    <w:rsid w:val="0031754F"/>
    <w:rsid w:val="00322D0D"/>
    <w:rsid w:val="00323EF4"/>
    <w:rsid w:val="00324A8F"/>
    <w:rsid w:val="003270AE"/>
    <w:rsid w:val="00327B34"/>
    <w:rsid w:val="00332166"/>
    <w:rsid w:val="003342FF"/>
    <w:rsid w:val="003416EB"/>
    <w:rsid w:val="00342BA7"/>
    <w:rsid w:val="00342F41"/>
    <w:rsid w:val="00346A3C"/>
    <w:rsid w:val="0034758F"/>
    <w:rsid w:val="0035143E"/>
    <w:rsid w:val="0035453C"/>
    <w:rsid w:val="00355F98"/>
    <w:rsid w:val="00357977"/>
    <w:rsid w:val="00361459"/>
    <w:rsid w:val="00366D45"/>
    <w:rsid w:val="003727A1"/>
    <w:rsid w:val="0037383B"/>
    <w:rsid w:val="0038064A"/>
    <w:rsid w:val="00385FC9"/>
    <w:rsid w:val="003874FE"/>
    <w:rsid w:val="003906C8"/>
    <w:rsid w:val="00391BCB"/>
    <w:rsid w:val="003923BF"/>
    <w:rsid w:val="00394A4A"/>
    <w:rsid w:val="00394B50"/>
    <w:rsid w:val="0039526B"/>
    <w:rsid w:val="00396FF5"/>
    <w:rsid w:val="00397C99"/>
    <w:rsid w:val="003A012F"/>
    <w:rsid w:val="003A06B9"/>
    <w:rsid w:val="003A4E73"/>
    <w:rsid w:val="003A58EA"/>
    <w:rsid w:val="003A6FC1"/>
    <w:rsid w:val="003A7787"/>
    <w:rsid w:val="003B04CB"/>
    <w:rsid w:val="003B2206"/>
    <w:rsid w:val="003B4564"/>
    <w:rsid w:val="003B59B7"/>
    <w:rsid w:val="003B6B20"/>
    <w:rsid w:val="003C1851"/>
    <w:rsid w:val="003C6021"/>
    <w:rsid w:val="003D07F5"/>
    <w:rsid w:val="003D0C25"/>
    <w:rsid w:val="003D101A"/>
    <w:rsid w:val="003D4F5E"/>
    <w:rsid w:val="003D7AE9"/>
    <w:rsid w:val="003E0698"/>
    <w:rsid w:val="003E1F37"/>
    <w:rsid w:val="003E50F4"/>
    <w:rsid w:val="003E617D"/>
    <w:rsid w:val="003F5815"/>
    <w:rsid w:val="003F744B"/>
    <w:rsid w:val="003F788D"/>
    <w:rsid w:val="00401B6C"/>
    <w:rsid w:val="004035CC"/>
    <w:rsid w:val="004053D5"/>
    <w:rsid w:val="0040576A"/>
    <w:rsid w:val="00405C41"/>
    <w:rsid w:val="0041035B"/>
    <w:rsid w:val="00410839"/>
    <w:rsid w:val="004118DC"/>
    <w:rsid w:val="004142DE"/>
    <w:rsid w:val="00415DCB"/>
    <w:rsid w:val="00416360"/>
    <w:rsid w:val="004214F5"/>
    <w:rsid w:val="00427A75"/>
    <w:rsid w:val="004306DF"/>
    <w:rsid w:val="00431966"/>
    <w:rsid w:val="00433CFE"/>
    <w:rsid w:val="004354A3"/>
    <w:rsid w:val="004410DD"/>
    <w:rsid w:val="00442224"/>
    <w:rsid w:val="00446012"/>
    <w:rsid w:val="00447A22"/>
    <w:rsid w:val="00451F6B"/>
    <w:rsid w:val="004530DD"/>
    <w:rsid w:val="004565A5"/>
    <w:rsid w:val="00462341"/>
    <w:rsid w:val="00462C64"/>
    <w:rsid w:val="0046376D"/>
    <w:rsid w:val="00463CF0"/>
    <w:rsid w:val="00464FDF"/>
    <w:rsid w:val="004667A5"/>
    <w:rsid w:val="004679B0"/>
    <w:rsid w:val="00471096"/>
    <w:rsid w:val="004716A7"/>
    <w:rsid w:val="004716C4"/>
    <w:rsid w:val="00477677"/>
    <w:rsid w:val="00484238"/>
    <w:rsid w:val="0048602F"/>
    <w:rsid w:val="00487032"/>
    <w:rsid w:val="00492C02"/>
    <w:rsid w:val="0049412A"/>
    <w:rsid w:val="004A66B7"/>
    <w:rsid w:val="004A7BA0"/>
    <w:rsid w:val="004B0C5C"/>
    <w:rsid w:val="004B2C36"/>
    <w:rsid w:val="004B6D2E"/>
    <w:rsid w:val="004C12C8"/>
    <w:rsid w:val="004C3B28"/>
    <w:rsid w:val="004C6F51"/>
    <w:rsid w:val="004E29E2"/>
    <w:rsid w:val="004E3275"/>
    <w:rsid w:val="004E38B8"/>
    <w:rsid w:val="004E4FF1"/>
    <w:rsid w:val="004E53D7"/>
    <w:rsid w:val="004E6B28"/>
    <w:rsid w:val="004F1F36"/>
    <w:rsid w:val="004F2C04"/>
    <w:rsid w:val="004F5F32"/>
    <w:rsid w:val="004F76E2"/>
    <w:rsid w:val="00503AF5"/>
    <w:rsid w:val="00504736"/>
    <w:rsid w:val="0050585D"/>
    <w:rsid w:val="00505983"/>
    <w:rsid w:val="00505BB1"/>
    <w:rsid w:val="00510205"/>
    <w:rsid w:val="00511CE0"/>
    <w:rsid w:val="005163EA"/>
    <w:rsid w:val="00521784"/>
    <w:rsid w:val="00525162"/>
    <w:rsid w:val="0053019B"/>
    <w:rsid w:val="005303E7"/>
    <w:rsid w:val="00530CE6"/>
    <w:rsid w:val="005340D3"/>
    <w:rsid w:val="0053445A"/>
    <w:rsid w:val="00534A2C"/>
    <w:rsid w:val="005365E0"/>
    <w:rsid w:val="0054309B"/>
    <w:rsid w:val="0054659E"/>
    <w:rsid w:val="0054758E"/>
    <w:rsid w:val="005515B7"/>
    <w:rsid w:val="005631DA"/>
    <w:rsid w:val="00566F0D"/>
    <w:rsid w:val="00571048"/>
    <w:rsid w:val="00571E51"/>
    <w:rsid w:val="005865E0"/>
    <w:rsid w:val="00587AFD"/>
    <w:rsid w:val="00592604"/>
    <w:rsid w:val="005A00E0"/>
    <w:rsid w:val="005A194E"/>
    <w:rsid w:val="005A2532"/>
    <w:rsid w:val="005A3141"/>
    <w:rsid w:val="005A4E7A"/>
    <w:rsid w:val="005A5814"/>
    <w:rsid w:val="005A6A9E"/>
    <w:rsid w:val="005B43CF"/>
    <w:rsid w:val="005C04A2"/>
    <w:rsid w:val="005C1DC3"/>
    <w:rsid w:val="005C4247"/>
    <w:rsid w:val="005C4FD8"/>
    <w:rsid w:val="005D1A51"/>
    <w:rsid w:val="005D5A0A"/>
    <w:rsid w:val="005D664B"/>
    <w:rsid w:val="005E0E12"/>
    <w:rsid w:val="005E28FC"/>
    <w:rsid w:val="005E509A"/>
    <w:rsid w:val="005E70C9"/>
    <w:rsid w:val="005F0C7E"/>
    <w:rsid w:val="005F23A0"/>
    <w:rsid w:val="005F275D"/>
    <w:rsid w:val="005F3DE0"/>
    <w:rsid w:val="005F56AD"/>
    <w:rsid w:val="00601A0D"/>
    <w:rsid w:val="00602148"/>
    <w:rsid w:val="0060417A"/>
    <w:rsid w:val="00613730"/>
    <w:rsid w:val="0061597A"/>
    <w:rsid w:val="00615C0D"/>
    <w:rsid w:val="00620F8C"/>
    <w:rsid w:val="00624C2D"/>
    <w:rsid w:val="006269CB"/>
    <w:rsid w:val="00627163"/>
    <w:rsid w:val="00630895"/>
    <w:rsid w:val="00632794"/>
    <w:rsid w:val="0063631E"/>
    <w:rsid w:val="00636F0C"/>
    <w:rsid w:val="006402A9"/>
    <w:rsid w:val="00641B22"/>
    <w:rsid w:val="0064299A"/>
    <w:rsid w:val="00647509"/>
    <w:rsid w:val="0065023B"/>
    <w:rsid w:val="0065252A"/>
    <w:rsid w:val="00657350"/>
    <w:rsid w:val="00657D7D"/>
    <w:rsid w:val="00660A8A"/>
    <w:rsid w:val="00660C60"/>
    <w:rsid w:val="00661622"/>
    <w:rsid w:val="006669BF"/>
    <w:rsid w:val="006738AF"/>
    <w:rsid w:val="00681C4E"/>
    <w:rsid w:val="00682459"/>
    <w:rsid w:val="006860D8"/>
    <w:rsid w:val="00686A9B"/>
    <w:rsid w:val="006876B9"/>
    <w:rsid w:val="006918CB"/>
    <w:rsid w:val="00692C04"/>
    <w:rsid w:val="006957EF"/>
    <w:rsid w:val="00695FC4"/>
    <w:rsid w:val="006A2871"/>
    <w:rsid w:val="006A56F9"/>
    <w:rsid w:val="006B7839"/>
    <w:rsid w:val="006C17B7"/>
    <w:rsid w:val="006C25E0"/>
    <w:rsid w:val="006C60D7"/>
    <w:rsid w:val="006D1320"/>
    <w:rsid w:val="006D4B6E"/>
    <w:rsid w:val="006D6C49"/>
    <w:rsid w:val="006D7853"/>
    <w:rsid w:val="006E569E"/>
    <w:rsid w:val="006F635B"/>
    <w:rsid w:val="00705B28"/>
    <w:rsid w:val="00706413"/>
    <w:rsid w:val="00706B95"/>
    <w:rsid w:val="0070790A"/>
    <w:rsid w:val="007121FE"/>
    <w:rsid w:val="007123E3"/>
    <w:rsid w:val="00712729"/>
    <w:rsid w:val="007137BB"/>
    <w:rsid w:val="00716BE8"/>
    <w:rsid w:val="00720A10"/>
    <w:rsid w:val="007212BC"/>
    <w:rsid w:val="007226F6"/>
    <w:rsid w:val="00724462"/>
    <w:rsid w:val="00726413"/>
    <w:rsid w:val="00726D89"/>
    <w:rsid w:val="0073016F"/>
    <w:rsid w:val="00730ECE"/>
    <w:rsid w:val="00731B7B"/>
    <w:rsid w:val="007355F5"/>
    <w:rsid w:val="00735FBA"/>
    <w:rsid w:val="00740DD2"/>
    <w:rsid w:val="0074209E"/>
    <w:rsid w:val="00743619"/>
    <w:rsid w:val="00744720"/>
    <w:rsid w:val="00750574"/>
    <w:rsid w:val="00751968"/>
    <w:rsid w:val="0075277B"/>
    <w:rsid w:val="00760DD0"/>
    <w:rsid w:val="007624A8"/>
    <w:rsid w:val="00765A43"/>
    <w:rsid w:val="00766932"/>
    <w:rsid w:val="007705C5"/>
    <w:rsid w:val="00771C8F"/>
    <w:rsid w:val="00777915"/>
    <w:rsid w:val="007871F7"/>
    <w:rsid w:val="007913CD"/>
    <w:rsid w:val="00793706"/>
    <w:rsid w:val="00794947"/>
    <w:rsid w:val="00794984"/>
    <w:rsid w:val="00796F60"/>
    <w:rsid w:val="007A4D31"/>
    <w:rsid w:val="007A5C84"/>
    <w:rsid w:val="007B3E12"/>
    <w:rsid w:val="007B50B8"/>
    <w:rsid w:val="007D655B"/>
    <w:rsid w:val="007E36BD"/>
    <w:rsid w:val="007E79F9"/>
    <w:rsid w:val="007E7C23"/>
    <w:rsid w:val="007F22CC"/>
    <w:rsid w:val="007F48F0"/>
    <w:rsid w:val="00800A25"/>
    <w:rsid w:val="00804F01"/>
    <w:rsid w:val="00810146"/>
    <w:rsid w:val="00811C0D"/>
    <w:rsid w:val="0081326F"/>
    <w:rsid w:val="0082587E"/>
    <w:rsid w:val="0083274D"/>
    <w:rsid w:val="008342E0"/>
    <w:rsid w:val="008366DA"/>
    <w:rsid w:val="00840CD4"/>
    <w:rsid w:val="00862628"/>
    <w:rsid w:val="00862A06"/>
    <w:rsid w:val="00864D3B"/>
    <w:rsid w:val="0086547A"/>
    <w:rsid w:val="00871C77"/>
    <w:rsid w:val="00872204"/>
    <w:rsid w:val="0088142F"/>
    <w:rsid w:val="008822BD"/>
    <w:rsid w:val="00886B6E"/>
    <w:rsid w:val="00886EA3"/>
    <w:rsid w:val="0089207F"/>
    <w:rsid w:val="00897214"/>
    <w:rsid w:val="00897FFD"/>
    <w:rsid w:val="008A0EBF"/>
    <w:rsid w:val="008A158E"/>
    <w:rsid w:val="008A1CB9"/>
    <w:rsid w:val="008A5B8F"/>
    <w:rsid w:val="008B454E"/>
    <w:rsid w:val="008B458A"/>
    <w:rsid w:val="008B5B2D"/>
    <w:rsid w:val="008B65C6"/>
    <w:rsid w:val="008B6F7B"/>
    <w:rsid w:val="008B79D4"/>
    <w:rsid w:val="008C39FE"/>
    <w:rsid w:val="008C5B28"/>
    <w:rsid w:val="008E2534"/>
    <w:rsid w:val="008E2A0E"/>
    <w:rsid w:val="008E4BC7"/>
    <w:rsid w:val="008E6350"/>
    <w:rsid w:val="0090222C"/>
    <w:rsid w:val="00903525"/>
    <w:rsid w:val="00904353"/>
    <w:rsid w:val="00904DFA"/>
    <w:rsid w:val="0091787B"/>
    <w:rsid w:val="009211E4"/>
    <w:rsid w:val="00924903"/>
    <w:rsid w:val="0092794A"/>
    <w:rsid w:val="00935320"/>
    <w:rsid w:val="009359CC"/>
    <w:rsid w:val="00936FAD"/>
    <w:rsid w:val="00941043"/>
    <w:rsid w:val="00942B8D"/>
    <w:rsid w:val="009448B0"/>
    <w:rsid w:val="00944CF3"/>
    <w:rsid w:val="009513E7"/>
    <w:rsid w:val="00952CB4"/>
    <w:rsid w:val="00957E8A"/>
    <w:rsid w:val="00960513"/>
    <w:rsid w:val="009609AD"/>
    <w:rsid w:val="00960FB9"/>
    <w:rsid w:val="00963263"/>
    <w:rsid w:val="009677A7"/>
    <w:rsid w:val="00967934"/>
    <w:rsid w:val="009710E0"/>
    <w:rsid w:val="00980239"/>
    <w:rsid w:val="00980598"/>
    <w:rsid w:val="00981A6D"/>
    <w:rsid w:val="00981D62"/>
    <w:rsid w:val="00983FAE"/>
    <w:rsid w:val="00987A9F"/>
    <w:rsid w:val="009912A7"/>
    <w:rsid w:val="00992299"/>
    <w:rsid w:val="00996198"/>
    <w:rsid w:val="00996E95"/>
    <w:rsid w:val="009A22F3"/>
    <w:rsid w:val="009A24B4"/>
    <w:rsid w:val="009B2496"/>
    <w:rsid w:val="009B39C3"/>
    <w:rsid w:val="009B429C"/>
    <w:rsid w:val="009C0A24"/>
    <w:rsid w:val="009C5010"/>
    <w:rsid w:val="009C7512"/>
    <w:rsid w:val="009E5859"/>
    <w:rsid w:val="009E5FAA"/>
    <w:rsid w:val="009F1F75"/>
    <w:rsid w:val="009F76B7"/>
    <w:rsid w:val="00A008BB"/>
    <w:rsid w:val="00A045A9"/>
    <w:rsid w:val="00A06795"/>
    <w:rsid w:val="00A12014"/>
    <w:rsid w:val="00A1525F"/>
    <w:rsid w:val="00A20B2E"/>
    <w:rsid w:val="00A226DC"/>
    <w:rsid w:val="00A242EC"/>
    <w:rsid w:val="00A42003"/>
    <w:rsid w:val="00A43265"/>
    <w:rsid w:val="00A464E8"/>
    <w:rsid w:val="00A475B1"/>
    <w:rsid w:val="00A53337"/>
    <w:rsid w:val="00A53567"/>
    <w:rsid w:val="00A53FC9"/>
    <w:rsid w:val="00A55620"/>
    <w:rsid w:val="00A55764"/>
    <w:rsid w:val="00A5605D"/>
    <w:rsid w:val="00A577CF"/>
    <w:rsid w:val="00A60C68"/>
    <w:rsid w:val="00A61F36"/>
    <w:rsid w:val="00A7000F"/>
    <w:rsid w:val="00A7422A"/>
    <w:rsid w:val="00A74230"/>
    <w:rsid w:val="00A74CEE"/>
    <w:rsid w:val="00A80822"/>
    <w:rsid w:val="00A82E2C"/>
    <w:rsid w:val="00A947AB"/>
    <w:rsid w:val="00A95A94"/>
    <w:rsid w:val="00A96BEF"/>
    <w:rsid w:val="00A97725"/>
    <w:rsid w:val="00AA1334"/>
    <w:rsid w:val="00AA2C8B"/>
    <w:rsid w:val="00AA3788"/>
    <w:rsid w:val="00AA672B"/>
    <w:rsid w:val="00AA6F39"/>
    <w:rsid w:val="00AB4868"/>
    <w:rsid w:val="00AC1703"/>
    <w:rsid w:val="00AC72DF"/>
    <w:rsid w:val="00AD29F6"/>
    <w:rsid w:val="00AD4579"/>
    <w:rsid w:val="00AD4961"/>
    <w:rsid w:val="00AD6209"/>
    <w:rsid w:val="00AD7D0C"/>
    <w:rsid w:val="00AE094D"/>
    <w:rsid w:val="00AE222B"/>
    <w:rsid w:val="00AE6354"/>
    <w:rsid w:val="00AF646F"/>
    <w:rsid w:val="00B0147D"/>
    <w:rsid w:val="00B02AC9"/>
    <w:rsid w:val="00B05776"/>
    <w:rsid w:val="00B05F61"/>
    <w:rsid w:val="00B11841"/>
    <w:rsid w:val="00B1406F"/>
    <w:rsid w:val="00B14E11"/>
    <w:rsid w:val="00B15C36"/>
    <w:rsid w:val="00B201E8"/>
    <w:rsid w:val="00B23F93"/>
    <w:rsid w:val="00B2448D"/>
    <w:rsid w:val="00B2596B"/>
    <w:rsid w:val="00B2652F"/>
    <w:rsid w:val="00B42A0D"/>
    <w:rsid w:val="00B479F6"/>
    <w:rsid w:val="00B55632"/>
    <w:rsid w:val="00B5786E"/>
    <w:rsid w:val="00B61509"/>
    <w:rsid w:val="00B61E88"/>
    <w:rsid w:val="00B62969"/>
    <w:rsid w:val="00B6554F"/>
    <w:rsid w:val="00B66281"/>
    <w:rsid w:val="00B675C6"/>
    <w:rsid w:val="00B71DB4"/>
    <w:rsid w:val="00B756BE"/>
    <w:rsid w:val="00B764BA"/>
    <w:rsid w:val="00B85398"/>
    <w:rsid w:val="00B857C6"/>
    <w:rsid w:val="00B96568"/>
    <w:rsid w:val="00BA15E2"/>
    <w:rsid w:val="00BA3419"/>
    <w:rsid w:val="00BA3501"/>
    <w:rsid w:val="00BB2904"/>
    <w:rsid w:val="00BB64D4"/>
    <w:rsid w:val="00BD01C2"/>
    <w:rsid w:val="00BD0228"/>
    <w:rsid w:val="00BD3946"/>
    <w:rsid w:val="00BD492C"/>
    <w:rsid w:val="00BD5346"/>
    <w:rsid w:val="00BD6F13"/>
    <w:rsid w:val="00BE1033"/>
    <w:rsid w:val="00BE217F"/>
    <w:rsid w:val="00BE671E"/>
    <w:rsid w:val="00BF01E7"/>
    <w:rsid w:val="00C05C21"/>
    <w:rsid w:val="00C05C6D"/>
    <w:rsid w:val="00C10FD3"/>
    <w:rsid w:val="00C158E2"/>
    <w:rsid w:val="00C15B21"/>
    <w:rsid w:val="00C16A05"/>
    <w:rsid w:val="00C17641"/>
    <w:rsid w:val="00C20D2C"/>
    <w:rsid w:val="00C2235B"/>
    <w:rsid w:val="00C2497B"/>
    <w:rsid w:val="00C36909"/>
    <w:rsid w:val="00C37959"/>
    <w:rsid w:val="00C431BE"/>
    <w:rsid w:val="00C45A6E"/>
    <w:rsid w:val="00C4760E"/>
    <w:rsid w:val="00C47D76"/>
    <w:rsid w:val="00C525E0"/>
    <w:rsid w:val="00C611C6"/>
    <w:rsid w:val="00C62688"/>
    <w:rsid w:val="00C70E1A"/>
    <w:rsid w:val="00C7604B"/>
    <w:rsid w:val="00C76A57"/>
    <w:rsid w:val="00C77F3B"/>
    <w:rsid w:val="00C8046F"/>
    <w:rsid w:val="00C84D93"/>
    <w:rsid w:val="00C8537B"/>
    <w:rsid w:val="00C9038E"/>
    <w:rsid w:val="00CA0440"/>
    <w:rsid w:val="00CA62C7"/>
    <w:rsid w:val="00CA75FC"/>
    <w:rsid w:val="00CB2064"/>
    <w:rsid w:val="00CB69DF"/>
    <w:rsid w:val="00CB7C97"/>
    <w:rsid w:val="00CC64CE"/>
    <w:rsid w:val="00CD530F"/>
    <w:rsid w:val="00CE0494"/>
    <w:rsid w:val="00CE1295"/>
    <w:rsid w:val="00CE1B25"/>
    <w:rsid w:val="00CE6666"/>
    <w:rsid w:val="00CF4C87"/>
    <w:rsid w:val="00CF59A8"/>
    <w:rsid w:val="00D0411C"/>
    <w:rsid w:val="00D131D7"/>
    <w:rsid w:val="00D15246"/>
    <w:rsid w:val="00D16EBC"/>
    <w:rsid w:val="00D17F1B"/>
    <w:rsid w:val="00D20834"/>
    <w:rsid w:val="00D21DC2"/>
    <w:rsid w:val="00D227C8"/>
    <w:rsid w:val="00D231EE"/>
    <w:rsid w:val="00D235DE"/>
    <w:rsid w:val="00D24855"/>
    <w:rsid w:val="00D3224B"/>
    <w:rsid w:val="00D33F98"/>
    <w:rsid w:val="00D349DF"/>
    <w:rsid w:val="00D40C5B"/>
    <w:rsid w:val="00D46A7A"/>
    <w:rsid w:val="00D505E1"/>
    <w:rsid w:val="00D53B58"/>
    <w:rsid w:val="00D57679"/>
    <w:rsid w:val="00D60BCB"/>
    <w:rsid w:val="00D61D54"/>
    <w:rsid w:val="00D62B8D"/>
    <w:rsid w:val="00D62CA7"/>
    <w:rsid w:val="00D64D44"/>
    <w:rsid w:val="00D6659B"/>
    <w:rsid w:val="00D70E2E"/>
    <w:rsid w:val="00D722DF"/>
    <w:rsid w:val="00D74325"/>
    <w:rsid w:val="00D7577B"/>
    <w:rsid w:val="00D76D90"/>
    <w:rsid w:val="00D76E40"/>
    <w:rsid w:val="00D812C2"/>
    <w:rsid w:val="00D81659"/>
    <w:rsid w:val="00D819BF"/>
    <w:rsid w:val="00D87358"/>
    <w:rsid w:val="00D91D87"/>
    <w:rsid w:val="00D922A7"/>
    <w:rsid w:val="00D926A6"/>
    <w:rsid w:val="00D94705"/>
    <w:rsid w:val="00DA0E22"/>
    <w:rsid w:val="00DA2010"/>
    <w:rsid w:val="00DA6C5C"/>
    <w:rsid w:val="00DB53D5"/>
    <w:rsid w:val="00DB5B39"/>
    <w:rsid w:val="00DB74ED"/>
    <w:rsid w:val="00DC0572"/>
    <w:rsid w:val="00DC283D"/>
    <w:rsid w:val="00DC2BC4"/>
    <w:rsid w:val="00DC6487"/>
    <w:rsid w:val="00DC75E6"/>
    <w:rsid w:val="00DC7D61"/>
    <w:rsid w:val="00DD18CC"/>
    <w:rsid w:val="00DD5541"/>
    <w:rsid w:val="00DD5660"/>
    <w:rsid w:val="00DE3724"/>
    <w:rsid w:val="00DE58BF"/>
    <w:rsid w:val="00DF0ED1"/>
    <w:rsid w:val="00DF6E3B"/>
    <w:rsid w:val="00E015D7"/>
    <w:rsid w:val="00E017A6"/>
    <w:rsid w:val="00E051FA"/>
    <w:rsid w:val="00E139FB"/>
    <w:rsid w:val="00E154D3"/>
    <w:rsid w:val="00E209AD"/>
    <w:rsid w:val="00E232E0"/>
    <w:rsid w:val="00E25E83"/>
    <w:rsid w:val="00E2634B"/>
    <w:rsid w:val="00E27C26"/>
    <w:rsid w:val="00E30E09"/>
    <w:rsid w:val="00E32035"/>
    <w:rsid w:val="00E321D0"/>
    <w:rsid w:val="00E516B7"/>
    <w:rsid w:val="00E51DB6"/>
    <w:rsid w:val="00E60976"/>
    <w:rsid w:val="00E63050"/>
    <w:rsid w:val="00E63746"/>
    <w:rsid w:val="00E72E0F"/>
    <w:rsid w:val="00E7466B"/>
    <w:rsid w:val="00E74A77"/>
    <w:rsid w:val="00E75116"/>
    <w:rsid w:val="00E839D8"/>
    <w:rsid w:val="00E83B65"/>
    <w:rsid w:val="00E86DB6"/>
    <w:rsid w:val="00E87A29"/>
    <w:rsid w:val="00E87F92"/>
    <w:rsid w:val="00E91566"/>
    <w:rsid w:val="00E95832"/>
    <w:rsid w:val="00E96E28"/>
    <w:rsid w:val="00EB09CC"/>
    <w:rsid w:val="00EB25A7"/>
    <w:rsid w:val="00EB3C1D"/>
    <w:rsid w:val="00EB4474"/>
    <w:rsid w:val="00EB5BF5"/>
    <w:rsid w:val="00EB7050"/>
    <w:rsid w:val="00EC50D1"/>
    <w:rsid w:val="00EC5AF1"/>
    <w:rsid w:val="00EC6BEE"/>
    <w:rsid w:val="00ED245C"/>
    <w:rsid w:val="00ED251E"/>
    <w:rsid w:val="00EE1420"/>
    <w:rsid w:val="00EE331E"/>
    <w:rsid w:val="00EE49BF"/>
    <w:rsid w:val="00EE56B5"/>
    <w:rsid w:val="00EE5932"/>
    <w:rsid w:val="00EF0F1D"/>
    <w:rsid w:val="00EF4B15"/>
    <w:rsid w:val="00F048D9"/>
    <w:rsid w:val="00F04C58"/>
    <w:rsid w:val="00F05A9B"/>
    <w:rsid w:val="00F05BB6"/>
    <w:rsid w:val="00F05C6F"/>
    <w:rsid w:val="00F071E6"/>
    <w:rsid w:val="00F078BA"/>
    <w:rsid w:val="00F07C3E"/>
    <w:rsid w:val="00F12A88"/>
    <w:rsid w:val="00F16197"/>
    <w:rsid w:val="00F1724A"/>
    <w:rsid w:val="00F2605B"/>
    <w:rsid w:val="00F272BF"/>
    <w:rsid w:val="00F33237"/>
    <w:rsid w:val="00F35B9A"/>
    <w:rsid w:val="00F438AC"/>
    <w:rsid w:val="00F511CC"/>
    <w:rsid w:val="00F558AD"/>
    <w:rsid w:val="00F655A0"/>
    <w:rsid w:val="00F66F00"/>
    <w:rsid w:val="00F66FB7"/>
    <w:rsid w:val="00F733DD"/>
    <w:rsid w:val="00F734E0"/>
    <w:rsid w:val="00F7550F"/>
    <w:rsid w:val="00F759B8"/>
    <w:rsid w:val="00F75C13"/>
    <w:rsid w:val="00F75DE2"/>
    <w:rsid w:val="00F76CB8"/>
    <w:rsid w:val="00F77262"/>
    <w:rsid w:val="00F77FA4"/>
    <w:rsid w:val="00F80E71"/>
    <w:rsid w:val="00F835F0"/>
    <w:rsid w:val="00F90C4D"/>
    <w:rsid w:val="00F914EF"/>
    <w:rsid w:val="00F94442"/>
    <w:rsid w:val="00F956DA"/>
    <w:rsid w:val="00F9619E"/>
    <w:rsid w:val="00FA082B"/>
    <w:rsid w:val="00FA2840"/>
    <w:rsid w:val="00FA73E6"/>
    <w:rsid w:val="00FB0B6F"/>
    <w:rsid w:val="00FB3907"/>
    <w:rsid w:val="00FB6743"/>
    <w:rsid w:val="00FB7D5D"/>
    <w:rsid w:val="00FC6630"/>
    <w:rsid w:val="00FC79AD"/>
    <w:rsid w:val="00FD18D7"/>
    <w:rsid w:val="00FD414B"/>
    <w:rsid w:val="00FD7647"/>
    <w:rsid w:val="00FE07E5"/>
    <w:rsid w:val="00FE1C4A"/>
    <w:rsid w:val="00FE22CB"/>
    <w:rsid w:val="00FE238C"/>
    <w:rsid w:val="00FE283A"/>
    <w:rsid w:val="00FE3A78"/>
    <w:rsid w:val="00FE400F"/>
    <w:rsid w:val="00FE5BEB"/>
    <w:rsid w:val="00FE6875"/>
    <w:rsid w:val="00FE79EB"/>
    <w:rsid w:val="00FF5112"/>
    <w:rsid w:val="00FF68C8"/>
    <w:rsid w:val="00FF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035B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  <w:rsid w:val="0041035B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41035B"/>
  </w:style>
  <w:style w:type="paragraph" w:customStyle="1" w:styleId="Samplecode">
    <w:name w:val="Sample_code"/>
    <w:basedOn w:val="Normal"/>
    <w:rsid w:val="0041035B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autoSpaceDE w:val="0"/>
      <w:autoSpaceDN w:val="0"/>
      <w:adjustRightInd w:val="0"/>
    </w:pPr>
    <w:rPr>
      <w:rFonts w:ascii="Courier New" w:hAnsi="Courier New"/>
      <w:sz w:val="18"/>
    </w:rPr>
  </w:style>
  <w:style w:type="character" w:customStyle="1" w:styleId="XMLAttrName">
    <w:name w:val="XMLAttrName"/>
    <w:basedOn w:val="XMLCommon"/>
    <w:rsid w:val="0041035B"/>
    <w:rPr>
      <w:rFonts w:cs="Courier New"/>
      <w:b/>
      <w:color w:val="FF0000"/>
    </w:rPr>
  </w:style>
  <w:style w:type="character" w:customStyle="1" w:styleId="XMLAttrValue">
    <w:name w:val="XMLAttrValue"/>
    <w:basedOn w:val="XMLCommon"/>
    <w:rsid w:val="0041035B"/>
    <w:rPr>
      <w:rFonts w:cs="Courier New"/>
      <w:color w:val="0000FF"/>
    </w:rPr>
  </w:style>
  <w:style w:type="character" w:customStyle="1" w:styleId="XMLAttrNameStrong">
    <w:name w:val="XMLAttrNameStrong"/>
    <w:basedOn w:val="XMLCommon"/>
    <w:rsid w:val="0041035B"/>
    <w:rPr>
      <w:rFonts w:cs="Courier New"/>
      <w:b/>
      <w:color w:val="FF00FF"/>
    </w:rPr>
  </w:style>
  <w:style w:type="character" w:customStyle="1" w:styleId="XMLAttrValueStrong">
    <w:name w:val="XMLAttrValueStrong"/>
    <w:basedOn w:val="XMLCommon"/>
    <w:rsid w:val="0041035B"/>
    <w:rPr>
      <w:rFonts w:cs="Courier New"/>
      <w:color w:val="3366FF"/>
    </w:rPr>
  </w:style>
  <w:style w:type="character" w:customStyle="1" w:styleId="XMLCommon">
    <w:name w:val="XMLCommon"/>
    <w:basedOn w:val="DefaultParagraphFont"/>
    <w:rsid w:val="0041035B"/>
    <w:rPr>
      <w:rFonts w:ascii="Courier New" w:hAnsi="Courier New"/>
      <w:sz w:val="18"/>
      <w:szCs w:val="18"/>
    </w:rPr>
  </w:style>
  <w:style w:type="character" w:customStyle="1" w:styleId="XMLTag">
    <w:name w:val="XML Tag"/>
    <w:basedOn w:val="XMLCommon"/>
    <w:rsid w:val="0041035B"/>
    <w:rPr>
      <w:rFonts w:cs="Courier New"/>
      <w:b/>
      <w:color w:val="800000"/>
    </w:rPr>
  </w:style>
  <w:style w:type="character" w:customStyle="1" w:styleId="XMLTagStrong">
    <w:name w:val="XML TagStrong"/>
    <w:basedOn w:val="XMLCommon"/>
    <w:rsid w:val="0041035B"/>
    <w:rPr>
      <w:rFonts w:cs="Courier New"/>
      <w:b/>
      <w:color w:val="FF6600"/>
    </w:rPr>
  </w:style>
  <w:style w:type="paragraph" w:customStyle="1" w:styleId="Samplecode01">
    <w:name w:val="Sample_code01"/>
    <w:basedOn w:val="Samplecode"/>
    <w:rsid w:val="0041035B"/>
    <w:pPr>
      <w:ind w:left="360"/>
    </w:pPr>
  </w:style>
  <w:style w:type="paragraph" w:customStyle="1" w:styleId="Samplecode02">
    <w:name w:val="Sample_code02"/>
    <w:basedOn w:val="Samplecode"/>
    <w:rsid w:val="0041035B"/>
    <w:pPr>
      <w:ind w:left="720"/>
    </w:pPr>
  </w:style>
  <w:style w:type="paragraph" w:customStyle="1" w:styleId="Samplecode03">
    <w:name w:val="Sample_code03"/>
    <w:basedOn w:val="Samplecode"/>
    <w:rsid w:val="0041035B"/>
    <w:pPr>
      <w:ind w:left="1080"/>
    </w:pPr>
  </w:style>
  <w:style w:type="paragraph" w:customStyle="1" w:styleId="Samplecode04">
    <w:name w:val="Sample_code04"/>
    <w:basedOn w:val="Samplecode"/>
    <w:rsid w:val="0041035B"/>
    <w:pPr>
      <w:ind w:left="1440"/>
    </w:pPr>
  </w:style>
  <w:style w:type="paragraph" w:customStyle="1" w:styleId="Samplecode05">
    <w:name w:val="Sample_code05"/>
    <w:basedOn w:val="Samplecode"/>
    <w:rsid w:val="0041035B"/>
    <w:pPr>
      <w:ind w:left="1800"/>
    </w:pPr>
  </w:style>
  <w:style w:type="paragraph" w:customStyle="1" w:styleId="Samplecode06">
    <w:name w:val="Sample_code06"/>
    <w:basedOn w:val="Samplecode"/>
    <w:rsid w:val="0041035B"/>
    <w:pPr>
      <w:ind w:left="2160"/>
    </w:pPr>
  </w:style>
  <w:style w:type="paragraph" w:customStyle="1" w:styleId="Samplecode07">
    <w:name w:val="Sample_code07"/>
    <w:basedOn w:val="Samplecode"/>
    <w:rsid w:val="0041035B"/>
    <w:pPr>
      <w:ind w:left="2520"/>
    </w:pPr>
  </w:style>
  <w:style w:type="paragraph" w:customStyle="1" w:styleId="Samplecode08">
    <w:name w:val="Sample_code08"/>
    <w:basedOn w:val="Samplecode"/>
    <w:rsid w:val="0041035B"/>
    <w:pPr>
      <w:ind w:left="2880"/>
    </w:pPr>
  </w:style>
  <w:style w:type="paragraph" w:customStyle="1" w:styleId="Samplecode09">
    <w:name w:val="Sample_code09"/>
    <w:basedOn w:val="Samplecode"/>
    <w:rsid w:val="0041035B"/>
    <w:pPr>
      <w:ind w:left="3240"/>
    </w:pPr>
  </w:style>
  <w:style w:type="paragraph" w:customStyle="1" w:styleId="Samplecode10">
    <w:name w:val="Sample_code10"/>
    <w:basedOn w:val="Samplecode"/>
    <w:rsid w:val="0041035B"/>
    <w:pPr>
      <w:ind w:left="3600"/>
    </w:pPr>
  </w:style>
  <w:style w:type="paragraph" w:customStyle="1" w:styleId="Samplecode11">
    <w:name w:val="Sample_code11"/>
    <w:basedOn w:val="Samplecode"/>
    <w:rsid w:val="0041035B"/>
    <w:pPr>
      <w:ind w:left="3960"/>
    </w:pPr>
  </w:style>
  <w:style w:type="paragraph" w:customStyle="1" w:styleId="Samplecode12">
    <w:name w:val="Sample_code12"/>
    <w:basedOn w:val="Samplecode"/>
    <w:rsid w:val="0041035B"/>
    <w:pPr>
      <w:ind w:left="43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rherriot.FAFNER\Application%20Data\Microsoft\Templates\cip4-spec-examp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cip4-spec-example.dot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&lt;JDF xmlns="http://www</vt:lpstr>
    </vt:vector>
  </TitlesOfParts>
  <Company>The Bilney Partnership Ltd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&lt;JDF xmlns="http://www</dc:title>
  <dc:creator>bob rev</dc:creator>
  <cp:lastModifiedBy>Graham Mann</cp:lastModifiedBy>
  <cp:revision>3</cp:revision>
  <dcterms:created xsi:type="dcterms:W3CDTF">2016-12-02T19:57:00Z</dcterms:created>
  <dcterms:modified xsi:type="dcterms:W3CDTF">2016-12-02T19:57:00Z</dcterms:modified>
</cp:coreProperties>
</file>