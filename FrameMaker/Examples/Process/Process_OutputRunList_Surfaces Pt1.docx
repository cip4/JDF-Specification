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A8" w:rsidRPr="001246A8" w:rsidRDefault="001246A8" w:rsidP="001246A8">
      <w:pPr>
        <w:pStyle w:val="Samplecode"/>
      </w:pPr>
      <w:r w:rsidRPr="001246A8">
        <w:t>&lt;</w:t>
      </w:r>
      <w:r w:rsidRPr="0041035B">
        <w:rPr>
          <w:rStyle w:val="XMLTag"/>
        </w:rPr>
        <w:t>JDF</w:t>
      </w:r>
      <w:r w:rsidRPr="001246A8">
        <w:t xml:space="preserve"> </w:t>
      </w:r>
      <w:proofErr w:type="spellStart"/>
      <w:r w:rsidRPr="000058DC">
        <w:rPr>
          <w:rStyle w:val="XMLAttrName"/>
        </w:rPr>
        <w:t>xmlns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http://www.CIP4.org/JDFSchema_1_1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 xml:space="preserve"> ID=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n_000000</w:t>
      </w:r>
      <w:r w:rsidRPr="0041035B">
        <w:rPr>
          <w:rStyle w:val="XMLAttrValue"/>
        </w:rPr>
        <w:t>"</w:t>
      </w:r>
    </w:p>
    <w:p w:rsidR="001246A8" w:rsidRPr="001246A8" w:rsidRDefault="001246A8" w:rsidP="0041035B">
      <w:pPr>
        <w:pStyle w:val="Samplecode02"/>
      </w:pPr>
      <w:proofErr w:type="spellStart"/>
      <w:r w:rsidRPr="000058DC">
        <w:rPr>
          <w:rStyle w:val="XMLAttrName"/>
        </w:rPr>
        <w:t>JobID</w:t>
      </w:r>
      <w:proofErr w:type="spellEnd"/>
      <w:r w:rsidRPr="001246A8">
        <w:t>=</w:t>
      </w:r>
      <w:r w:rsidRPr="0041035B">
        <w:rPr>
          <w:rStyle w:val="XMLAttrValue"/>
        </w:rPr>
        <w:t>"</w:t>
      </w:r>
      <w:proofErr w:type="spellStart"/>
      <w:r w:rsidRPr="000058DC">
        <w:rPr>
          <w:rStyle w:val="XMLAttrValue"/>
        </w:rPr>
        <w:t>JobID</w:t>
      </w:r>
      <w:proofErr w:type="spellEnd"/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JobPartID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n_000000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Status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Waiting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Type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Combined</w:t>
      </w:r>
      <w:r w:rsidRPr="0041035B">
        <w:rPr>
          <w:rStyle w:val="XMLAttrValue"/>
        </w:rPr>
        <w:t>"</w:t>
      </w:r>
    </w:p>
    <w:p w:rsidR="001246A8" w:rsidRPr="001246A8" w:rsidRDefault="001246A8" w:rsidP="0041035B">
      <w:pPr>
        <w:pStyle w:val="Samplecode02"/>
      </w:pPr>
      <w:r w:rsidRPr="000058DC">
        <w:rPr>
          <w:rStyle w:val="XMLAttrName"/>
        </w:rPr>
        <w:t>Types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 xml:space="preserve">Interpreting Rendering </w:t>
      </w:r>
      <w:proofErr w:type="spellStart"/>
      <w:r w:rsidRPr="000058DC">
        <w:rPr>
          <w:rStyle w:val="XMLAttrValue"/>
        </w:rPr>
        <w:t>DigitalPrinting</w:t>
      </w:r>
      <w:proofErr w:type="spellEnd"/>
      <w:r w:rsidRPr="000058DC">
        <w:rPr>
          <w:rStyle w:val="XMLAttrValue"/>
        </w:rPr>
        <w:t xml:space="preserve"> Stitching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Version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1.</w:t>
      </w:r>
      <w:r w:rsidR="000058DC" w:rsidRPr="000058DC">
        <w:rPr>
          <w:rStyle w:val="XMLAttrValue"/>
        </w:rPr>
        <w:t>4</w:t>
      </w:r>
      <w:r w:rsidRPr="0041035B">
        <w:rPr>
          <w:rStyle w:val="XMLAttrValue"/>
        </w:rPr>
        <w:t>"</w:t>
      </w:r>
    </w:p>
    <w:p w:rsidR="001246A8" w:rsidRPr="001246A8" w:rsidRDefault="001246A8" w:rsidP="0041035B">
      <w:pPr>
        <w:pStyle w:val="Samplecode02"/>
      </w:pPr>
      <w:proofErr w:type="spellStart"/>
      <w:r w:rsidRPr="000058DC">
        <w:rPr>
          <w:rStyle w:val="XMLAttrName"/>
        </w:rPr>
        <w:t>xmlns:xsi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http://www.w3.org/2001/XMLSchema-instance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xsi:type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Combined</w:t>
      </w:r>
      <w:r w:rsidRPr="0041035B">
        <w:rPr>
          <w:rStyle w:val="XMLAttrValue"/>
        </w:rPr>
        <w:t>"</w:t>
      </w:r>
      <w:r w:rsidRPr="001246A8">
        <w:t>&gt;</w:t>
      </w:r>
    </w:p>
    <w:p w:rsidR="001246A8" w:rsidRPr="001246A8" w:rsidRDefault="001246A8" w:rsidP="0041035B">
      <w:pPr>
        <w:pStyle w:val="Samplecode01"/>
      </w:pPr>
      <w:r w:rsidRPr="001246A8">
        <w:t>&lt;</w:t>
      </w:r>
      <w:proofErr w:type="spellStart"/>
      <w:r w:rsidRPr="0041035B">
        <w:rPr>
          <w:rStyle w:val="XMLTag"/>
        </w:rPr>
        <w:t>AuditPool</w:t>
      </w:r>
      <w:proofErr w:type="spellEnd"/>
      <w:r w:rsidRPr="001246A8">
        <w:t>&gt;</w:t>
      </w:r>
    </w:p>
    <w:p w:rsidR="001246A8" w:rsidRPr="001246A8" w:rsidRDefault="001246A8" w:rsidP="005A194E">
      <w:pPr>
        <w:pStyle w:val="Samplecode02"/>
      </w:pPr>
      <w:r w:rsidRPr="001246A8">
        <w:t>&lt;</w:t>
      </w:r>
      <w:r w:rsidRPr="000058DC">
        <w:rPr>
          <w:rStyle w:val="XMLAttrName"/>
        </w:rPr>
        <w:t>Created</w:t>
      </w:r>
      <w:r w:rsidRPr="001246A8">
        <w:t xml:space="preserve"> </w:t>
      </w:r>
      <w:r w:rsidRPr="000058DC">
        <w:rPr>
          <w:rStyle w:val="XMLAttrName"/>
        </w:rPr>
        <w:t>ID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a_000001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TimeStamp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2008-10-23T11:14:03+02:00</w:t>
      </w:r>
      <w:r w:rsidRPr="0041035B">
        <w:rPr>
          <w:rStyle w:val="XMLAttrValue"/>
        </w:rPr>
        <w:t>"</w:t>
      </w:r>
      <w:r w:rsidRPr="001246A8">
        <w:t>/&gt;</w:t>
      </w:r>
    </w:p>
    <w:p w:rsidR="001246A8" w:rsidRPr="001246A8" w:rsidRDefault="001246A8" w:rsidP="005A194E">
      <w:pPr>
        <w:pStyle w:val="Samplecode01"/>
      </w:pPr>
      <w:r w:rsidRPr="001246A8">
        <w:t>&lt;/</w:t>
      </w:r>
      <w:proofErr w:type="spellStart"/>
      <w:r w:rsidRPr="0041035B">
        <w:rPr>
          <w:rStyle w:val="XMLTag"/>
        </w:rPr>
        <w:t>AuditPool</w:t>
      </w:r>
      <w:proofErr w:type="spellEnd"/>
      <w:r w:rsidRPr="001246A8">
        <w:t>&gt;</w:t>
      </w:r>
    </w:p>
    <w:p w:rsidR="00D15246" w:rsidRDefault="001246A8" w:rsidP="0041035B">
      <w:pPr>
        <w:pStyle w:val="Samplecode01"/>
      </w:pPr>
      <w:r w:rsidRPr="001246A8">
        <w:t xml:space="preserve">&lt;!--Generated by the CIP4 Java open source JDF Library version : </w:t>
      </w:r>
    </w:p>
    <w:p w:rsidR="00D15246" w:rsidRDefault="001246A8" w:rsidP="00D15246">
      <w:pPr>
        <w:pStyle w:val="Samplecode02"/>
      </w:pPr>
      <w:r w:rsidRPr="001246A8">
        <w:t>CIP4 JDF Writer Java 1.3 BLD 52</w:t>
      </w:r>
    </w:p>
    <w:p w:rsidR="001246A8" w:rsidRPr="001246A8" w:rsidRDefault="001246A8" w:rsidP="00D15246">
      <w:pPr>
        <w:pStyle w:val="Samplecode01"/>
      </w:pPr>
      <w:r w:rsidRPr="001246A8">
        <w:t>--&gt;</w:t>
      </w:r>
    </w:p>
    <w:p w:rsidR="001246A8" w:rsidRPr="001246A8" w:rsidRDefault="001246A8" w:rsidP="0041035B">
      <w:pPr>
        <w:pStyle w:val="Samplecode01"/>
      </w:pPr>
      <w:r w:rsidRPr="001246A8">
        <w:t>&lt;</w:t>
      </w:r>
      <w:proofErr w:type="spellStart"/>
      <w:r w:rsidRPr="0041035B">
        <w:rPr>
          <w:rStyle w:val="XMLTag"/>
        </w:rPr>
        <w:t>ResourcePool</w:t>
      </w:r>
      <w:proofErr w:type="spellEnd"/>
      <w:r w:rsidRPr="001246A8">
        <w:t>&gt;</w:t>
      </w:r>
    </w:p>
    <w:p w:rsidR="008B454E" w:rsidRDefault="001246A8" w:rsidP="0041035B">
      <w:pPr>
        <w:pStyle w:val="Samplecode02"/>
      </w:pPr>
      <w:r w:rsidRPr="001246A8">
        <w:t>&lt;</w:t>
      </w:r>
      <w:r w:rsidRPr="0041035B">
        <w:rPr>
          <w:rStyle w:val="XMLTag"/>
        </w:rPr>
        <w:t>Component</w:t>
      </w:r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Quantity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ID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r_000002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Status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Unavailable</w:t>
      </w:r>
      <w:r w:rsidRPr="0041035B">
        <w:rPr>
          <w:rStyle w:val="XMLAttrValue"/>
        </w:rPr>
        <w:t>"</w:t>
      </w:r>
      <w:r w:rsidR="008B454E">
        <w:t xml:space="preserve"> </w:t>
      </w:r>
    </w:p>
    <w:p w:rsidR="001246A8" w:rsidRPr="001246A8" w:rsidRDefault="008B454E" w:rsidP="0041035B">
      <w:pPr>
        <w:pStyle w:val="Samplecode04"/>
      </w:pPr>
      <w:proofErr w:type="spellStart"/>
      <w:r>
        <w:rPr>
          <w:rStyle w:val="XMLAttrName"/>
        </w:rPr>
        <w:t>ComponentType</w:t>
      </w:r>
      <w:proofErr w:type="spellEnd"/>
      <w:r w:rsidRPr="001246A8">
        <w:t>=</w:t>
      </w:r>
      <w:r w:rsidRPr="0041035B">
        <w:rPr>
          <w:rStyle w:val="XMLAttrValue"/>
        </w:rPr>
        <w:t>"</w:t>
      </w:r>
      <w:r>
        <w:rPr>
          <w:rStyle w:val="XMLAttrValue"/>
        </w:rPr>
        <w:t>Sheet</w:t>
      </w:r>
      <w:r w:rsidRPr="0041035B">
        <w:rPr>
          <w:rStyle w:val="XMLAttrValue"/>
        </w:rPr>
        <w:t>"</w:t>
      </w:r>
      <w:r>
        <w:t xml:space="preserve"> </w:t>
      </w:r>
      <w:r w:rsidR="001246A8" w:rsidRPr="001246A8">
        <w:t>/&gt;</w:t>
      </w:r>
    </w:p>
    <w:p w:rsidR="001246A8" w:rsidRDefault="001246A8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DigitalPrintingParams</w:t>
      </w:r>
      <w:proofErr w:type="spellEnd"/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Parameter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ID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r_000003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Status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Available</w:t>
      </w:r>
      <w:r w:rsidRPr="0041035B">
        <w:rPr>
          <w:rStyle w:val="XMLAttrValue"/>
        </w:rPr>
        <w:t>"</w:t>
      </w:r>
      <w:r w:rsidRPr="001246A8">
        <w:t>/&gt;</w:t>
      </w:r>
    </w:p>
    <w:p w:rsidR="008B454E" w:rsidRDefault="008B454E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InterpretingParams</w:t>
      </w:r>
      <w:proofErr w:type="spellEnd"/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Parameter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ID</w:t>
      </w:r>
      <w:r w:rsidRPr="001246A8">
        <w:t>=</w:t>
      </w:r>
      <w:r w:rsidRPr="0041035B">
        <w:rPr>
          <w:rStyle w:val="XMLAttrValue"/>
        </w:rPr>
        <w:t>"</w:t>
      </w:r>
      <w:r>
        <w:rPr>
          <w:rStyle w:val="XMLAttrValue"/>
        </w:rPr>
        <w:t>I</w:t>
      </w:r>
      <w:r w:rsidRPr="000058DC">
        <w:rPr>
          <w:rStyle w:val="XMLAttrValue"/>
        </w:rPr>
        <w:t>_00000</w:t>
      </w:r>
      <w:r>
        <w:rPr>
          <w:rStyle w:val="XMLAttrValue"/>
        </w:rPr>
        <w:t>1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Status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Available</w:t>
      </w:r>
      <w:r w:rsidRPr="0041035B">
        <w:rPr>
          <w:rStyle w:val="XMLAttrValue"/>
        </w:rPr>
        <w:t>"</w:t>
      </w:r>
      <w:r>
        <w:t>/&gt;</w:t>
      </w:r>
    </w:p>
    <w:p w:rsidR="008B454E" w:rsidRPr="001246A8" w:rsidRDefault="008B454E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StitchingParams</w:t>
      </w:r>
      <w:proofErr w:type="spellEnd"/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Parameter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ID</w:t>
      </w:r>
      <w:r w:rsidRPr="001246A8">
        <w:t>=</w:t>
      </w:r>
      <w:r w:rsidRPr="0041035B">
        <w:rPr>
          <w:rStyle w:val="XMLAttrValue"/>
        </w:rPr>
        <w:t>"</w:t>
      </w:r>
      <w:r>
        <w:rPr>
          <w:rStyle w:val="XMLAttrValue"/>
        </w:rPr>
        <w:t>SP</w:t>
      </w:r>
      <w:r w:rsidRPr="000058DC">
        <w:rPr>
          <w:rStyle w:val="XMLAttrValue"/>
        </w:rPr>
        <w:t>_00000</w:t>
      </w:r>
      <w:r>
        <w:rPr>
          <w:rStyle w:val="XMLAttrValue"/>
        </w:rPr>
        <w:t>1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Status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Available</w:t>
      </w:r>
      <w:r w:rsidRPr="0041035B">
        <w:rPr>
          <w:rStyle w:val="XMLAttrValue"/>
        </w:rPr>
        <w:t>"</w:t>
      </w:r>
      <w:r>
        <w:t>/&gt;</w:t>
      </w:r>
    </w:p>
    <w:p w:rsidR="001246A8" w:rsidRPr="001246A8" w:rsidRDefault="001246A8" w:rsidP="0041035B">
      <w:pPr>
        <w:pStyle w:val="Samplecode02"/>
      </w:pPr>
      <w:r w:rsidRPr="001246A8">
        <w:t>&lt;</w:t>
      </w:r>
      <w:r w:rsidRPr="0041035B">
        <w:rPr>
          <w:rStyle w:val="XMLTag"/>
        </w:rPr>
        <w:t>Media</w:t>
      </w:r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Consumable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ID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r_000004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Status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Available</w:t>
      </w:r>
      <w:r w:rsidRPr="0041035B">
        <w:rPr>
          <w:rStyle w:val="XMLAttrValue"/>
        </w:rPr>
        <w:t>"</w:t>
      </w:r>
      <w:r w:rsidRPr="001246A8">
        <w:t>/&gt;</w:t>
      </w:r>
    </w:p>
    <w:p w:rsidR="001246A8" w:rsidRPr="001246A8" w:rsidRDefault="001246A8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RunList</w:t>
      </w:r>
      <w:proofErr w:type="spellEnd"/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Parameter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ID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r_000005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PartIDKeys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Run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Status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Unavailable</w:t>
      </w:r>
      <w:r w:rsidRPr="0041035B">
        <w:rPr>
          <w:rStyle w:val="XMLAttrValue"/>
        </w:rPr>
        <w:t>"</w:t>
      </w:r>
      <w:r w:rsidRPr="001246A8">
        <w:t>&gt;</w:t>
      </w:r>
    </w:p>
    <w:p w:rsidR="001246A8" w:rsidRPr="001246A8" w:rsidRDefault="001246A8" w:rsidP="0041035B">
      <w:pPr>
        <w:pStyle w:val="Samplecode03"/>
      </w:pPr>
      <w:r w:rsidRPr="001246A8">
        <w:t>&lt;</w:t>
      </w:r>
      <w:proofErr w:type="spellStart"/>
      <w:r w:rsidRPr="0041035B">
        <w:rPr>
          <w:rStyle w:val="XMLTag"/>
        </w:rPr>
        <w:t>RunList</w:t>
      </w:r>
      <w:proofErr w:type="spellEnd"/>
      <w:r w:rsidRPr="001246A8">
        <w:t xml:space="preserve"> </w:t>
      </w:r>
      <w:proofErr w:type="spellStart"/>
      <w:r w:rsidRPr="000058DC">
        <w:rPr>
          <w:rStyle w:val="XMLAttrName"/>
        </w:rPr>
        <w:t>EndOfSet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true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NPage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1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Pages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0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Run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1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SheetSides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Front</w:t>
      </w:r>
      <w:r w:rsidRPr="0041035B">
        <w:rPr>
          <w:rStyle w:val="XMLAttrValue"/>
        </w:rPr>
        <w:t>"</w:t>
      </w:r>
      <w:r w:rsidRPr="001246A8">
        <w:t>&gt;</w:t>
      </w:r>
    </w:p>
    <w:p w:rsidR="001246A8" w:rsidRDefault="001246A8" w:rsidP="0041035B">
      <w:pPr>
        <w:pStyle w:val="Samplecode04"/>
      </w:pPr>
      <w:r w:rsidRPr="001246A8">
        <w:t>&lt;</w:t>
      </w:r>
      <w:proofErr w:type="spellStart"/>
      <w:r w:rsidRPr="0041035B">
        <w:rPr>
          <w:rStyle w:val="XMLTag"/>
        </w:rPr>
        <w:t>LayoutElement</w:t>
      </w:r>
      <w:proofErr w:type="spellEnd"/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Parameter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ContentDataRefs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l_000007</w:t>
      </w:r>
      <w:r w:rsidR="00726D89" w:rsidRPr="0041035B">
        <w:rPr>
          <w:rStyle w:val="XMLAttrValue"/>
        </w:rPr>
        <w:t>"</w:t>
      </w:r>
      <w:r w:rsidRPr="001246A8">
        <w:t>&gt;</w:t>
      </w:r>
    </w:p>
    <w:p w:rsidR="00726D89" w:rsidRDefault="00726D89" w:rsidP="0041035B">
      <w:pPr>
        <w:pStyle w:val="Samplecode05"/>
      </w:pPr>
      <w:r w:rsidRPr="001246A8">
        <w:t>&lt;</w:t>
      </w:r>
      <w:proofErr w:type="spellStart"/>
      <w:r w:rsidRPr="0041035B">
        <w:rPr>
          <w:rStyle w:val="XMLTag"/>
        </w:rPr>
        <w:t>ContentListRef</w:t>
      </w:r>
      <w:proofErr w:type="spellEnd"/>
      <w:r>
        <w:t xml:space="preserve"> </w:t>
      </w:r>
      <w:proofErr w:type="spellStart"/>
      <w:r>
        <w:rPr>
          <w:rStyle w:val="XMLAttrName"/>
        </w:rPr>
        <w:t>rRef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r_000006</w:t>
      </w:r>
      <w:r w:rsidRPr="0041035B">
        <w:rPr>
          <w:rStyle w:val="XMLAttrValue"/>
        </w:rPr>
        <w:t>"</w:t>
      </w:r>
      <w:r w:rsidRPr="001246A8">
        <w:t>/&gt;</w:t>
      </w:r>
    </w:p>
    <w:p w:rsidR="00726D89" w:rsidRPr="001246A8" w:rsidRDefault="00726D89" w:rsidP="0041035B">
      <w:pPr>
        <w:pStyle w:val="Samplecode04"/>
      </w:pPr>
      <w:r w:rsidRPr="001246A8">
        <w:t>&lt;</w:t>
      </w:r>
      <w:r>
        <w:t>/</w:t>
      </w:r>
      <w:proofErr w:type="spellStart"/>
      <w:r w:rsidRPr="0041035B">
        <w:rPr>
          <w:rStyle w:val="XMLTag"/>
        </w:rPr>
        <w:t>LayoutElement</w:t>
      </w:r>
      <w:proofErr w:type="spellEnd"/>
      <w:r w:rsidRPr="001246A8">
        <w:t>&gt;</w:t>
      </w:r>
    </w:p>
    <w:p w:rsidR="001246A8" w:rsidRPr="001246A8" w:rsidRDefault="001246A8" w:rsidP="0041035B">
      <w:pPr>
        <w:pStyle w:val="Samplecode03"/>
      </w:pPr>
      <w:r w:rsidRPr="001246A8">
        <w:t>&lt;/</w:t>
      </w:r>
      <w:proofErr w:type="spellStart"/>
      <w:r w:rsidRPr="0041035B">
        <w:rPr>
          <w:rStyle w:val="XMLTag"/>
        </w:rPr>
        <w:t>RunList</w:t>
      </w:r>
      <w:proofErr w:type="spellEnd"/>
      <w:r w:rsidRPr="001246A8">
        <w:t>&gt;</w:t>
      </w:r>
    </w:p>
    <w:p w:rsidR="000058DC" w:rsidRDefault="001246A8" w:rsidP="0041035B">
      <w:pPr>
        <w:pStyle w:val="Samplecode03"/>
      </w:pPr>
      <w:r w:rsidRPr="001246A8">
        <w:t>&lt;</w:t>
      </w:r>
      <w:proofErr w:type="spellStart"/>
      <w:r w:rsidRPr="0041035B">
        <w:rPr>
          <w:rStyle w:val="XMLTag"/>
        </w:rPr>
        <w:t>RunList</w:t>
      </w:r>
      <w:proofErr w:type="spellEnd"/>
      <w:r w:rsidRPr="001246A8">
        <w:t xml:space="preserve"> </w:t>
      </w:r>
      <w:proofErr w:type="spellStart"/>
      <w:r w:rsidRPr="000058DC">
        <w:rPr>
          <w:rStyle w:val="XMLAttrName"/>
        </w:rPr>
        <w:t>EndOfSet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true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NPage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4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Pages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1 ~ 4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Run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2</w:t>
      </w:r>
      <w:r w:rsidRPr="0041035B">
        <w:rPr>
          <w:rStyle w:val="XMLAttrValue"/>
        </w:rPr>
        <w:t>"</w:t>
      </w:r>
      <w:r w:rsidRPr="001246A8">
        <w:t xml:space="preserve"> </w:t>
      </w:r>
    </w:p>
    <w:p w:rsidR="001246A8" w:rsidRPr="001246A8" w:rsidRDefault="001246A8" w:rsidP="0041035B">
      <w:pPr>
        <w:pStyle w:val="Samplecode05"/>
      </w:pPr>
      <w:proofErr w:type="spellStart"/>
      <w:r w:rsidRPr="000058DC">
        <w:rPr>
          <w:rStyle w:val="XMLAttrName"/>
        </w:rPr>
        <w:t>SheetSides</w:t>
      </w:r>
      <w:proofErr w:type="spellEnd"/>
      <w:r w:rsidRPr="001246A8">
        <w:t>=</w:t>
      </w:r>
      <w:r w:rsidRPr="0041035B">
        <w:rPr>
          <w:rStyle w:val="XMLAttrValue"/>
        </w:rPr>
        <w:t>"</w:t>
      </w:r>
      <w:proofErr w:type="spellStart"/>
      <w:r w:rsidRPr="000058DC">
        <w:rPr>
          <w:rStyle w:val="XMLAttrValue"/>
        </w:rPr>
        <w:t>FrontBack</w:t>
      </w:r>
      <w:proofErr w:type="spellEnd"/>
      <w:r w:rsidRPr="0041035B">
        <w:rPr>
          <w:rStyle w:val="XMLAttrValue"/>
        </w:rPr>
        <w:t>"</w:t>
      </w:r>
      <w:r w:rsidRPr="001246A8">
        <w:t>&gt;</w:t>
      </w:r>
    </w:p>
    <w:p w:rsidR="00726D89" w:rsidRDefault="00726D89" w:rsidP="0041035B">
      <w:pPr>
        <w:pStyle w:val="Samplecode04"/>
      </w:pPr>
      <w:r w:rsidRPr="001246A8">
        <w:t>&lt;</w:t>
      </w:r>
      <w:proofErr w:type="spellStart"/>
      <w:r w:rsidRPr="0041035B">
        <w:rPr>
          <w:rStyle w:val="XMLTag"/>
        </w:rPr>
        <w:t>LayoutElement</w:t>
      </w:r>
      <w:proofErr w:type="spellEnd"/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Parameter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ContentDataRefs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="00CE6666" w:rsidRPr="000058DC">
        <w:rPr>
          <w:rStyle w:val="XMLAttrValue"/>
        </w:rPr>
        <w:t>l_000008</w:t>
      </w:r>
      <w:r w:rsidRPr="0041035B">
        <w:rPr>
          <w:rStyle w:val="XMLAttrValue"/>
        </w:rPr>
        <w:t>"</w:t>
      </w:r>
      <w:r w:rsidRPr="001246A8">
        <w:t>&gt;</w:t>
      </w:r>
    </w:p>
    <w:p w:rsidR="00726D89" w:rsidRDefault="00726D89" w:rsidP="0041035B">
      <w:pPr>
        <w:pStyle w:val="Samplecode05"/>
      </w:pPr>
      <w:r w:rsidRPr="001246A8">
        <w:t>&lt;</w:t>
      </w:r>
      <w:proofErr w:type="spellStart"/>
      <w:r w:rsidRPr="0041035B">
        <w:rPr>
          <w:rStyle w:val="XMLTag"/>
        </w:rPr>
        <w:t>ContentListRef</w:t>
      </w:r>
      <w:proofErr w:type="spellEnd"/>
      <w:r>
        <w:t xml:space="preserve"> </w:t>
      </w:r>
      <w:proofErr w:type="spellStart"/>
      <w:r>
        <w:rPr>
          <w:rStyle w:val="XMLAttrName"/>
        </w:rPr>
        <w:t>rRef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r_000006</w:t>
      </w:r>
      <w:r w:rsidRPr="0041035B">
        <w:rPr>
          <w:rStyle w:val="XMLAttrValue"/>
        </w:rPr>
        <w:t>"</w:t>
      </w:r>
      <w:r w:rsidRPr="001246A8">
        <w:t>/&gt;</w:t>
      </w:r>
    </w:p>
    <w:p w:rsidR="00726D89" w:rsidRPr="001246A8" w:rsidRDefault="00726D89" w:rsidP="0041035B">
      <w:pPr>
        <w:pStyle w:val="Samplecode04"/>
      </w:pPr>
      <w:r w:rsidRPr="001246A8">
        <w:t>&lt;</w:t>
      </w:r>
      <w:r>
        <w:t>/</w:t>
      </w:r>
      <w:proofErr w:type="spellStart"/>
      <w:r w:rsidRPr="0041035B">
        <w:rPr>
          <w:rStyle w:val="XMLTag"/>
        </w:rPr>
        <w:t>LayoutElement</w:t>
      </w:r>
      <w:proofErr w:type="spellEnd"/>
      <w:r w:rsidRPr="001246A8">
        <w:t>&gt;</w:t>
      </w:r>
    </w:p>
    <w:p w:rsidR="001246A8" w:rsidRPr="001246A8" w:rsidRDefault="001246A8" w:rsidP="0041035B">
      <w:pPr>
        <w:pStyle w:val="Samplecode03"/>
      </w:pPr>
      <w:r w:rsidRPr="001246A8">
        <w:t>&lt;/</w:t>
      </w:r>
      <w:proofErr w:type="spellStart"/>
      <w:r w:rsidRPr="0041035B">
        <w:rPr>
          <w:rStyle w:val="XMLTag"/>
        </w:rPr>
        <w:t>RunList</w:t>
      </w:r>
      <w:proofErr w:type="spellEnd"/>
      <w:r w:rsidRPr="001246A8">
        <w:t>&gt;</w:t>
      </w:r>
    </w:p>
    <w:p w:rsidR="001246A8" w:rsidRPr="001246A8" w:rsidRDefault="001246A8" w:rsidP="0041035B">
      <w:pPr>
        <w:pStyle w:val="Samplecode03"/>
      </w:pPr>
      <w:r w:rsidRPr="001246A8">
        <w:t>&lt;</w:t>
      </w:r>
      <w:proofErr w:type="spellStart"/>
      <w:r w:rsidRPr="0041035B">
        <w:rPr>
          <w:rStyle w:val="XMLTag"/>
        </w:rPr>
        <w:t>RunList</w:t>
      </w:r>
      <w:proofErr w:type="spellEnd"/>
      <w:r w:rsidRPr="001246A8">
        <w:t xml:space="preserve"> </w:t>
      </w:r>
      <w:proofErr w:type="spellStart"/>
      <w:r w:rsidRPr="000058DC">
        <w:rPr>
          <w:rStyle w:val="XMLAttrName"/>
        </w:rPr>
        <w:t>EndOfSet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true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NPage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1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Pages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5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Run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3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SheetSides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Front</w:t>
      </w:r>
      <w:r w:rsidRPr="0041035B">
        <w:rPr>
          <w:rStyle w:val="XMLAttrValue"/>
        </w:rPr>
        <w:t>"</w:t>
      </w:r>
      <w:r w:rsidRPr="001246A8">
        <w:t>&gt;</w:t>
      </w:r>
    </w:p>
    <w:p w:rsidR="001246A8" w:rsidRPr="001246A8" w:rsidRDefault="001246A8" w:rsidP="0041035B">
      <w:pPr>
        <w:pStyle w:val="Samplecode04"/>
      </w:pPr>
      <w:r w:rsidRPr="001246A8">
        <w:t>&lt;</w:t>
      </w:r>
      <w:proofErr w:type="spellStart"/>
      <w:r w:rsidRPr="0041035B">
        <w:rPr>
          <w:rStyle w:val="XMLTag"/>
        </w:rPr>
        <w:t>LayoutElement</w:t>
      </w:r>
      <w:proofErr w:type="spellEnd"/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Parameter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ContentDataRefs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l_000007</w:t>
      </w:r>
      <w:r w:rsidRPr="0041035B">
        <w:rPr>
          <w:rStyle w:val="XMLAttrValue"/>
        </w:rPr>
        <w:t>"</w:t>
      </w:r>
      <w:r w:rsidRPr="001246A8">
        <w:t>/&gt;</w:t>
      </w:r>
    </w:p>
    <w:p w:rsidR="001246A8" w:rsidRPr="001246A8" w:rsidRDefault="001246A8" w:rsidP="0041035B">
      <w:pPr>
        <w:pStyle w:val="Samplecode03"/>
      </w:pPr>
      <w:r w:rsidRPr="001246A8">
        <w:t>&lt;/</w:t>
      </w:r>
      <w:proofErr w:type="spellStart"/>
      <w:r w:rsidRPr="0041035B">
        <w:rPr>
          <w:rStyle w:val="XMLTag"/>
        </w:rPr>
        <w:t>RunList</w:t>
      </w:r>
      <w:proofErr w:type="spellEnd"/>
      <w:r w:rsidRPr="001246A8">
        <w:t>&gt;</w:t>
      </w:r>
    </w:p>
    <w:p w:rsidR="000058DC" w:rsidRDefault="001246A8" w:rsidP="0041035B">
      <w:pPr>
        <w:pStyle w:val="Samplecode03"/>
      </w:pPr>
      <w:r w:rsidRPr="001246A8">
        <w:t>&lt;</w:t>
      </w:r>
      <w:proofErr w:type="spellStart"/>
      <w:r w:rsidRPr="0041035B">
        <w:rPr>
          <w:rStyle w:val="XMLTag"/>
        </w:rPr>
        <w:t>RunList</w:t>
      </w:r>
      <w:proofErr w:type="spellEnd"/>
      <w:r w:rsidRPr="001246A8">
        <w:t xml:space="preserve"> </w:t>
      </w:r>
      <w:proofErr w:type="spellStart"/>
      <w:r w:rsidRPr="000058DC">
        <w:rPr>
          <w:rStyle w:val="XMLAttrName"/>
        </w:rPr>
        <w:t>EndOfSet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true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NPage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4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Pages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6 ~ 9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Run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4</w:t>
      </w:r>
      <w:r w:rsidRPr="0041035B">
        <w:rPr>
          <w:rStyle w:val="XMLAttrValue"/>
        </w:rPr>
        <w:t>"</w:t>
      </w:r>
      <w:r w:rsidRPr="001246A8">
        <w:t xml:space="preserve"> </w:t>
      </w:r>
    </w:p>
    <w:p w:rsidR="001246A8" w:rsidRPr="001246A8" w:rsidRDefault="001246A8" w:rsidP="0041035B">
      <w:pPr>
        <w:pStyle w:val="Samplecode05"/>
      </w:pPr>
      <w:proofErr w:type="spellStart"/>
      <w:r w:rsidRPr="000058DC">
        <w:rPr>
          <w:rStyle w:val="XMLAttrName"/>
        </w:rPr>
        <w:t>SheetSides</w:t>
      </w:r>
      <w:proofErr w:type="spellEnd"/>
      <w:r w:rsidRPr="001246A8">
        <w:t>=</w:t>
      </w:r>
      <w:r w:rsidRPr="0041035B">
        <w:rPr>
          <w:rStyle w:val="XMLAttrValue"/>
        </w:rPr>
        <w:t>"</w:t>
      </w:r>
      <w:proofErr w:type="spellStart"/>
      <w:r w:rsidRPr="000058DC">
        <w:rPr>
          <w:rStyle w:val="XMLAttrValue"/>
        </w:rPr>
        <w:t>FrontBack</w:t>
      </w:r>
      <w:proofErr w:type="spellEnd"/>
      <w:r w:rsidRPr="0041035B">
        <w:rPr>
          <w:rStyle w:val="XMLAttrValue"/>
        </w:rPr>
        <w:t>"</w:t>
      </w:r>
      <w:r w:rsidRPr="001246A8">
        <w:t>&gt;</w:t>
      </w:r>
    </w:p>
    <w:p w:rsidR="00726D89" w:rsidRDefault="00726D89" w:rsidP="0041035B">
      <w:pPr>
        <w:pStyle w:val="Samplecode04"/>
      </w:pPr>
      <w:r w:rsidRPr="001246A8">
        <w:t>&lt;</w:t>
      </w:r>
      <w:proofErr w:type="spellStart"/>
      <w:r w:rsidRPr="0041035B">
        <w:rPr>
          <w:rStyle w:val="XMLTag"/>
        </w:rPr>
        <w:t>LayoutElement</w:t>
      </w:r>
      <w:proofErr w:type="spellEnd"/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Parameter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ContentDataRefs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l_000008</w:t>
      </w:r>
      <w:r w:rsidRPr="0041035B">
        <w:rPr>
          <w:rStyle w:val="XMLAttrValue"/>
        </w:rPr>
        <w:t>"</w:t>
      </w:r>
      <w:r w:rsidRPr="001246A8">
        <w:t>&gt;</w:t>
      </w:r>
    </w:p>
    <w:p w:rsidR="00726D89" w:rsidRDefault="00726D89" w:rsidP="0041035B">
      <w:pPr>
        <w:pStyle w:val="Samplecode05"/>
      </w:pPr>
      <w:r w:rsidRPr="001246A8">
        <w:t>&lt;</w:t>
      </w:r>
      <w:proofErr w:type="spellStart"/>
      <w:r w:rsidRPr="0041035B">
        <w:rPr>
          <w:rStyle w:val="XMLTag"/>
        </w:rPr>
        <w:t>ContentListRef</w:t>
      </w:r>
      <w:proofErr w:type="spellEnd"/>
      <w:r>
        <w:t xml:space="preserve"> </w:t>
      </w:r>
      <w:proofErr w:type="spellStart"/>
      <w:r>
        <w:rPr>
          <w:rStyle w:val="XMLAttrName"/>
        </w:rPr>
        <w:t>rRef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r_000006</w:t>
      </w:r>
      <w:r w:rsidRPr="0041035B">
        <w:rPr>
          <w:rStyle w:val="XMLAttrValue"/>
        </w:rPr>
        <w:t>"</w:t>
      </w:r>
      <w:r w:rsidRPr="001246A8">
        <w:t>/&gt;</w:t>
      </w:r>
    </w:p>
    <w:p w:rsidR="00726D89" w:rsidRPr="001246A8" w:rsidRDefault="00726D89" w:rsidP="0041035B">
      <w:pPr>
        <w:pStyle w:val="Samplecode04"/>
      </w:pPr>
      <w:r w:rsidRPr="001246A8">
        <w:t>&lt;</w:t>
      </w:r>
      <w:r>
        <w:t>/</w:t>
      </w:r>
      <w:proofErr w:type="spellStart"/>
      <w:r w:rsidRPr="0041035B">
        <w:rPr>
          <w:rStyle w:val="XMLTag"/>
        </w:rPr>
        <w:t>LayoutElement</w:t>
      </w:r>
      <w:proofErr w:type="spellEnd"/>
      <w:r w:rsidRPr="001246A8">
        <w:t>&gt;</w:t>
      </w:r>
    </w:p>
    <w:p w:rsidR="001246A8" w:rsidRPr="001246A8" w:rsidRDefault="001246A8" w:rsidP="0041035B">
      <w:pPr>
        <w:pStyle w:val="Samplecode03"/>
      </w:pPr>
      <w:r w:rsidRPr="001246A8">
        <w:t>&lt;/</w:t>
      </w:r>
      <w:proofErr w:type="spellStart"/>
      <w:r w:rsidRPr="0041035B">
        <w:rPr>
          <w:rStyle w:val="XMLTag"/>
        </w:rPr>
        <w:t>RunList</w:t>
      </w:r>
      <w:proofErr w:type="spellEnd"/>
      <w:r w:rsidRPr="001246A8">
        <w:t>&gt;</w:t>
      </w:r>
    </w:p>
    <w:p w:rsidR="001246A8" w:rsidRPr="001246A8" w:rsidRDefault="001246A8" w:rsidP="0041035B">
      <w:pPr>
        <w:pStyle w:val="Samplecode02"/>
      </w:pPr>
      <w:r w:rsidRPr="001246A8">
        <w:t>&lt;/</w:t>
      </w:r>
      <w:proofErr w:type="spellStart"/>
      <w:r w:rsidRPr="0041035B">
        <w:rPr>
          <w:rStyle w:val="XMLTag"/>
        </w:rPr>
        <w:t>RunList</w:t>
      </w:r>
      <w:proofErr w:type="spellEnd"/>
      <w:r w:rsidRPr="001246A8">
        <w:t>&gt;</w:t>
      </w:r>
    </w:p>
    <w:p w:rsidR="00E232E0" w:rsidRDefault="00E232E0" w:rsidP="001246A8">
      <w:pPr>
        <w:pStyle w:val="Samplecode"/>
      </w:pPr>
    </w:p>
    <w:sectPr w:rsidR="00E232E0" w:rsidSect="00917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287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6CA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303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59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CAD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4AF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DA9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5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78B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10B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characterSpacingControl w:val="doNotCompress"/>
  <w:compat/>
  <w:rsids>
    <w:rsidRoot w:val="004118DC"/>
    <w:rsid w:val="00000B26"/>
    <w:rsid w:val="000017BA"/>
    <w:rsid w:val="00004E1D"/>
    <w:rsid w:val="000058DC"/>
    <w:rsid w:val="00005A48"/>
    <w:rsid w:val="0000717E"/>
    <w:rsid w:val="00007E22"/>
    <w:rsid w:val="000110BE"/>
    <w:rsid w:val="00015995"/>
    <w:rsid w:val="00016653"/>
    <w:rsid w:val="000166B6"/>
    <w:rsid w:val="00025842"/>
    <w:rsid w:val="00027C46"/>
    <w:rsid w:val="000304F8"/>
    <w:rsid w:val="000353CD"/>
    <w:rsid w:val="00035E7D"/>
    <w:rsid w:val="000404B7"/>
    <w:rsid w:val="0004083D"/>
    <w:rsid w:val="0004159C"/>
    <w:rsid w:val="00044779"/>
    <w:rsid w:val="000470C5"/>
    <w:rsid w:val="000638E5"/>
    <w:rsid w:val="00064409"/>
    <w:rsid w:val="00082134"/>
    <w:rsid w:val="000824C0"/>
    <w:rsid w:val="00090BC5"/>
    <w:rsid w:val="00095147"/>
    <w:rsid w:val="00095512"/>
    <w:rsid w:val="000958BB"/>
    <w:rsid w:val="000A0636"/>
    <w:rsid w:val="000A1E4B"/>
    <w:rsid w:val="000B1FD6"/>
    <w:rsid w:val="000B5854"/>
    <w:rsid w:val="000C53AE"/>
    <w:rsid w:val="000C77CB"/>
    <w:rsid w:val="000D2C49"/>
    <w:rsid w:val="000D750B"/>
    <w:rsid w:val="000E1F59"/>
    <w:rsid w:val="000E29CF"/>
    <w:rsid w:val="000E30B1"/>
    <w:rsid w:val="000F216D"/>
    <w:rsid w:val="00102793"/>
    <w:rsid w:val="00102E5F"/>
    <w:rsid w:val="00103067"/>
    <w:rsid w:val="001058C1"/>
    <w:rsid w:val="00112B08"/>
    <w:rsid w:val="00112DEC"/>
    <w:rsid w:val="00114569"/>
    <w:rsid w:val="00120B9D"/>
    <w:rsid w:val="0012364D"/>
    <w:rsid w:val="001246A8"/>
    <w:rsid w:val="001343A3"/>
    <w:rsid w:val="00134B5A"/>
    <w:rsid w:val="0013736A"/>
    <w:rsid w:val="00140942"/>
    <w:rsid w:val="00140A66"/>
    <w:rsid w:val="00144643"/>
    <w:rsid w:val="00152946"/>
    <w:rsid w:val="001605F9"/>
    <w:rsid w:val="00160979"/>
    <w:rsid w:val="00165631"/>
    <w:rsid w:val="0016766C"/>
    <w:rsid w:val="00171A3B"/>
    <w:rsid w:val="001721E1"/>
    <w:rsid w:val="001729A8"/>
    <w:rsid w:val="00176AB0"/>
    <w:rsid w:val="00181928"/>
    <w:rsid w:val="001879AA"/>
    <w:rsid w:val="001903BE"/>
    <w:rsid w:val="00191DB8"/>
    <w:rsid w:val="00192C32"/>
    <w:rsid w:val="00193BB8"/>
    <w:rsid w:val="00194138"/>
    <w:rsid w:val="0019465F"/>
    <w:rsid w:val="001D18E3"/>
    <w:rsid w:val="001D1BE7"/>
    <w:rsid w:val="001D7B2A"/>
    <w:rsid w:val="001E00B8"/>
    <w:rsid w:val="001E74B6"/>
    <w:rsid w:val="001F19FA"/>
    <w:rsid w:val="001F2773"/>
    <w:rsid w:val="001F614F"/>
    <w:rsid w:val="00205635"/>
    <w:rsid w:val="00205DAA"/>
    <w:rsid w:val="00210C4A"/>
    <w:rsid w:val="00213148"/>
    <w:rsid w:val="002157A0"/>
    <w:rsid w:val="00216158"/>
    <w:rsid w:val="00217624"/>
    <w:rsid w:val="0022062E"/>
    <w:rsid w:val="00221921"/>
    <w:rsid w:val="00225DA1"/>
    <w:rsid w:val="00227C2C"/>
    <w:rsid w:val="00231155"/>
    <w:rsid w:val="002352C3"/>
    <w:rsid w:val="00241EEC"/>
    <w:rsid w:val="002470A0"/>
    <w:rsid w:val="00253AB6"/>
    <w:rsid w:val="002558ED"/>
    <w:rsid w:val="0025754E"/>
    <w:rsid w:val="00257DF5"/>
    <w:rsid w:val="002613C4"/>
    <w:rsid w:val="002616AA"/>
    <w:rsid w:val="00263615"/>
    <w:rsid w:val="00275D53"/>
    <w:rsid w:val="002817FC"/>
    <w:rsid w:val="00285E23"/>
    <w:rsid w:val="00291C6C"/>
    <w:rsid w:val="00291FDB"/>
    <w:rsid w:val="00293C24"/>
    <w:rsid w:val="002953F8"/>
    <w:rsid w:val="0029576D"/>
    <w:rsid w:val="00296191"/>
    <w:rsid w:val="002A0F35"/>
    <w:rsid w:val="002A4587"/>
    <w:rsid w:val="002A503C"/>
    <w:rsid w:val="002B458E"/>
    <w:rsid w:val="002B48C1"/>
    <w:rsid w:val="002B4F49"/>
    <w:rsid w:val="002C32BF"/>
    <w:rsid w:val="002C6A43"/>
    <w:rsid w:val="002D0CC1"/>
    <w:rsid w:val="002E14D4"/>
    <w:rsid w:val="002E3CF7"/>
    <w:rsid w:val="002E58E4"/>
    <w:rsid w:val="002F643B"/>
    <w:rsid w:val="00302285"/>
    <w:rsid w:val="0031036B"/>
    <w:rsid w:val="00311889"/>
    <w:rsid w:val="0031754F"/>
    <w:rsid w:val="00322D0D"/>
    <w:rsid w:val="00323EF4"/>
    <w:rsid w:val="00324A8F"/>
    <w:rsid w:val="003270AE"/>
    <w:rsid w:val="00327B34"/>
    <w:rsid w:val="00332166"/>
    <w:rsid w:val="003342FF"/>
    <w:rsid w:val="003416EB"/>
    <w:rsid w:val="00342BA7"/>
    <w:rsid w:val="00342F41"/>
    <w:rsid w:val="00346A3C"/>
    <w:rsid w:val="0034758F"/>
    <w:rsid w:val="0035143E"/>
    <w:rsid w:val="0035453C"/>
    <w:rsid w:val="00355F98"/>
    <w:rsid w:val="00357977"/>
    <w:rsid w:val="00361459"/>
    <w:rsid w:val="00366D45"/>
    <w:rsid w:val="003727A1"/>
    <w:rsid w:val="0037383B"/>
    <w:rsid w:val="0038064A"/>
    <w:rsid w:val="00385FC9"/>
    <w:rsid w:val="003874FE"/>
    <w:rsid w:val="003906C8"/>
    <w:rsid w:val="00391BCB"/>
    <w:rsid w:val="003923BF"/>
    <w:rsid w:val="00394A4A"/>
    <w:rsid w:val="00394B50"/>
    <w:rsid w:val="0039526B"/>
    <w:rsid w:val="00396FF5"/>
    <w:rsid w:val="00397C99"/>
    <w:rsid w:val="003A012F"/>
    <w:rsid w:val="003A06B9"/>
    <w:rsid w:val="003A4E73"/>
    <w:rsid w:val="003A58EA"/>
    <w:rsid w:val="003A6FC1"/>
    <w:rsid w:val="003A7787"/>
    <w:rsid w:val="003B04CB"/>
    <w:rsid w:val="003B2206"/>
    <w:rsid w:val="003B4564"/>
    <w:rsid w:val="003B59B7"/>
    <w:rsid w:val="003B6B20"/>
    <w:rsid w:val="003C1851"/>
    <w:rsid w:val="003C6021"/>
    <w:rsid w:val="003D07F5"/>
    <w:rsid w:val="003D0C25"/>
    <w:rsid w:val="003D101A"/>
    <w:rsid w:val="003D4F5E"/>
    <w:rsid w:val="003D7AE9"/>
    <w:rsid w:val="003E0698"/>
    <w:rsid w:val="003E1F37"/>
    <w:rsid w:val="003E50F4"/>
    <w:rsid w:val="003E617D"/>
    <w:rsid w:val="003F5815"/>
    <w:rsid w:val="003F744B"/>
    <w:rsid w:val="003F788D"/>
    <w:rsid w:val="00401B6C"/>
    <w:rsid w:val="004035CC"/>
    <w:rsid w:val="004053D5"/>
    <w:rsid w:val="0040576A"/>
    <w:rsid w:val="00405C41"/>
    <w:rsid w:val="0041035B"/>
    <w:rsid w:val="00410839"/>
    <w:rsid w:val="004118DC"/>
    <w:rsid w:val="004142DE"/>
    <w:rsid w:val="00415DCB"/>
    <w:rsid w:val="00416360"/>
    <w:rsid w:val="004214F5"/>
    <w:rsid w:val="00427A75"/>
    <w:rsid w:val="004306DF"/>
    <w:rsid w:val="00431966"/>
    <w:rsid w:val="00433CFE"/>
    <w:rsid w:val="004354A3"/>
    <w:rsid w:val="004410DD"/>
    <w:rsid w:val="00442224"/>
    <w:rsid w:val="00446012"/>
    <w:rsid w:val="00447A22"/>
    <w:rsid w:val="00451F6B"/>
    <w:rsid w:val="004530DD"/>
    <w:rsid w:val="004565A5"/>
    <w:rsid w:val="00462341"/>
    <w:rsid w:val="00462C64"/>
    <w:rsid w:val="0046376D"/>
    <w:rsid w:val="00463CF0"/>
    <w:rsid w:val="00464FDF"/>
    <w:rsid w:val="004667A5"/>
    <w:rsid w:val="004679B0"/>
    <w:rsid w:val="00471096"/>
    <w:rsid w:val="004716A7"/>
    <w:rsid w:val="004716C4"/>
    <w:rsid w:val="00477677"/>
    <w:rsid w:val="00484238"/>
    <w:rsid w:val="0048602F"/>
    <w:rsid w:val="00487032"/>
    <w:rsid w:val="00492C02"/>
    <w:rsid w:val="0049412A"/>
    <w:rsid w:val="004A66B7"/>
    <w:rsid w:val="004A7BA0"/>
    <w:rsid w:val="004B0C5C"/>
    <w:rsid w:val="004B2C36"/>
    <w:rsid w:val="004B6D2E"/>
    <w:rsid w:val="004C12C8"/>
    <w:rsid w:val="004C3B28"/>
    <w:rsid w:val="004C6F51"/>
    <w:rsid w:val="004E29E2"/>
    <w:rsid w:val="004E3275"/>
    <w:rsid w:val="004E38B8"/>
    <w:rsid w:val="004E4FF1"/>
    <w:rsid w:val="004E53D7"/>
    <w:rsid w:val="004E6B28"/>
    <w:rsid w:val="004F1F36"/>
    <w:rsid w:val="004F2C04"/>
    <w:rsid w:val="004F5F32"/>
    <w:rsid w:val="004F76E2"/>
    <w:rsid w:val="00503AF5"/>
    <w:rsid w:val="00504736"/>
    <w:rsid w:val="0050585D"/>
    <w:rsid w:val="00505983"/>
    <w:rsid w:val="00505BB1"/>
    <w:rsid w:val="00510205"/>
    <w:rsid w:val="00511CE0"/>
    <w:rsid w:val="005163EA"/>
    <w:rsid w:val="00521784"/>
    <w:rsid w:val="00525162"/>
    <w:rsid w:val="0053019B"/>
    <w:rsid w:val="005303E7"/>
    <w:rsid w:val="00530CE6"/>
    <w:rsid w:val="005340D3"/>
    <w:rsid w:val="0053445A"/>
    <w:rsid w:val="00534A2C"/>
    <w:rsid w:val="005365E0"/>
    <w:rsid w:val="0054309B"/>
    <w:rsid w:val="0054659E"/>
    <w:rsid w:val="0054758E"/>
    <w:rsid w:val="005515B7"/>
    <w:rsid w:val="005631DA"/>
    <w:rsid w:val="00566F0D"/>
    <w:rsid w:val="00571048"/>
    <w:rsid w:val="00571E51"/>
    <w:rsid w:val="005865E0"/>
    <w:rsid w:val="00587AFD"/>
    <w:rsid w:val="00592604"/>
    <w:rsid w:val="005A00E0"/>
    <w:rsid w:val="005A194E"/>
    <w:rsid w:val="005A2532"/>
    <w:rsid w:val="005A3141"/>
    <w:rsid w:val="005A4E7A"/>
    <w:rsid w:val="005A5814"/>
    <w:rsid w:val="005A6A9E"/>
    <w:rsid w:val="005B43CF"/>
    <w:rsid w:val="005C04A2"/>
    <w:rsid w:val="005C1DC3"/>
    <w:rsid w:val="005C4247"/>
    <w:rsid w:val="005C4FD8"/>
    <w:rsid w:val="005D1A51"/>
    <w:rsid w:val="005D5A0A"/>
    <w:rsid w:val="005D664B"/>
    <w:rsid w:val="005E0E12"/>
    <w:rsid w:val="005E28FC"/>
    <w:rsid w:val="005E509A"/>
    <w:rsid w:val="005E70C9"/>
    <w:rsid w:val="005F0C7E"/>
    <w:rsid w:val="005F23A0"/>
    <w:rsid w:val="005F275D"/>
    <w:rsid w:val="005F3DE0"/>
    <w:rsid w:val="005F56AD"/>
    <w:rsid w:val="00601A0D"/>
    <w:rsid w:val="00602148"/>
    <w:rsid w:val="0060417A"/>
    <w:rsid w:val="00613730"/>
    <w:rsid w:val="0061597A"/>
    <w:rsid w:val="00615C0D"/>
    <w:rsid w:val="00620F8C"/>
    <w:rsid w:val="00624C2D"/>
    <w:rsid w:val="006269CB"/>
    <w:rsid w:val="00627163"/>
    <w:rsid w:val="00630895"/>
    <w:rsid w:val="00632794"/>
    <w:rsid w:val="0063631E"/>
    <w:rsid w:val="00636F0C"/>
    <w:rsid w:val="006402A9"/>
    <w:rsid w:val="00641B22"/>
    <w:rsid w:val="0064299A"/>
    <w:rsid w:val="00647509"/>
    <w:rsid w:val="0065023B"/>
    <w:rsid w:val="0065252A"/>
    <w:rsid w:val="00657350"/>
    <w:rsid w:val="00657D7D"/>
    <w:rsid w:val="00660A8A"/>
    <w:rsid w:val="00660C60"/>
    <w:rsid w:val="00661622"/>
    <w:rsid w:val="006669BF"/>
    <w:rsid w:val="006738AF"/>
    <w:rsid w:val="00681C4E"/>
    <w:rsid w:val="00682459"/>
    <w:rsid w:val="006860D8"/>
    <w:rsid w:val="00686A9B"/>
    <w:rsid w:val="006876B9"/>
    <w:rsid w:val="006918CB"/>
    <w:rsid w:val="00692C04"/>
    <w:rsid w:val="006957EF"/>
    <w:rsid w:val="00695FC4"/>
    <w:rsid w:val="006A2871"/>
    <w:rsid w:val="006A56F9"/>
    <w:rsid w:val="006B7839"/>
    <w:rsid w:val="006C17B7"/>
    <w:rsid w:val="006C25E0"/>
    <w:rsid w:val="006C60D7"/>
    <w:rsid w:val="006D1320"/>
    <w:rsid w:val="006D4B6E"/>
    <w:rsid w:val="006D6C49"/>
    <w:rsid w:val="006D7853"/>
    <w:rsid w:val="006E569E"/>
    <w:rsid w:val="006F635B"/>
    <w:rsid w:val="00705B28"/>
    <w:rsid w:val="00706413"/>
    <w:rsid w:val="00706B95"/>
    <w:rsid w:val="0070790A"/>
    <w:rsid w:val="007121FE"/>
    <w:rsid w:val="007123E3"/>
    <w:rsid w:val="00712729"/>
    <w:rsid w:val="007137BB"/>
    <w:rsid w:val="00716BE8"/>
    <w:rsid w:val="00720A10"/>
    <w:rsid w:val="007212BC"/>
    <w:rsid w:val="007226F6"/>
    <w:rsid w:val="00724462"/>
    <w:rsid w:val="00726413"/>
    <w:rsid w:val="00726D89"/>
    <w:rsid w:val="0073016F"/>
    <w:rsid w:val="00730ECE"/>
    <w:rsid w:val="00731B7B"/>
    <w:rsid w:val="007355F5"/>
    <w:rsid w:val="00735FBA"/>
    <w:rsid w:val="00740DD2"/>
    <w:rsid w:val="0074209E"/>
    <w:rsid w:val="00743619"/>
    <w:rsid w:val="00744720"/>
    <w:rsid w:val="00750574"/>
    <w:rsid w:val="00751968"/>
    <w:rsid w:val="0075277B"/>
    <w:rsid w:val="00760DD0"/>
    <w:rsid w:val="007624A8"/>
    <w:rsid w:val="00765A43"/>
    <w:rsid w:val="00766932"/>
    <w:rsid w:val="007705C5"/>
    <w:rsid w:val="00771C8F"/>
    <w:rsid w:val="00777915"/>
    <w:rsid w:val="007871F7"/>
    <w:rsid w:val="007913CD"/>
    <w:rsid w:val="00793706"/>
    <w:rsid w:val="00794947"/>
    <w:rsid w:val="00794984"/>
    <w:rsid w:val="00796F60"/>
    <w:rsid w:val="007A4D31"/>
    <w:rsid w:val="007A5C84"/>
    <w:rsid w:val="007B3E12"/>
    <w:rsid w:val="007B50B8"/>
    <w:rsid w:val="007D655B"/>
    <w:rsid w:val="007E36BD"/>
    <w:rsid w:val="007E79F9"/>
    <w:rsid w:val="007E7C23"/>
    <w:rsid w:val="007F22CC"/>
    <w:rsid w:val="007F48F0"/>
    <w:rsid w:val="00800A25"/>
    <w:rsid w:val="00804F01"/>
    <w:rsid w:val="00810146"/>
    <w:rsid w:val="00811C0D"/>
    <w:rsid w:val="0081326F"/>
    <w:rsid w:val="0082587E"/>
    <w:rsid w:val="0083274D"/>
    <w:rsid w:val="008342E0"/>
    <w:rsid w:val="008366DA"/>
    <w:rsid w:val="00840CD4"/>
    <w:rsid w:val="00862628"/>
    <w:rsid w:val="00862A06"/>
    <w:rsid w:val="00864D3B"/>
    <w:rsid w:val="0086547A"/>
    <w:rsid w:val="00871C77"/>
    <w:rsid w:val="00872204"/>
    <w:rsid w:val="0088142F"/>
    <w:rsid w:val="008822BD"/>
    <w:rsid w:val="00886B6E"/>
    <w:rsid w:val="00886EA3"/>
    <w:rsid w:val="0089207F"/>
    <w:rsid w:val="00897214"/>
    <w:rsid w:val="00897FFD"/>
    <w:rsid w:val="008A0EBF"/>
    <w:rsid w:val="008A158E"/>
    <w:rsid w:val="008A1CB9"/>
    <w:rsid w:val="008A5B8F"/>
    <w:rsid w:val="008B454E"/>
    <w:rsid w:val="008B458A"/>
    <w:rsid w:val="008B5B2D"/>
    <w:rsid w:val="008B65C6"/>
    <w:rsid w:val="008B6F7B"/>
    <w:rsid w:val="008B79D4"/>
    <w:rsid w:val="008C39FE"/>
    <w:rsid w:val="008C5B28"/>
    <w:rsid w:val="008E2534"/>
    <w:rsid w:val="008E2A0E"/>
    <w:rsid w:val="008E4BC7"/>
    <w:rsid w:val="008E6350"/>
    <w:rsid w:val="0090222C"/>
    <w:rsid w:val="00903525"/>
    <w:rsid w:val="00904353"/>
    <w:rsid w:val="00904DFA"/>
    <w:rsid w:val="0091787B"/>
    <w:rsid w:val="009211E4"/>
    <w:rsid w:val="00924903"/>
    <w:rsid w:val="0092794A"/>
    <w:rsid w:val="00935320"/>
    <w:rsid w:val="009359CC"/>
    <w:rsid w:val="00936FAD"/>
    <w:rsid w:val="00941043"/>
    <w:rsid w:val="00942B8D"/>
    <w:rsid w:val="009448B0"/>
    <w:rsid w:val="00944CF3"/>
    <w:rsid w:val="009513E7"/>
    <w:rsid w:val="00952CB4"/>
    <w:rsid w:val="00957E8A"/>
    <w:rsid w:val="00960513"/>
    <w:rsid w:val="009609AD"/>
    <w:rsid w:val="00960FB9"/>
    <w:rsid w:val="00963263"/>
    <w:rsid w:val="009677A7"/>
    <w:rsid w:val="00967934"/>
    <w:rsid w:val="009710E0"/>
    <w:rsid w:val="00980239"/>
    <w:rsid w:val="00980598"/>
    <w:rsid w:val="00981A6D"/>
    <w:rsid w:val="00981D62"/>
    <w:rsid w:val="00983FAE"/>
    <w:rsid w:val="00987A9F"/>
    <w:rsid w:val="009912A7"/>
    <w:rsid w:val="00992299"/>
    <w:rsid w:val="00996198"/>
    <w:rsid w:val="00996E95"/>
    <w:rsid w:val="009A22F3"/>
    <w:rsid w:val="009A24B4"/>
    <w:rsid w:val="009B2496"/>
    <w:rsid w:val="009B39C3"/>
    <w:rsid w:val="009B429C"/>
    <w:rsid w:val="009C0A24"/>
    <w:rsid w:val="009C5010"/>
    <w:rsid w:val="009C5CBF"/>
    <w:rsid w:val="009C7512"/>
    <w:rsid w:val="009E5859"/>
    <w:rsid w:val="009E5FAA"/>
    <w:rsid w:val="009F1F75"/>
    <w:rsid w:val="009F76B7"/>
    <w:rsid w:val="00A008BB"/>
    <w:rsid w:val="00A045A9"/>
    <w:rsid w:val="00A06795"/>
    <w:rsid w:val="00A12014"/>
    <w:rsid w:val="00A1525F"/>
    <w:rsid w:val="00A20B2E"/>
    <w:rsid w:val="00A226DC"/>
    <w:rsid w:val="00A242EC"/>
    <w:rsid w:val="00A42003"/>
    <w:rsid w:val="00A43265"/>
    <w:rsid w:val="00A464E8"/>
    <w:rsid w:val="00A475B1"/>
    <w:rsid w:val="00A53337"/>
    <w:rsid w:val="00A53567"/>
    <w:rsid w:val="00A53FC9"/>
    <w:rsid w:val="00A55620"/>
    <w:rsid w:val="00A55764"/>
    <w:rsid w:val="00A5605D"/>
    <w:rsid w:val="00A577CF"/>
    <w:rsid w:val="00A60C68"/>
    <w:rsid w:val="00A61F36"/>
    <w:rsid w:val="00A7000F"/>
    <w:rsid w:val="00A7422A"/>
    <w:rsid w:val="00A74230"/>
    <w:rsid w:val="00A74CEE"/>
    <w:rsid w:val="00A80822"/>
    <w:rsid w:val="00A82E2C"/>
    <w:rsid w:val="00A947AB"/>
    <w:rsid w:val="00A95A94"/>
    <w:rsid w:val="00A96BEF"/>
    <w:rsid w:val="00A97725"/>
    <w:rsid w:val="00AA1334"/>
    <w:rsid w:val="00AA2C8B"/>
    <w:rsid w:val="00AA3788"/>
    <w:rsid w:val="00AA672B"/>
    <w:rsid w:val="00AA6F39"/>
    <w:rsid w:val="00AB4868"/>
    <w:rsid w:val="00AC1703"/>
    <w:rsid w:val="00AC72DF"/>
    <w:rsid w:val="00AD29F6"/>
    <w:rsid w:val="00AD4579"/>
    <w:rsid w:val="00AD4961"/>
    <w:rsid w:val="00AD6209"/>
    <w:rsid w:val="00AD7D0C"/>
    <w:rsid w:val="00AE094D"/>
    <w:rsid w:val="00AE222B"/>
    <w:rsid w:val="00AE6354"/>
    <w:rsid w:val="00AF646F"/>
    <w:rsid w:val="00B0147D"/>
    <w:rsid w:val="00B02AC9"/>
    <w:rsid w:val="00B05776"/>
    <w:rsid w:val="00B05F61"/>
    <w:rsid w:val="00B11841"/>
    <w:rsid w:val="00B1406F"/>
    <w:rsid w:val="00B14E11"/>
    <w:rsid w:val="00B15C36"/>
    <w:rsid w:val="00B201E8"/>
    <w:rsid w:val="00B23F93"/>
    <w:rsid w:val="00B2448D"/>
    <w:rsid w:val="00B2596B"/>
    <w:rsid w:val="00B2652F"/>
    <w:rsid w:val="00B42A0D"/>
    <w:rsid w:val="00B479F6"/>
    <w:rsid w:val="00B55632"/>
    <w:rsid w:val="00B5786E"/>
    <w:rsid w:val="00B61509"/>
    <w:rsid w:val="00B61E88"/>
    <w:rsid w:val="00B62969"/>
    <w:rsid w:val="00B6554F"/>
    <w:rsid w:val="00B66281"/>
    <w:rsid w:val="00B675C6"/>
    <w:rsid w:val="00B71DB4"/>
    <w:rsid w:val="00B756BE"/>
    <w:rsid w:val="00B764BA"/>
    <w:rsid w:val="00B85398"/>
    <w:rsid w:val="00B857C6"/>
    <w:rsid w:val="00B96568"/>
    <w:rsid w:val="00BA15E2"/>
    <w:rsid w:val="00BA3419"/>
    <w:rsid w:val="00BA3501"/>
    <w:rsid w:val="00BB2904"/>
    <w:rsid w:val="00BB64D4"/>
    <w:rsid w:val="00BD01C2"/>
    <w:rsid w:val="00BD0228"/>
    <w:rsid w:val="00BD3946"/>
    <w:rsid w:val="00BD492C"/>
    <w:rsid w:val="00BD5346"/>
    <w:rsid w:val="00BD6F13"/>
    <w:rsid w:val="00BE1033"/>
    <w:rsid w:val="00BE217F"/>
    <w:rsid w:val="00BE671E"/>
    <w:rsid w:val="00BF01E7"/>
    <w:rsid w:val="00C05C21"/>
    <w:rsid w:val="00C05C6D"/>
    <w:rsid w:val="00C10FD3"/>
    <w:rsid w:val="00C158E2"/>
    <w:rsid w:val="00C15B21"/>
    <w:rsid w:val="00C16A05"/>
    <w:rsid w:val="00C17641"/>
    <w:rsid w:val="00C20D2C"/>
    <w:rsid w:val="00C2235B"/>
    <w:rsid w:val="00C2497B"/>
    <w:rsid w:val="00C36909"/>
    <w:rsid w:val="00C37959"/>
    <w:rsid w:val="00C431BE"/>
    <w:rsid w:val="00C45A6E"/>
    <w:rsid w:val="00C4760E"/>
    <w:rsid w:val="00C47D76"/>
    <w:rsid w:val="00C525E0"/>
    <w:rsid w:val="00C611C6"/>
    <w:rsid w:val="00C62688"/>
    <w:rsid w:val="00C70E1A"/>
    <w:rsid w:val="00C7604B"/>
    <w:rsid w:val="00C76A57"/>
    <w:rsid w:val="00C8046F"/>
    <w:rsid w:val="00C84D93"/>
    <w:rsid w:val="00C8537B"/>
    <w:rsid w:val="00C9038E"/>
    <w:rsid w:val="00CA0440"/>
    <w:rsid w:val="00CA62C7"/>
    <w:rsid w:val="00CA75FC"/>
    <w:rsid w:val="00CB2064"/>
    <w:rsid w:val="00CB69DF"/>
    <w:rsid w:val="00CB7C97"/>
    <w:rsid w:val="00CC64CE"/>
    <w:rsid w:val="00CD530F"/>
    <w:rsid w:val="00CE0494"/>
    <w:rsid w:val="00CE1295"/>
    <w:rsid w:val="00CE1B25"/>
    <w:rsid w:val="00CE6666"/>
    <w:rsid w:val="00CF4C87"/>
    <w:rsid w:val="00CF59A8"/>
    <w:rsid w:val="00D0411C"/>
    <w:rsid w:val="00D131D7"/>
    <w:rsid w:val="00D15246"/>
    <w:rsid w:val="00D16EBC"/>
    <w:rsid w:val="00D17F1B"/>
    <w:rsid w:val="00D20834"/>
    <w:rsid w:val="00D21DC2"/>
    <w:rsid w:val="00D227C8"/>
    <w:rsid w:val="00D231EE"/>
    <w:rsid w:val="00D235DE"/>
    <w:rsid w:val="00D24855"/>
    <w:rsid w:val="00D3224B"/>
    <w:rsid w:val="00D33F98"/>
    <w:rsid w:val="00D349DF"/>
    <w:rsid w:val="00D40C5B"/>
    <w:rsid w:val="00D46A7A"/>
    <w:rsid w:val="00D505E1"/>
    <w:rsid w:val="00D53B58"/>
    <w:rsid w:val="00D57679"/>
    <w:rsid w:val="00D60BCB"/>
    <w:rsid w:val="00D61D54"/>
    <w:rsid w:val="00D62B8D"/>
    <w:rsid w:val="00D62CA7"/>
    <w:rsid w:val="00D64D44"/>
    <w:rsid w:val="00D6659B"/>
    <w:rsid w:val="00D70E2E"/>
    <w:rsid w:val="00D722DF"/>
    <w:rsid w:val="00D74325"/>
    <w:rsid w:val="00D7577B"/>
    <w:rsid w:val="00D76D90"/>
    <w:rsid w:val="00D76E40"/>
    <w:rsid w:val="00D812C2"/>
    <w:rsid w:val="00D81659"/>
    <w:rsid w:val="00D819BF"/>
    <w:rsid w:val="00D87358"/>
    <w:rsid w:val="00D91D87"/>
    <w:rsid w:val="00D922A7"/>
    <w:rsid w:val="00D926A6"/>
    <w:rsid w:val="00D94705"/>
    <w:rsid w:val="00DA0E22"/>
    <w:rsid w:val="00DA2010"/>
    <w:rsid w:val="00DA6C5C"/>
    <w:rsid w:val="00DB53D5"/>
    <w:rsid w:val="00DB5B39"/>
    <w:rsid w:val="00DB74ED"/>
    <w:rsid w:val="00DC0572"/>
    <w:rsid w:val="00DC283D"/>
    <w:rsid w:val="00DC2BC4"/>
    <w:rsid w:val="00DC6487"/>
    <w:rsid w:val="00DC75E6"/>
    <w:rsid w:val="00DC7D61"/>
    <w:rsid w:val="00DD18CC"/>
    <w:rsid w:val="00DD5541"/>
    <w:rsid w:val="00DD5660"/>
    <w:rsid w:val="00DE3724"/>
    <w:rsid w:val="00DE58BF"/>
    <w:rsid w:val="00DF0ED1"/>
    <w:rsid w:val="00DF6E3B"/>
    <w:rsid w:val="00E015D7"/>
    <w:rsid w:val="00E017A6"/>
    <w:rsid w:val="00E051FA"/>
    <w:rsid w:val="00E139FB"/>
    <w:rsid w:val="00E154D3"/>
    <w:rsid w:val="00E209AD"/>
    <w:rsid w:val="00E232E0"/>
    <w:rsid w:val="00E25E83"/>
    <w:rsid w:val="00E2634B"/>
    <w:rsid w:val="00E27C26"/>
    <w:rsid w:val="00E30E09"/>
    <w:rsid w:val="00E32035"/>
    <w:rsid w:val="00E321D0"/>
    <w:rsid w:val="00E516B7"/>
    <w:rsid w:val="00E51DB6"/>
    <w:rsid w:val="00E60976"/>
    <w:rsid w:val="00E63050"/>
    <w:rsid w:val="00E63746"/>
    <w:rsid w:val="00E72E0F"/>
    <w:rsid w:val="00E7466B"/>
    <w:rsid w:val="00E74A77"/>
    <w:rsid w:val="00E75116"/>
    <w:rsid w:val="00E839D8"/>
    <w:rsid w:val="00E83B65"/>
    <w:rsid w:val="00E86DB6"/>
    <w:rsid w:val="00E87A29"/>
    <w:rsid w:val="00E87F92"/>
    <w:rsid w:val="00E91566"/>
    <w:rsid w:val="00E95832"/>
    <w:rsid w:val="00E96E28"/>
    <w:rsid w:val="00EB09CC"/>
    <w:rsid w:val="00EB25A7"/>
    <w:rsid w:val="00EB3C1D"/>
    <w:rsid w:val="00EB4474"/>
    <w:rsid w:val="00EB5BF5"/>
    <w:rsid w:val="00EB7050"/>
    <w:rsid w:val="00EC50D1"/>
    <w:rsid w:val="00EC5AF1"/>
    <w:rsid w:val="00EC6BEE"/>
    <w:rsid w:val="00ED245C"/>
    <w:rsid w:val="00ED251E"/>
    <w:rsid w:val="00EE1420"/>
    <w:rsid w:val="00EE49BF"/>
    <w:rsid w:val="00EE56B5"/>
    <w:rsid w:val="00EE5932"/>
    <w:rsid w:val="00EF0F1D"/>
    <w:rsid w:val="00EF4B15"/>
    <w:rsid w:val="00F048D9"/>
    <w:rsid w:val="00F04C58"/>
    <w:rsid w:val="00F05A9B"/>
    <w:rsid w:val="00F05BB6"/>
    <w:rsid w:val="00F05C6F"/>
    <w:rsid w:val="00F071E6"/>
    <w:rsid w:val="00F078BA"/>
    <w:rsid w:val="00F07C3E"/>
    <w:rsid w:val="00F12A88"/>
    <w:rsid w:val="00F16197"/>
    <w:rsid w:val="00F1724A"/>
    <w:rsid w:val="00F2605B"/>
    <w:rsid w:val="00F272BF"/>
    <w:rsid w:val="00F33237"/>
    <w:rsid w:val="00F35B9A"/>
    <w:rsid w:val="00F438AC"/>
    <w:rsid w:val="00F511CC"/>
    <w:rsid w:val="00F558AD"/>
    <w:rsid w:val="00F655A0"/>
    <w:rsid w:val="00F66F00"/>
    <w:rsid w:val="00F66FB7"/>
    <w:rsid w:val="00F733DD"/>
    <w:rsid w:val="00F734E0"/>
    <w:rsid w:val="00F7550F"/>
    <w:rsid w:val="00F759B8"/>
    <w:rsid w:val="00F75C13"/>
    <w:rsid w:val="00F75DE2"/>
    <w:rsid w:val="00F76CB8"/>
    <w:rsid w:val="00F77262"/>
    <w:rsid w:val="00F77FA4"/>
    <w:rsid w:val="00F80E71"/>
    <w:rsid w:val="00F835F0"/>
    <w:rsid w:val="00F90C4D"/>
    <w:rsid w:val="00F914EF"/>
    <w:rsid w:val="00F94442"/>
    <w:rsid w:val="00F956DA"/>
    <w:rsid w:val="00F9619E"/>
    <w:rsid w:val="00FA082B"/>
    <w:rsid w:val="00FA2840"/>
    <w:rsid w:val="00FA536D"/>
    <w:rsid w:val="00FA73E6"/>
    <w:rsid w:val="00FB0B6F"/>
    <w:rsid w:val="00FB3907"/>
    <w:rsid w:val="00FB6743"/>
    <w:rsid w:val="00FB7D5D"/>
    <w:rsid w:val="00FC6630"/>
    <w:rsid w:val="00FC79AD"/>
    <w:rsid w:val="00FD18D7"/>
    <w:rsid w:val="00FD414B"/>
    <w:rsid w:val="00FD7647"/>
    <w:rsid w:val="00FE07E5"/>
    <w:rsid w:val="00FE1C4A"/>
    <w:rsid w:val="00FE22CB"/>
    <w:rsid w:val="00FE238C"/>
    <w:rsid w:val="00FE283A"/>
    <w:rsid w:val="00FE3A78"/>
    <w:rsid w:val="00FE400F"/>
    <w:rsid w:val="00FE5BEB"/>
    <w:rsid w:val="00FE6875"/>
    <w:rsid w:val="00FE79EB"/>
    <w:rsid w:val="00FF5112"/>
    <w:rsid w:val="00FF68C8"/>
    <w:rsid w:val="00FF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35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plecode">
    <w:name w:val="Sample_code"/>
    <w:basedOn w:val="Normal"/>
    <w:rsid w:val="0041035B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</w:pPr>
    <w:rPr>
      <w:rFonts w:ascii="Courier New" w:hAnsi="Courier New"/>
      <w:sz w:val="18"/>
    </w:rPr>
  </w:style>
  <w:style w:type="character" w:customStyle="1" w:styleId="XMLAttrName">
    <w:name w:val="XMLAttrName"/>
    <w:basedOn w:val="XMLCommon"/>
    <w:rsid w:val="0041035B"/>
    <w:rPr>
      <w:rFonts w:cs="Courier New"/>
      <w:b/>
      <w:color w:val="FF0000"/>
    </w:rPr>
  </w:style>
  <w:style w:type="character" w:customStyle="1" w:styleId="XMLAttrValue">
    <w:name w:val="XMLAttrValue"/>
    <w:basedOn w:val="XMLCommon"/>
    <w:rsid w:val="0041035B"/>
    <w:rPr>
      <w:rFonts w:cs="Courier New"/>
      <w:color w:val="0000FF"/>
    </w:rPr>
  </w:style>
  <w:style w:type="character" w:customStyle="1" w:styleId="XMLAttrNameStrong">
    <w:name w:val="XMLAttrNameStrong"/>
    <w:basedOn w:val="XMLCommon"/>
    <w:rsid w:val="0041035B"/>
    <w:rPr>
      <w:rFonts w:cs="Courier New"/>
      <w:b/>
      <w:color w:val="FF00FF"/>
    </w:rPr>
  </w:style>
  <w:style w:type="character" w:customStyle="1" w:styleId="XMLAttrValueStrong">
    <w:name w:val="XMLAttrValueStrong"/>
    <w:basedOn w:val="XMLCommon"/>
    <w:rsid w:val="0041035B"/>
    <w:rPr>
      <w:rFonts w:cs="Courier New"/>
      <w:color w:val="3366FF"/>
    </w:rPr>
  </w:style>
  <w:style w:type="character" w:customStyle="1" w:styleId="XMLCommon">
    <w:name w:val="XMLCommon"/>
    <w:basedOn w:val="DefaultParagraphFont"/>
    <w:rsid w:val="0041035B"/>
    <w:rPr>
      <w:rFonts w:ascii="Courier New" w:hAnsi="Courier New"/>
      <w:sz w:val="18"/>
      <w:szCs w:val="18"/>
    </w:rPr>
  </w:style>
  <w:style w:type="character" w:customStyle="1" w:styleId="XMLTag">
    <w:name w:val="XML Tag"/>
    <w:basedOn w:val="XMLCommon"/>
    <w:rsid w:val="0041035B"/>
    <w:rPr>
      <w:rFonts w:cs="Courier New"/>
      <w:b/>
      <w:color w:val="800000"/>
    </w:rPr>
  </w:style>
  <w:style w:type="character" w:customStyle="1" w:styleId="XMLTagStrong">
    <w:name w:val="XML TagStrong"/>
    <w:basedOn w:val="XMLCommon"/>
    <w:rsid w:val="0041035B"/>
    <w:rPr>
      <w:rFonts w:cs="Courier New"/>
      <w:b/>
      <w:color w:val="FF6600"/>
    </w:rPr>
  </w:style>
  <w:style w:type="paragraph" w:customStyle="1" w:styleId="Samplecode01">
    <w:name w:val="Sample_code01"/>
    <w:basedOn w:val="Samplecode"/>
    <w:rsid w:val="0041035B"/>
    <w:pPr>
      <w:ind w:left="360"/>
    </w:pPr>
  </w:style>
  <w:style w:type="paragraph" w:customStyle="1" w:styleId="Samplecode02">
    <w:name w:val="Sample_code02"/>
    <w:basedOn w:val="Samplecode"/>
    <w:rsid w:val="0041035B"/>
    <w:pPr>
      <w:ind w:left="720"/>
    </w:pPr>
  </w:style>
  <w:style w:type="paragraph" w:customStyle="1" w:styleId="Samplecode03">
    <w:name w:val="Sample_code03"/>
    <w:basedOn w:val="Samplecode"/>
    <w:rsid w:val="0041035B"/>
    <w:pPr>
      <w:ind w:left="1080"/>
    </w:pPr>
  </w:style>
  <w:style w:type="paragraph" w:customStyle="1" w:styleId="Samplecode04">
    <w:name w:val="Sample_code04"/>
    <w:basedOn w:val="Samplecode"/>
    <w:rsid w:val="0041035B"/>
    <w:pPr>
      <w:ind w:left="1440"/>
    </w:pPr>
  </w:style>
  <w:style w:type="paragraph" w:customStyle="1" w:styleId="Samplecode05">
    <w:name w:val="Sample_code05"/>
    <w:basedOn w:val="Samplecode"/>
    <w:rsid w:val="0041035B"/>
    <w:pPr>
      <w:ind w:left="1800"/>
    </w:pPr>
  </w:style>
  <w:style w:type="paragraph" w:customStyle="1" w:styleId="Samplecode06">
    <w:name w:val="Sample_code06"/>
    <w:basedOn w:val="Samplecode"/>
    <w:rsid w:val="0041035B"/>
    <w:pPr>
      <w:ind w:left="2160"/>
    </w:pPr>
  </w:style>
  <w:style w:type="paragraph" w:customStyle="1" w:styleId="Samplecode07">
    <w:name w:val="Sample_code07"/>
    <w:basedOn w:val="Samplecode"/>
    <w:rsid w:val="0041035B"/>
    <w:pPr>
      <w:ind w:left="2520"/>
    </w:pPr>
  </w:style>
  <w:style w:type="paragraph" w:customStyle="1" w:styleId="Samplecode08">
    <w:name w:val="Sample_code08"/>
    <w:basedOn w:val="Samplecode"/>
    <w:rsid w:val="0041035B"/>
    <w:pPr>
      <w:ind w:left="2880"/>
    </w:pPr>
  </w:style>
  <w:style w:type="paragraph" w:customStyle="1" w:styleId="Samplecode09">
    <w:name w:val="Sample_code09"/>
    <w:basedOn w:val="Samplecode"/>
    <w:rsid w:val="0041035B"/>
    <w:pPr>
      <w:ind w:left="3240"/>
    </w:pPr>
  </w:style>
  <w:style w:type="paragraph" w:customStyle="1" w:styleId="Samplecode10">
    <w:name w:val="Sample_code10"/>
    <w:basedOn w:val="Samplecode"/>
    <w:rsid w:val="0041035B"/>
    <w:pPr>
      <w:ind w:left="3600"/>
    </w:pPr>
  </w:style>
  <w:style w:type="paragraph" w:customStyle="1" w:styleId="Samplecode11">
    <w:name w:val="Sample_code11"/>
    <w:basedOn w:val="Samplecode"/>
    <w:rsid w:val="0041035B"/>
    <w:pPr>
      <w:ind w:left="3960"/>
    </w:pPr>
  </w:style>
  <w:style w:type="paragraph" w:customStyle="1" w:styleId="Samplecode12">
    <w:name w:val="Sample_code12"/>
    <w:basedOn w:val="Samplecode"/>
    <w:rsid w:val="0041035B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herriot.FAFNER\Application%20Data\Microsoft\Templates\cip4-spec-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cip4-spec-example.dot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&lt;JDF xmlns="http://www</vt:lpstr>
    </vt:vector>
  </TitlesOfParts>
  <Company>The Bilney Partnership Ltd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&lt;JDF xmlns="http://www</dc:title>
  <dc:creator>bob rev</dc:creator>
  <cp:lastModifiedBy>Graham Mann</cp:lastModifiedBy>
  <cp:revision>3</cp:revision>
  <dcterms:created xsi:type="dcterms:W3CDTF">2016-12-02T19:56:00Z</dcterms:created>
  <dcterms:modified xsi:type="dcterms:W3CDTF">2016-12-02T19:57:00Z</dcterms:modified>
</cp:coreProperties>
</file>